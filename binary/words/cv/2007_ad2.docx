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96" w:rsidRPr="00F92EF5" w:rsidRDefault="00C02996" w:rsidP="00C02996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ind w:right="1204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855769" w:rsidRDefault="00855769" w:rsidP="0085576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${</w:t>
      </w:r>
      <w:r w:rsidRPr="006E07B4"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title</w:t>
      </w:r>
      <w:r>
        <w:rPr>
          <w:rFonts w:ascii="Times New Roman" w:eastAsia="Times New Roman" w:hAnsi="Times New Roman"/>
          <w:b/>
          <w:bCs/>
          <w:sz w:val="28"/>
          <w:szCs w:val="28"/>
          <w:lang w:val="uz-Cyrl-UZ" w:eastAsia="ru-RU"/>
        </w:rPr>
        <w:t>}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329"/>
        <w:gridCol w:w="5867"/>
      </w:tblGrid>
      <w:tr w:rsidR="008B1F10" w:rsidRPr="008B1F10" w:rsidTr="00AB350E">
        <w:trPr>
          <w:trHeight w:val="3009"/>
        </w:trPr>
        <w:tc>
          <w:tcPr>
            <w:tcW w:w="10196" w:type="dxa"/>
            <w:gridSpan w:val="2"/>
          </w:tcPr>
          <w:p w:rsidR="00AB350E" w:rsidRDefault="00AB350E" w:rsidP="005F4886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2547"/>
              <w:outlineLvl w:val="1"/>
              <w:rPr>
                <w:rFonts w:ascii="Times New Roman" w:eastAsia="Times New Roman" w:hAnsi="Times New Roman"/>
                <w:lang w:val="uz-Cyrl-UZ" w:eastAsia="ru-RU"/>
              </w:rPr>
            </w:pPr>
          </w:p>
          <w:tbl>
            <w:tblPr>
              <w:tblStyle w:val="TableGrid"/>
              <w:tblpPr w:leftFromText="187" w:rightFromText="187" w:vertAnchor="text" w:tblpXSpec="right" w:tblpY="1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67"/>
            </w:tblGrid>
            <w:tr w:rsidR="00AB350E" w:rsidTr="003B70A3">
              <w:trPr>
                <w:trHeight w:val="2541"/>
              </w:trPr>
              <w:tc>
                <w:tcPr>
                  <w:tcW w:w="0" w:type="auto"/>
                </w:tcPr>
                <w:p w:rsidR="00AB350E" w:rsidRDefault="00806D69" w:rsidP="0030530B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lang w:eastAsia="ru-RU"/>
                    </w:rPr>
                  </w:pPr>
                  <w:r w:rsidRPr="00D74779"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${photo</w:t>
                  </w:r>
                  <w:r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:</w:t>
                  </w:r>
                  <w:r w:rsidR="0030530B"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0:</w:t>
                  </w:r>
                  <w:r w:rsidR="0030530B"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0</w:t>
                  </w:r>
                  <w:r w:rsidRPr="00D74779">
                    <w:rPr>
                      <w:rFonts w:ascii="Times New Roman" w:eastAsia="Times New Roman" w:hAnsi="Times New Roman"/>
                      <w:bCs/>
                      <w:lang w:eastAsia="ru-RU"/>
                    </w:rPr>
                    <w:t>}</w:t>
                  </w:r>
                </w:p>
              </w:tc>
            </w:tr>
          </w:tbl>
          <w:p w:rsidR="00AB350E" w:rsidRPr="00AB350E" w:rsidRDefault="00AB350E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eastAsia="ru-RU"/>
              </w:rPr>
            </w:pPr>
          </w:p>
        </w:tc>
      </w:tr>
      <w:tr w:rsidR="00AB350E" w:rsidRPr="00AB350E" w:rsidTr="00D41A0B">
        <w:trPr>
          <w:trHeight w:val="948"/>
        </w:trPr>
        <w:tc>
          <w:tcPr>
            <w:tcW w:w="4329" w:type="dxa"/>
          </w:tcPr>
          <w:p w:rsidR="00AB350E" w:rsidRPr="00AB350E" w:rsidRDefault="00AB350E" w:rsidP="00AB350E">
            <w:pPr>
              <w:keepNext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2547"/>
              <w:outlineLvl w:val="1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6E5C7E">
              <w:rPr>
                <w:rFonts w:ascii="Times New Roman" w:eastAsia="Times New Roman" w:hAnsi="Times New Roman"/>
                <w:lang w:val="uz-Cyrl-UZ" w:eastAsia="ru-RU"/>
              </w:rPr>
              <w:t>edu_start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  <w:r w:rsidR="008C0973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AB350E">
              <w:rPr>
                <w:rFonts w:ascii="Times New Roman" w:eastAsia="Times New Roman" w:hAnsi="Times New Roman"/>
                <w:b/>
                <w:lang w:val="ru-RU" w:eastAsia="ru-RU"/>
              </w:rPr>
              <w:t>дан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>
              <w:rPr>
                <w:rFonts w:ascii="Times New Roman" w:eastAsia="Times New Roman" w:hAnsi="Times New Roman"/>
                <w:lang w:eastAsia="ru-RU"/>
              </w:rPr>
              <w:t>edu_place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5867" w:type="dxa"/>
          </w:tcPr>
          <w:p w:rsidR="00AB350E" w:rsidRDefault="00AB350E" w:rsidP="00AB350E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Туғилган йили:</w:t>
            </w:r>
          </w:p>
          <w:p w:rsidR="00AB350E" w:rsidRPr="00F92EF5" w:rsidRDefault="00AB350E" w:rsidP="00AB350E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{birth</w:t>
            </w:r>
            <w:r>
              <w:rPr>
                <w:rFonts w:ascii="Times New Roman" w:eastAsia="Times New Roman" w:hAnsi="Times New Roman"/>
                <w:lang w:eastAsia="ru-RU"/>
              </w:rPr>
              <w:t>date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</w:tr>
      <w:tr w:rsidR="006E5C7E" w:rsidRPr="00D7127F" w:rsidTr="00D41A0B">
        <w:trPr>
          <w:trHeight w:val="948"/>
        </w:trPr>
        <w:tc>
          <w:tcPr>
            <w:tcW w:w="4329" w:type="dxa"/>
          </w:tcPr>
          <w:p w:rsidR="008C0973" w:rsidRDefault="00AB350E" w:rsidP="00940754">
            <w:pPr>
              <w:spacing w:line="390" w:lineRule="atLeast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Туғилган жойи: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</w:p>
          <w:p w:rsidR="006E5C7E" w:rsidRDefault="00AB350E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>
              <w:rPr>
                <w:rFonts w:ascii="Times New Roman" w:eastAsia="Times New Roman" w:hAnsi="Times New Roman"/>
                <w:lang w:eastAsia="ru-RU"/>
              </w:rPr>
              <w:t>address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5867" w:type="dxa"/>
          </w:tcPr>
          <w:p w:rsidR="006E5C7E" w:rsidRDefault="00AB350E" w:rsidP="00D7127F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Миллати: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-</w:t>
            </w:r>
          </w:p>
        </w:tc>
      </w:tr>
      <w:tr w:rsidR="006E5C7E" w:rsidTr="00D41A0B">
        <w:trPr>
          <w:trHeight w:val="878"/>
        </w:trPr>
        <w:tc>
          <w:tcPr>
            <w:tcW w:w="4329" w:type="dxa"/>
          </w:tcPr>
          <w:p w:rsidR="006E5C7E" w:rsidRDefault="00AB350E" w:rsidP="00940754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Партиявийлиги: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-</w:t>
            </w:r>
          </w:p>
        </w:tc>
        <w:tc>
          <w:tcPr>
            <w:tcW w:w="5867" w:type="dxa"/>
          </w:tcPr>
          <w:p w:rsidR="005256D2" w:rsidRDefault="00AB350E" w:rsidP="00D7127F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Маълумоти:</w:t>
            </w:r>
          </w:p>
          <w:p w:rsidR="006E5C7E" w:rsidRPr="00D7127F" w:rsidRDefault="00AB350E" w:rsidP="00D7127F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lang w:eastAsia="ru-RU"/>
              </w:rPr>
            </w:pP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>
              <w:rPr>
                <w:rFonts w:ascii="Times New Roman" w:eastAsia="Times New Roman" w:hAnsi="Times New Roman"/>
                <w:lang w:eastAsia="ru-RU"/>
              </w:rPr>
              <w:t>program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</w:tr>
      <w:tr w:rsidR="006E5C7E" w:rsidRPr="00747B1A" w:rsidTr="00D41A0B">
        <w:trPr>
          <w:trHeight w:val="878"/>
        </w:trPr>
        <w:tc>
          <w:tcPr>
            <w:tcW w:w="4329" w:type="dxa"/>
          </w:tcPr>
          <w:p w:rsidR="006E5C7E" w:rsidRDefault="00AB350E" w:rsidP="00D7127F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Тамомлаган:</w:t>
            </w:r>
            <w:r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>edu_end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  <w:r w:rsidR="00BB2975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й</w:t>
            </w:r>
            <w:r w:rsidRPr="00747B1A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.</w:t>
            </w:r>
            <w:r w:rsidR="00BB2975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</w:t>
            </w:r>
            <w:r w:rsidRPr="00747B1A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>edu_place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5867" w:type="dxa"/>
          </w:tcPr>
          <w:p w:rsidR="006E5C7E" w:rsidRDefault="00AB350E" w:rsidP="00747B1A">
            <w:pPr>
              <w:spacing w:line="390" w:lineRule="atLeast"/>
              <w:jc w:val="lef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Маълумоти бўйича мутахассислиги: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>speciality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</w:tr>
      <w:tr w:rsidR="006E5C7E" w:rsidRPr="00747B1A" w:rsidTr="00D41A0B">
        <w:trPr>
          <w:trHeight w:val="878"/>
        </w:trPr>
        <w:tc>
          <w:tcPr>
            <w:tcW w:w="4329" w:type="dxa"/>
          </w:tcPr>
          <w:p w:rsidR="0053627D" w:rsidRDefault="00AB350E" w:rsidP="00D7127F">
            <w:pPr>
              <w:spacing w:line="390" w:lineRule="atLeast"/>
              <w:jc w:val="left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Илмий даражаси: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</w:p>
          <w:p w:rsidR="006E5C7E" w:rsidRDefault="00AB350E" w:rsidP="00D7127F">
            <w:pPr>
              <w:spacing w:line="390" w:lineRule="atLeast"/>
              <w:jc w:val="lef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>
              <w:rPr>
                <w:rFonts w:ascii="Times New Roman" w:eastAsia="Times New Roman" w:hAnsi="Times New Roman"/>
                <w:lang w:val="uz-Cyrl-UZ" w:eastAsia="ru-RU"/>
              </w:rPr>
              <w:t>$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{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>position</w:t>
            </w:r>
            <w:r w:rsidRPr="00DF4775">
              <w:rPr>
                <w:rFonts w:ascii="Times New Roman" w:eastAsia="Times New Roman" w:hAnsi="Times New Roman"/>
                <w:lang w:val="uz-Cyrl-UZ" w:eastAsia="ru-RU"/>
              </w:rPr>
              <w:t>}</w:t>
            </w:r>
          </w:p>
        </w:tc>
        <w:tc>
          <w:tcPr>
            <w:tcW w:w="5867" w:type="dxa"/>
          </w:tcPr>
          <w:p w:rsidR="006E5C7E" w:rsidRDefault="00AB350E" w:rsidP="00D7127F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Илмий унвони:</w:t>
            </w:r>
            <w:r w:rsidRPr="00747B1A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</w:p>
        </w:tc>
      </w:tr>
      <w:tr w:rsidR="006E5C7E" w:rsidRPr="00D7127F" w:rsidTr="00D41A0B">
        <w:trPr>
          <w:trHeight w:val="831"/>
        </w:trPr>
        <w:tc>
          <w:tcPr>
            <w:tcW w:w="4329" w:type="dxa"/>
          </w:tcPr>
          <w:p w:rsidR="006E5C7E" w:rsidRPr="00536162" w:rsidRDefault="00AB350E" w:rsidP="00536162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Қайси чет тилларини билади: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-</w:t>
            </w:r>
          </w:p>
        </w:tc>
        <w:tc>
          <w:tcPr>
            <w:tcW w:w="5867" w:type="dxa"/>
          </w:tcPr>
          <w:p w:rsidR="006E5C7E" w:rsidRPr="00D7127F" w:rsidRDefault="00AB350E" w:rsidP="00D7127F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Ҳарбий (махсус) унвони: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 -</w:t>
            </w:r>
          </w:p>
        </w:tc>
      </w:tr>
      <w:tr w:rsidR="006E5C7E" w:rsidRPr="00D41A0B" w:rsidTr="00D41A0B">
        <w:trPr>
          <w:trHeight w:val="831"/>
        </w:trPr>
        <w:tc>
          <w:tcPr>
            <w:tcW w:w="4329" w:type="dxa"/>
          </w:tcPr>
          <w:p w:rsidR="00AB350E" w:rsidRPr="00F92EF5" w:rsidRDefault="00AB350E" w:rsidP="00AB350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Давлат мукофотлари билан тақдирланганми (қанақа):</w:t>
            </w:r>
            <w:r>
              <w:rPr>
                <w:rFonts w:ascii="Times New Roman" w:eastAsia="Times New Roman" w:hAnsi="Times New Roman"/>
                <w:noProof/>
                <w:lang w:val="uz-Cyrl-UZ" w:eastAsia="ru-RU"/>
              </w:rPr>
              <w:t xml:space="preserve"> -</w:t>
            </w:r>
          </w:p>
          <w:p w:rsidR="006E5C7E" w:rsidRPr="00AB350E" w:rsidRDefault="006E5C7E" w:rsidP="00940754">
            <w:pPr>
              <w:spacing w:line="390" w:lineRule="atLeast"/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</w:pPr>
          </w:p>
        </w:tc>
        <w:tc>
          <w:tcPr>
            <w:tcW w:w="5867" w:type="dxa"/>
          </w:tcPr>
          <w:p w:rsidR="006E5C7E" w:rsidRPr="00D7127F" w:rsidRDefault="006E5C7E" w:rsidP="00D7127F">
            <w:pPr>
              <w:tabs>
                <w:tab w:val="left" w:pos="1060"/>
              </w:tabs>
              <w:rPr>
                <w:rFonts w:eastAsia="Times New Roman" w:cs="Arial"/>
                <w:sz w:val="27"/>
                <w:szCs w:val="27"/>
                <w:lang w:val="uz-Cyrl-UZ" w:eastAsia="ru-RU"/>
              </w:rPr>
            </w:pPr>
          </w:p>
        </w:tc>
      </w:tr>
      <w:tr w:rsidR="00FB26CE" w:rsidRPr="00D41A0B" w:rsidTr="00F84BC9">
        <w:trPr>
          <w:trHeight w:val="831"/>
        </w:trPr>
        <w:tc>
          <w:tcPr>
            <w:tcW w:w="10196" w:type="dxa"/>
            <w:gridSpan w:val="2"/>
          </w:tcPr>
          <w:p w:rsidR="00FB26CE" w:rsidRPr="006E5C7E" w:rsidRDefault="00FB26CE" w:rsidP="00FB26CE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before="120"/>
              <w:jc w:val="left"/>
              <w:rPr>
                <w:rFonts w:ascii="Times New Roman" w:eastAsia="Times New Roman" w:hAnsi="Times New Roman"/>
                <w:lang w:val="uz-Cyrl-UZ" w:eastAsia="ru-RU"/>
              </w:rPr>
            </w:pP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Халқ депутатлари, республика, вилоят, шаҳар ва туман Кенгаши депутатими ёки бошқа</w:t>
            </w:r>
            <w:r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сай</w:t>
            </w:r>
            <w:r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 xml:space="preserve">ланадиган органларнинг аъзосими </w:t>
            </w:r>
            <w:r w:rsidRPr="00F92EF5">
              <w:rPr>
                <w:rFonts w:ascii="Times New Roman" w:eastAsia="Times New Roman" w:hAnsi="Times New Roman"/>
                <w:b/>
                <w:bCs/>
                <w:lang w:val="uz-Cyrl-UZ" w:eastAsia="ru-RU"/>
              </w:rPr>
              <w:t>(тўлиқ кўрсатилиши лозим):</w:t>
            </w:r>
            <w:r w:rsidRPr="00F92EF5">
              <w:rPr>
                <w:rFonts w:ascii="Times New Roman" w:eastAsia="Times New Roman" w:hAnsi="Times New Roman"/>
                <w:lang w:val="uz-Cyrl-UZ" w:eastAsia="ru-RU"/>
              </w:rPr>
              <w:t xml:space="preserve"> </w:t>
            </w:r>
            <w:r w:rsidRPr="006E5C7E">
              <w:rPr>
                <w:rFonts w:ascii="Times New Roman" w:eastAsia="Times New Roman" w:hAnsi="Times New Roman"/>
                <w:lang w:val="uz-Cyrl-UZ" w:eastAsia="ru-RU"/>
              </w:rPr>
              <w:t>-</w:t>
            </w:r>
          </w:p>
          <w:p w:rsidR="00FB26CE" w:rsidRDefault="00FB26CE" w:rsidP="00FB26CE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</w:p>
          <w:p w:rsidR="00FB26CE" w:rsidRPr="00D7127F" w:rsidRDefault="00FB26CE" w:rsidP="00FB26CE">
            <w:pPr>
              <w:tabs>
                <w:tab w:val="left" w:pos="1060"/>
              </w:tabs>
              <w:rPr>
                <w:rFonts w:eastAsia="Times New Roman" w:cs="Arial"/>
                <w:sz w:val="27"/>
                <w:szCs w:val="27"/>
                <w:lang w:val="uz-Cyrl-UZ" w:eastAsia="ru-RU"/>
              </w:rPr>
            </w:pPr>
            <w:r>
              <w:rPr>
                <w:rFonts w:eastAsia="Times New Roman" w:cs="Arial"/>
                <w:sz w:val="27"/>
                <w:szCs w:val="27"/>
                <w:lang w:val="uz-Cyrl-UZ" w:eastAsia="ru-RU"/>
              </w:rPr>
              <w:tab/>
            </w:r>
          </w:p>
        </w:tc>
      </w:tr>
    </w:tbl>
    <w:p w:rsidR="00C103A5" w:rsidRDefault="00C103A5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3C1869" w:rsidRDefault="003C1869" w:rsidP="003C1869">
      <w:pPr>
        <w:rPr>
          <w:rFonts w:ascii="Times New Roman" w:eastAsia="Times New Roman" w:hAnsi="Times New Roman"/>
          <w:b/>
          <w:bCs/>
          <w:lang w:eastAsia="ru-RU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9912"/>
      </w:tblGrid>
      <w:tr w:rsidR="003C1869" w:rsidTr="003C1869">
        <w:tc>
          <w:tcPr>
            <w:tcW w:w="9912" w:type="dxa"/>
          </w:tcPr>
          <w:p w:rsidR="003C1869" w:rsidRDefault="003C1869" w:rsidP="00336C0D">
            <w:pPr>
              <w:spacing w:line="390" w:lineRule="atLeast"/>
              <w:rPr>
                <w:rFonts w:eastAsia="Times New Roman" w:cs="Arial"/>
                <w:color w:val="000066"/>
                <w:sz w:val="27"/>
                <w:szCs w:val="27"/>
                <w:lang w:val="uz-Cyrl-UZ" w:eastAsia="ru-RU"/>
              </w:rPr>
            </w:pPr>
            <w:r w:rsidRPr="00D74779">
              <w:rPr>
                <w:rFonts w:ascii="Times New Roman" w:eastAsia="Times New Roman" w:hAnsi="Times New Roman"/>
                <w:bCs/>
                <w:lang w:eastAsia="ru-RU"/>
              </w:rPr>
              <w:t>${photo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:</w:t>
            </w:r>
            <w:r w:rsidR="00336C0D">
              <w:rPr>
                <w:rFonts w:ascii="Times New Roman" w:eastAsia="Times New Roman" w:hAnsi="Times New Roman"/>
                <w:bCs/>
                <w:lang w:eastAsia="ru-RU"/>
              </w:rPr>
              <w:t>10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0:</w:t>
            </w:r>
            <w:r w:rsidR="00336C0D">
              <w:rPr>
                <w:rFonts w:ascii="Times New Roman" w:eastAsia="Times New Roman" w:hAnsi="Times New Roman"/>
                <w:bCs/>
                <w:lang w:eastAsia="ru-RU"/>
              </w:rPr>
              <w:t>10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bCs/>
                <w:lang w:eastAsia="ru-RU"/>
              </w:rPr>
              <w:t>0</w:t>
            </w:r>
            <w:r w:rsidRPr="00D74779">
              <w:rPr>
                <w:rFonts w:ascii="Times New Roman" w:eastAsia="Times New Roman" w:hAnsi="Times New Roman"/>
                <w:bCs/>
                <w:lang w:eastAsia="ru-RU"/>
              </w:rPr>
              <w:t>}</w:t>
            </w:r>
          </w:p>
        </w:tc>
      </w:tr>
    </w:tbl>
    <w:p w:rsidR="00855769" w:rsidRDefault="00855769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942094" w:rsidRDefault="00942094" w:rsidP="00940754">
      <w:pPr>
        <w:spacing w:line="390" w:lineRule="atLeast"/>
        <w:ind w:left="-284"/>
        <w:rPr>
          <w:rFonts w:eastAsia="Times New Roman" w:cs="Arial"/>
          <w:color w:val="000066"/>
          <w:sz w:val="27"/>
          <w:szCs w:val="27"/>
          <w:lang w:val="uz-Cyrl-UZ" w:eastAsia="ru-RU"/>
        </w:rPr>
      </w:pPr>
    </w:p>
    <w:p w:rsidR="00773C0F" w:rsidRPr="00940754" w:rsidRDefault="00773C0F" w:rsidP="00ED2247">
      <w:pPr>
        <w:rPr>
          <w:lang w:val="uz-Cyrl-UZ"/>
        </w:rPr>
      </w:pPr>
    </w:p>
    <w:sectPr w:rsidR="00773C0F" w:rsidRPr="00940754" w:rsidSect="003B70A3">
      <w:pgSz w:w="11906" w:h="16838"/>
      <w:pgMar w:top="851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795" w:rsidRDefault="00DA1795" w:rsidP="00C85A89">
      <w:r>
        <w:separator/>
      </w:r>
    </w:p>
  </w:endnote>
  <w:endnote w:type="continuationSeparator" w:id="0">
    <w:p w:rsidR="00DA1795" w:rsidRDefault="00DA1795" w:rsidP="00C8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795" w:rsidRDefault="00DA1795" w:rsidP="00C85A89">
      <w:r>
        <w:separator/>
      </w:r>
    </w:p>
  </w:footnote>
  <w:footnote w:type="continuationSeparator" w:id="0">
    <w:p w:rsidR="00DA1795" w:rsidRDefault="00DA1795" w:rsidP="00C8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596EA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2D1C43"/>
    <w:multiLevelType w:val="hybridMultilevel"/>
    <w:tmpl w:val="866A0804"/>
    <w:lvl w:ilvl="0" w:tplc="C244644C">
      <w:start w:val="1"/>
      <w:numFmt w:val="upperRoman"/>
      <w:pStyle w:val="Roma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10FC"/>
    <w:multiLevelType w:val="hybridMultilevel"/>
    <w:tmpl w:val="4798FE2A"/>
    <w:lvl w:ilvl="0" w:tplc="25A20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4FD2"/>
    <w:multiLevelType w:val="hybridMultilevel"/>
    <w:tmpl w:val="F4B8DA62"/>
    <w:lvl w:ilvl="0" w:tplc="5EDECB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7221"/>
    <w:multiLevelType w:val="hybridMultilevel"/>
    <w:tmpl w:val="F962BD38"/>
    <w:lvl w:ilvl="0" w:tplc="9CB66F84">
      <w:start w:val="1"/>
      <w:numFmt w:val="bullet"/>
      <w:pStyle w:val="MarkTir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A3C47"/>
    <w:multiLevelType w:val="hybridMultilevel"/>
    <w:tmpl w:val="C2DABFBE"/>
    <w:lvl w:ilvl="0" w:tplc="65E206F0">
      <w:start w:val="1"/>
      <w:numFmt w:val="decimal"/>
      <w:pStyle w:val="NumberIndent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D342B6"/>
    <w:multiLevelType w:val="hybridMultilevel"/>
    <w:tmpl w:val="41CCAD0C"/>
    <w:lvl w:ilvl="0" w:tplc="52B68B84">
      <w:start w:val="1"/>
      <w:numFmt w:val="bullet"/>
      <w:pStyle w:val="MarkInden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683CE9"/>
    <w:multiLevelType w:val="hybridMultilevel"/>
    <w:tmpl w:val="0F221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9E331C"/>
    <w:multiLevelType w:val="multilevel"/>
    <w:tmpl w:val="6F72E5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98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9">
    <w:nsid w:val="64933511"/>
    <w:multiLevelType w:val="hybridMultilevel"/>
    <w:tmpl w:val="EB70D758"/>
    <w:lvl w:ilvl="0" w:tplc="CEDAFF8A">
      <w:start w:val="1"/>
      <w:numFmt w:val="bullet"/>
      <w:pStyle w:val="Marke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A0D52"/>
    <w:multiLevelType w:val="hybridMultilevel"/>
    <w:tmpl w:val="8D4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04A1"/>
    <w:multiLevelType w:val="hybridMultilevel"/>
    <w:tmpl w:val="8C2A9C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B010F"/>
    <w:multiLevelType w:val="hybridMultilevel"/>
    <w:tmpl w:val="B6C2CBDC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F"/>
    <w:rsid w:val="00000D7A"/>
    <w:rsid w:val="00001D10"/>
    <w:rsid w:val="0000399F"/>
    <w:rsid w:val="00005875"/>
    <w:rsid w:val="00005F88"/>
    <w:rsid w:val="00006740"/>
    <w:rsid w:val="00007E77"/>
    <w:rsid w:val="000101CF"/>
    <w:rsid w:val="00010CFE"/>
    <w:rsid w:val="00010E07"/>
    <w:rsid w:val="000116B5"/>
    <w:rsid w:val="00011C1C"/>
    <w:rsid w:val="00011DE6"/>
    <w:rsid w:val="00012321"/>
    <w:rsid w:val="00014ED6"/>
    <w:rsid w:val="00015F35"/>
    <w:rsid w:val="0001647E"/>
    <w:rsid w:val="00017220"/>
    <w:rsid w:val="000203E2"/>
    <w:rsid w:val="00020D84"/>
    <w:rsid w:val="00022599"/>
    <w:rsid w:val="00022FA6"/>
    <w:rsid w:val="0002307D"/>
    <w:rsid w:val="00023536"/>
    <w:rsid w:val="00023B23"/>
    <w:rsid w:val="0002460C"/>
    <w:rsid w:val="00024D51"/>
    <w:rsid w:val="000254AB"/>
    <w:rsid w:val="000257C8"/>
    <w:rsid w:val="00025E23"/>
    <w:rsid w:val="00026936"/>
    <w:rsid w:val="0002759D"/>
    <w:rsid w:val="000279F1"/>
    <w:rsid w:val="00027DB8"/>
    <w:rsid w:val="000316BC"/>
    <w:rsid w:val="00032660"/>
    <w:rsid w:val="0003379C"/>
    <w:rsid w:val="000355B6"/>
    <w:rsid w:val="00035DF9"/>
    <w:rsid w:val="00035E8A"/>
    <w:rsid w:val="0003700D"/>
    <w:rsid w:val="000375BA"/>
    <w:rsid w:val="00037C96"/>
    <w:rsid w:val="00040DEF"/>
    <w:rsid w:val="00041584"/>
    <w:rsid w:val="00043418"/>
    <w:rsid w:val="00043454"/>
    <w:rsid w:val="000445F9"/>
    <w:rsid w:val="000459F5"/>
    <w:rsid w:val="00046A5E"/>
    <w:rsid w:val="00047574"/>
    <w:rsid w:val="000504C1"/>
    <w:rsid w:val="00052BB4"/>
    <w:rsid w:val="000543B6"/>
    <w:rsid w:val="00054B01"/>
    <w:rsid w:val="000551A0"/>
    <w:rsid w:val="000560B7"/>
    <w:rsid w:val="00056FCD"/>
    <w:rsid w:val="000579B7"/>
    <w:rsid w:val="00057FED"/>
    <w:rsid w:val="0006092A"/>
    <w:rsid w:val="00060CF0"/>
    <w:rsid w:val="000614B9"/>
    <w:rsid w:val="00061E53"/>
    <w:rsid w:val="00062E19"/>
    <w:rsid w:val="00065540"/>
    <w:rsid w:val="00065618"/>
    <w:rsid w:val="00066196"/>
    <w:rsid w:val="00067231"/>
    <w:rsid w:val="00067B09"/>
    <w:rsid w:val="00067D38"/>
    <w:rsid w:val="00067E97"/>
    <w:rsid w:val="000704A3"/>
    <w:rsid w:val="00070905"/>
    <w:rsid w:val="000709D0"/>
    <w:rsid w:val="00071C38"/>
    <w:rsid w:val="00071EC8"/>
    <w:rsid w:val="00072FAC"/>
    <w:rsid w:val="000738A9"/>
    <w:rsid w:val="000743AA"/>
    <w:rsid w:val="0007498C"/>
    <w:rsid w:val="000751D8"/>
    <w:rsid w:val="00075F3A"/>
    <w:rsid w:val="0007647B"/>
    <w:rsid w:val="0007750B"/>
    <w:rsid w:val="000830B7"/>
    <w:rsid w:val="0008373B"/>
    <w:rsid w:val="00083E43"/>
    <w:rsid w:val="00083F01"/>
    <w:rsid w:val="00084DB9"/>
    <w:rsid w:val="0008567A"/>
    <w:rsid w:val="00087842"/>
    <w:rsid w:val="00087956"/>
    <w:rsid w:val="0009049E"/>
    <w:rsid w:val="00090724"/>
    <w:rsid w:val="00090AF8"/>
    <w:rsid w:val="00090E83"/>
    <w:rsid w:val="00091687"/>
    <w:rsid w:val="000918EC"/>
    <w:rsid w:val="00095F46"/>
    <w:rsid w:val="00096251"/>
    <w:rsid w:val="00097256"/>
    <w:rsid w:val="00097C72"/>
    <w:rsid w:val="00097D45"/>
    <w:rsid w:val="000A19C0"/>
    <w:rsid w:val="000A1DF5"/>
    <w:rsid w:val="000A3484"/>
    <w:rsid w:val="000A3EC0"/>
    <w:rsid w:val="000A44A7"/>
    <w:rsid w:val="000A5210"/>
    <w:rsid w:val="000A67D3"/>
    <w:rsid w:val="000A6AC7"/>
    <w:rsid w:val="000A7F56"/>
    <w:rsid w:val="000B0954"/>
    <w:rsid w:val="000B0B7B"/>
    <w:rsid w:val="000B1649"/>
    <w:rsid w:val="000B1A21"/>
    <w:rsid w:val="000B1EEA"/>
    <w:rsid w:val="000B22D6"/>
    <w:rsid w:val="000B4592"/>
    <w:rsid w:val="000B4BD9"/>
    <w:rsid w:val="000B5DC2"/>
    <w:rsid w:val="000B62E1"/>
    <w:rsid w:val="000B6B2C"/>
    <w:rsid w:val="000B6D46"/>
    <w:rsid w:val="000C09B5"/>
    <w:rsid w:val="000C09D3"/>
    <w:rsid w:val="000C1C40"/>
    <w:rsid w:val="000C38D3"/>
    <w:rsid w:val="000C3E3E"/>
    <w:rsid w:val="000C409D"/>
    <w:rsid w:val="000C41AD"/>
    <w:rsid w:val="000C5554"/>
    <w:rsid w:val="000C712F"/>
    <w:rsid w:val="000C7EFC"/>
    <w:rsid w:val="000D3A73"/>
    <w:rsid w:val="000D4CB1"/>
    <w:rsid w:val="000D5CD5"/>
    <w:rsid w:val="000D6EC4"/>
    <w:rsid w:val="000E0CB7"/>
    <w:rsid w:val="000E194E"/>
    <w:rsid w:val="000E1B7F"/>
    <w:rsid w:val="000E23CF"/>
    <w:rsid w:val="000E2C14"/>
    <w:rsid w:val="000E3E81"/>
    <w:rsid w:val="000E4130"/>
    <w:rsid w:val="000E4DD0"/>
    <w:rsid w:val="000E51D7"/>
    <w:rsid w:val="000E52E4"/>
    <w:rsid w:val="000E5313"/>
    <w:rsid w:val="000E537A"/>
    <w:rsid w:val="000E60D2"/>
    <w:rsid w:val="000E6161"/>
    <w:rsid w:val="000E6467"/>
    <w:rsid w:val="000E6B68"/>
    <w:rsid w:val="000F03CA"/>
    <w:rsid w:val="000F099D"/>
    <w:rsid w:val="000F13FD"/>
    <w:rsid w:val="000F172C"/>
    <w:rsid w:val="000F2C33"/>
    <w:rsid w:val="000F330E"/>
    <w:rsid w:val="000F400A"/>
    <w:rsid w:val="000F5B1B"/>
    <w:rsid w:val="000F6507"/>
    <w:rsid w:val="000F692B"/>
    <w:rsid w:val="000F6B62"/>
    <w:rsid w:val="000F6F68"/>
    <w:rsid w:val="000F7A37"/>
    <w:rsid w:val="00100E0D"/>
    <w:rsid w:val="0010102D"/>
    <w:rsid w:val="00102041"/>
    <w:rsid w:val="001033A9"/>
    <w:rsid w:val="001042B0"/>
    <w:rsid w:val="00106478"/>
    <w:rsid w:val="00106533"/>
    <w:rsid w:val="001073A2"/>
    <w:rsid w:val="00107B4E"/>
    <w:rsid w:val="00110D38"/>
    <w:rsid w:val="00111E05"/>
    <w:rsid w:val="00112158"/>
    <w:rsid w:val="0011299B"/>
    <w:rsid w:val="001139F7"/>
    <w:rsid w:val="00114EE7"/>
    <w:rsid w:val="00114F07"/>
    <w:rsid w:val="00116A83"/>
    <w:rsid w:val="00116AFC"/>
    <w:rsid w:val="00116DC2"/>
    <w:rsid w:val="0011728B"/>
    <w:rsid w:val="001177A5"/>
    <w:rsid w:val="00120980"/>
    <w:rsid w:val="001209B2"/>
    <w:rsid w:val="00122425"/>
    <w:rsid w:val="001225C7"/>
    <w:rsid w:val="00123069"/>
    <w:rsid w:val="0012344B"/>
    <w:rsid w:val="0012668C"/>
    <w:rsid w:val="00127D35"/>
    <w:rsid w:val="001317DC"/>
    <w:rsid w:val="00131CF6"/>
    <w:rsid w:val="001327A6"/>
    <w:rsid w:val="0013302C"/>
    <w:rsid w:val="0013443B"/>
    <w:rsid w:val="00136BEF"/>
    <w:rsid w:val="00137A78"/>
    <w:rsid w:val="00137F44"/>
    <w:rsid w:val="00140B85"/>
    <w:rsid w:val="00141F33"/>
    <w:rsid w:val="00141F7B"/>
    <w:rsid w:val="00143140"/>
    <w:rsid w:val="0014383C"/>
    <w:rsid w:val="00143DB6"/>
    <w:rsid w:val="0014457D"/>
    <w:rsid w:val="00144AE8"/>
    <w:rsid w:val="001475B7"/>
    <w:rsid w:val="00151453"/>
    <w:rsid w:val="001520A8"/>
    <w:rsid w:val="00155430"/>
    <w:rsid w:val="001554A3"/>
    <w:rsid w:val="001562B7"/>
    <w:rsid w:val="001615CF"/>
    <w:rsid w:val="001619BB"/>
    <w:rsid w:val="00162502"/>
    <w:rsid w:val="001629F2"/>
    <w:rsid w:val="00163306"/>
    <w:rsid w:val="00163549"/>
    <w:rsid w:val="00163A98"/>
    <w:rsid w:val="00163F5D"/>
    <w:rsid w:val="0016444F"/>
    <w:rsid w:val="00164A18"/>
    <w:rsid w:val="001656F2"/>
    <w:rsid w:val="00165CF4"/>
    <w:rsid w:val="00165DEC"/>
    <w:rsid w:val="0016773F"/>
    <w:rsid w:val="001703DD"/>
    <w:rsid w:val="0017049A"/>
    <w:rsid w:val="001713CA"/>
    <w:rsid w:val="001721B2"/>
    <w:rsid w:val="00173116"/>
    <w:rsid w:val="00173D08"/>
    <w:rsid w:val="00173D62"/>
    <w:rsid w:val="0017417F"/>
    <w:rsid w:val="00175A52"/>
    <w:rsid w:val="00175A78"/>
    <w:rsid w:val="00176C17"/>
    <w:rsid w:val="00176C47"/>
    <w:rsid w:val="00176D60"/>
    <w:rsid w:val="00176FD3"/>
    <w:rsid w:val="00177950"/>
    <w:rsid w:val="001801C2"/>
    <w:rsid w:val="0018072F"/>
    <w:rsid w:val="00180D90"/>
    <w:rsid w:val="001815D8"/>
    <w:rsid w:val="00183A1E"/>
    <w:rsid w:val="0018403B"/>
    <w:rsid w:val="001841F2"/>
    <w:rsid w:val="001845C9"/>
    <w:rsid w:val="00184B0B"/>
    <w:rsid w:val="00184D5C"/>
    <w:rsid w:val="00185DDB"/>
    <w:rsid w:val="0018696B"/>
    <w:rsid w:val="00186B64"/>
    <w:rsid w:val="00190B6A"/>
    <w:rsid w:val="00192700"/>
    <w:rsid w:val="00192B33"/>
    <w:rsid w:val="00192C2A"/>
    <w:rsid w:val="00194EF5"/>
    <w:rsid w:val="00195D0F"/>
    <w:rsid w:val="00195FE8"/>
    <w:rsid w:val="00196243"/>
    <w:rsid w:val="001962A9"/>
    <w:rsid w:val="001964F3"/>
    <w:rsid w:val="00197086"/>
    <w:rsid w:val="001A0007"/>
    <w:rsid w:val="001A002C"/>
    <w:rsid w:val="001A0034"/>
    <w:rsid w:val="001A2B7F"/>
    <w:rsid w:val="001A391B"/>
    <w:rsid w:val="001A45B3"/>
    <w:rsid w:val="001A50F0"/>
    <w:rsid w:val="001A5FF3"/>
    <w:rsid w:val="001A5FFA"/>
    <w:rsid w:val="001A6637"/>
    <w:rsid w:val="001A7C17"/>
    <w:rsid w:val="001A7E42"/>
    <w:rsid w:val="001A7F8B"/>
    <w:rsid w:val="001B10F3"/>
    <w:rsid w:val="001B1605"/>
    <w:rsid w:val="001B2B19"/>
    <w:rsid w:val="001B2C20"/>
    <w:rsid w:val="001B307F"/>
    <w:rsid w:val="001B4069"/>
    <w:rsid w:val="001B4F4C"/>
    <w:rsid w:val="001B5004"/>
    <w:rsid w:val="001B52E6"/>
    <w:rsid w:val="001B6247"/>
    <w:rsid w:val="001B782B"/>
    <w:rsid w:val="001C0665"/>
    <w:rsid w:val="001C09BB"/>
    <w:rsid w:val="001C0F5C"/>
    <w:rsid w:val="001C170A"/>
    <w:rsid w:val="001C1ADC"/>
    <w:rsid w:val="001C33B0"/>
    <w:rsid w:val="001C3418"/>
    <w:rsid w:val="001C4267"/>
    <w:rsid w:val="001C42D5"/>
    <w:rsid w:val="001C4EFB"/>
    <w:rsid w:val="001C566B"/>
    <w:rsid w:val="001C602C"/>
    <w:rsid w:val="001C6180"/>
    <w:rsid w:val="001C6349"/>
    <w:rsid w:val="001C70D0"/>
    <w:rsid w:val="001C7EE7"/>
    <w:rsid w:val="001D0A4A"/>
    <w:rsid w:val="001D0E9D"/>
    <w:rsid w:val="001D2581"/>
    <w:rsid w:val="001D2993"/>
    <w:rsid w:val="001D3D78"/>
    <w:rsid w:val="001D5241"/>
    <w:rsid w:val="001D52A1"/>
    <w:rsid w:val="001D5C83"/>
    <w:rsid w:val="001D6255"/>
    <w:rsid w:val="001D6926"/>
    <w:rsid w:val="001D6B81"/>
    <w:rsid w:val="001D7BBA"/>
    <w:rsid w:val="001E0592"/>
    <w:rsid w:val="001E0906"/>
    <w:rsid w:val="001E1D92"/>
    <w:rsid w:val="001E4BF8"/>
    <w:rsid w:val="001E5683"/>
    <w:rsid w:val="001E7FA4"/>
    <w:rsid w:val="001F1295"/>
    <w:rsid w:val="001F1BDB"/>
    <w:rsid w:val="001F2E61"/>
    <w:rsid w:val="001F2E96"/>
    <w:rsid w:val="001F380A"/>
    <w:rsid w:val="001F3B3E"/>
    <w:rsid w:val="001F4B0F"/>
    <w:rsid w:val="001F4FA8"/>
    <w:rsid w:val="001F5040"/>
    <w:rsid w:val="001F5463"/>
    <w:rsid w:val="001F5A16"/>
    <w:rsid w:val="001F6C66"/>
    <w:rsid w:val="001F7202"/>
    <w:rsid w:val="001F7520"/>
    <w:rsid w:val="001F7559"/>
    <w:rsid w:val="001F7936"/>
    <w:rsid w:val="002000B9"/>
    <w:rsid w:val="00200B7A"/>
    <w:rsid w:val="00202531"/>
    <w:rsid w:val="002062FA"/>
    <w:rsid w:val="00207302"/>
    <w:rsid w:val="00207BF7"/>
    <w:rsid w:val="00207D91"/>
    <w:rsid w:val="0021008D"/>
    <w:rsid w:val="0021029C"/>
    <w:rsid w:val="002128FF"/>
    <w:rsid w:val="00212A8E"/>
    <w:rsid w:val="00212CF6"/>
    <w:rsid w:val="00213F46"/>
    <w:rsid w:val="00214207"/>
    <w:rsid w:val="0021545F"/>
    <w:rsid w:val="00217CA9"/>
    <w:rsid w:val="00221CE0"/>
    <w:rsid w:val="00222175"/>
    <w:rsid w:val="002223F5"/>
    <w:rsid w:val="00222EF1"/>
    <w:rsid w:val="00224900"/>
    <w:rsid w:val="00225606"/>
    <w:rsid w:val="002264BE"/>
    <w:rsid w:val="00227D22"/>
    <w:rsid w:val="0023005A"/>
    <w:rsid w:val="00233BB6"/>
    <w:rsid w:val="00234B19"/>
    <w:rsid w:val="0023595D"/>
    <w:rsid w:val="00237A10"/>
    <w:rsid w:val="00237A64"/>
    <w:rsid w:val="00240F8C"/>
    <w:rsid w:val="00241B32"/>
    <w:rsid w:val="00242302"/>
    <w:rsid w:val="0024243A"/>
    <w:rsid w:val="00242D7E"/>
    <w:rsid w:val="00242F0D"/>
    <w:rsid w:val="00243044"/>
    <w:rsid w:val="00243791"/>
    <w:rsid w:val="00244095"/>
    <w:rsid w:val="002442E7"/>
    <w:rsid w:val="002447D9"/>
    <w:rsid w:val="00245576"/>
    <w:rsid w:val="00252195"/>
    <w:rsid w:val="002531A3"/>
    <w:rsid w:val="002531D2"/>
    <w:rsid w:val="002550D1"/>
    <w:rsid w:val="002560D0"/>
    <w:rsid w:val="002607F9"/>
    <w:rsid w:val="002618A4"/>
    <w:rsid w:val="00262BC5"/>
    <w:rsid w:val="00265886"/>
    <w:rsid w:val="00265ABD"/>
    <w:rsid w:val="0026622C"/>
    <w:rsid w:val="00270D72"/>
    <w:rsid w:val="00271DDF"/>
    <w:rsid w:val="0027281E"/>
    <w:rsid w:val="00272CDB"/>
    <w:rsid w:val="002741F2"/>
    <w:rsid w:val="002742BB"/>
    <w:rsid w:val="00275D43"/>
    <w:rsid w:val="00276046"/>
    <w:rsid w:val="0027638C"/>
    <w:rsid w:val="00277088"/>
    <w:rsid w:val="002779A9"/>
    <w:rsid w:val="00277D48"/>
    <w:rsid w:val="00281339"/>
    <w:rsid w:val="00281E4A"/>
    <w:rsid w:val="00281FB4"/>
    <w:rsid w:val="002821C3"/>
    <w:rsid w:val="00282302"/>
    <w:rsid w:val="00282799"/>
    <w:rsid w:val="00283E22"/>
    <w:rsid w:val="002842C2"/>
    <w:rsid w:val="00285133"/>
    <w:rsid w:val="00286031"/>
    <w:rsid w:val="00286285"/>
    <w:rsid w:val="002863EB"/>
    <w:rsid w:val="002867D5"/>
    <w:rsid w:val="00287B53"/>
    <w:rsid w:val="00290204"/>
    <w:rsid w:val="002906E0"/>
    <w:rsid w:val="00290984"/>
    <w:rsid w:val="0029170B"/>
    <w:rsid w:val="0029341F"/>
    <w:rsid w:val="00294238"/>
    <w:rsid w:val="00295765"/>
    <w:rsid w:val="00296E44"/>
    <w:rsid w:val="002A01E6"/>
    <w:rsid w:val="002A1C56"/>
    <w:rsid w:val="002A2865"/>
    <w:rsid w:val="002A2C5B"/>
    <w:rsid w:val="002A2D11"/>
    <w:rsid w:val="002A404E"/>
    <w:rsid w:val="002A55FF"/>
    <w:rsid w:val="002A5895"/>
    <w:rsid w:val="002A5B18"/>
    <w:rsid w:val="002A5C54"/>
    <w:rsid w:val="002A5C9E"/>
    <w:rsid w:val="002A6FAC"/>
    <w:rsid w:val="002A71A3"/>
    <w:rsid w:val="002A71D4"/>
    <w:rsid w:val="002B0935"/>
    <w:rsid w:val="002B14B5"/>
    <w:rsid w:val="002B2F30"/>
    <w:rsid w:val="002B4D74"/>
    <w:rsid w:val="002B56C2"/>
    <w:rsid w:val="002B5BDB"/>
    <w:rsid w:val="002B649A"/>
    <w:rsid w:val="002B6822"/>
    <w:rsid w:val="002C0DFF"/>
    <w:rsid w:val="002C19B6"/>
    <w:rsid w:val="002C1F55"/>
    <w:rsid w:val="002C2EB5"/>
    <w:rsid w:val="002C5833"/>
    <w:rsid w:val="002C635F"/>
    <w:rsid w:val="002C6789"/>
    <w:rsid w:val="002C6845"/>
    <w:rsid w:val="002C736C"/>
    <w:rsid w:val="002C7509"/>
    <w:rsid w:val="002D0D01"/>
    <w:rsid w:val="002D137A"/>
    <w:rsid w:val="002D24D7"/>
    <w:rsid w:val="002D3C4D"/>
    <w:rsid w:val="002D3C57"/>
    <w:rsid w:val="002D435D"/>
    <w:rsid w:val="002D48F5"/>
    <w:rsid w:val="002D4ABC"/>
    <w:rsid w:val="002D4C9C"/>
    <w:rsid w:val="002D5749"/>
    <w:rsid w:val="002D658B"/>
    <w:rsid w:val="002D6625"/>
    <w:rsid w:val="002D6996"/>
    <w:rsid w:val="002D6A9B"/>
    <w:rsid w:val="002E1A36"/>
    <w:rsid w:val="002E1DB9"/>
    <w:rsid w:val="002E2892"/>
    <w:rsid w:val="002E366A"/>
    <w:rsid w:val="002E5C06"/>
    <w:rsid w:val="002E6B58"/>
    <w:rsid w:val="002E7335"/>
    <w:rsid w:val="002E7CCB"/>
    <w:rsid w:val="002F01B1"/>
    <w:rsid w:val="002F03CB"/>
    <w:rsid w:val="002F16B0"/>
    <w:rsid w:val="002F1C37"/>
    <w:rsid w:val="002F23A0"/>
    <w:rsid w:val="002F3026"/>
    <w:rsid w:val="002F3238"/>
    <w:rsid w:val="002F4417"/>
    <w:rsid w:val="002F472A"/>
    <w:rsid w:val="002F4AA5"/>
    <w:rsid w:val="002F5876"/>
    <w:rsid w:val="002F5CEE"/>
    <w:rsid w:val="002F5F03"/>
    <w:rsid w:val="002F6B6A"/>
    <w:rsid w:val="002F6E21"/>
    <w:rsid w:val="002F6EA4"/>
    <w:rsid w:val="002F72FE"/>
    <w:rsid w:val="002F7330"/>
    <w:rsid w:val="00300C20"/>
    <w:rsid w:val="00301C40"/>
    <w:rsid w:val="00302920"/>
    <w:rsid w:val="0030343B"/>
    <w:rsid w:val="00303E05"/>
    <w:rsid w:val="00305306"/>
    <w:rsid w:val="0030530B"/>
    <w:rsid w:val="0030589E"/>
    <w:rsid w:val="00310910"/>
    <w:rsid w:val="00310C53"/>
    <w:rsid w:val="00311AF4"/>
    <w:rsid w:val="00312A27"/>
    <w:rsid w:val="00312A52"/>
    <w:rsid w:val="00313A91"/>
    <w:rsid w:val="00314365"/>
    <w:rsid w:val="003147AF"/>
    <w:rsid w:val="00314F99"/>
    <w:rsid w:val="003152E4"/>
    <w:rsid w:val="003156AF"/>
    <w:rsid w:val="00315B83"/>
    <w:rsid w:val="00315F7C"/>
    <w:rsid w:val="00321E56"/>
    <w:rsid w:val="00321EA4"/>
    <w:rsid w:val="00324016"/>
    <w:rsid w:val="00324125"/>
    <w:rsid w:val="00324534"/>
    <w:rsid w:val="003252BA"/>
    <w:rsid w:val="003270BC"/>
    <w:rsid w:val="00327571"/>
    <w:rsid w:val="00327A0A"/>
    <w:rsid w:val="003314DD"/>
    <w:rsid w:val="0033275B"/>
    <w:rsid w:val="0033352E"/>
    <w:rsid w:val="003349D9"/>
    <w:rsid w:val="003353D0"/>
    <w:rsid w:val="00335EA9"/>
    <w:rsid w:val="00335EC6"/>
    <w:rsid w:val="00336C0D"/>
    <w:rsid w:val="00336D65"/>
    <w:rsid w:val="003377D5"/>
    <w:rsid w:val="00337C91"/>
    <w:rsid w:val="00337C9A"/>
    <w:rsid w:val="003401F5"/>
    <w:rsid w:val="00341185"/>
    <w:rsid w:val="00342818"/>
    <w:rsid w:val="00342F36"/>
    <w:rsid w:val="00343643"/>
    <w:rsid w:val="00343B93"/>
    <w:rsid w:val="0034506C"/>
    <w:rsid w:val="0034621C"/>
    <w:rsid w:val="00346BA7"/>
    <w:rsid w:val="00346C85"/>
    <w:rsid w:val="003470DB"/>
    <w:rsid w:val="0035097D"/>
    <w:rsid w:val="003523FA"/>
    <w:rsid w:val="00353303"/>
    <w:rsid w:val="00353B95"/>
    <w:rsid w:val="00353F45"/>
    <w:rsid w:val="00354185"/>
    <w:rsid w:val="00354E2F"/>
    <w:rsid w:val="0035685B"/>
    <w:rsid w:val="003604DD"/>
    <w:rsid w:val="0036169B"/>
    <w:rsid w:val="003620FD"/>
    <w:rsid w:val="0036320E"/>
    <w:rsid w:val="0036355F"/>
    <w:rsid w:val="0036454E"/>
    <w:rsid w:val="00364665"/>
    <w:rsid w:val="003653CA"/>
    <w:rsid w:val="003658AE"/>
    <w:rsid w:val="0036633C"/>
    <w:rsid w:val="00370D9F"/>
    <w:rsid w:val="00372698"/>
    <w:rsid w:val="00374CEA"/>
    <w:rsid w:val="003757CC"/>
    <w:rsid w:val="0037583C"/>
    <w:rsid w:val="0037713B"/>
    <w:rsid w:val="0038155B"/>
    <w:rsid w:val="00381EB0"/>
    <w:rsid w:val="00382951"/>
    <w:rsid w:val="00383824"/>
    <w:rsid w:val="00384610"/>
    <w:rsid w:val="00385751"/>
    <w:rsid w:val="00385A11"/>
    <w:rsid w:val="0038669B"/>
    <w:rsid w:val="0038683E"/>
    <w:rsid w:val="00387D3E"/>
    <w:rsid w:val="00387EF5"/>
    <w:rsid w:val="0039134B"/>
    <w:rsid w:val="00392AA6"/>
    <w:rsid w:val="00393BE9"/>
    <w:rsid w:val="0039476C"/>
    <w:rsid w:val="003947EB"/>
    <w:rsid w:val="00394932"/>
    <w:rsid w:val="00394C7D"/>
    <w:rsid w:val="00395559"/>
    <w:rsid w:val="00395AF2"/>
    <w:rsid w:val="003963BB"/>
    <w:rsid w:val="00396453"/>
    <w:rsid w:val="00396501"/>
    <w:rsid w:val="003A0325"/>
    <w:rsid w:val="003A042A"/>
    <w:rsid w:val="003A1BB9"/>
    <w:rsid w:val="003A41C2"/>
    <w:rsid w:val="003A595E"/>
    <w:rsid w:val="003A5A2B"/>
    <w:rsid w:val="003A7540"/>
    <w:rsid w:val="003A7E21"/>
    <w:rsid w:val="003B0ABD"/>
    <w:rsid w:val="003B161B"/>
    <w:rsid w:val="003B3930"/>
    <w:rsid w:val="003B4B7A"/>
    <w:rsid w:val="003B4BD8"/>
    <w:rsid w:val="003B58F5"/>
    <w:rsid w:val="003B6B61"/>
    <w:rsid w:val="003B70A3"/>
    <w:rsid w:val="003B7D43"/>
    <w:rsid w:val="003C05EF"/>
    <w:rsid w:val="003C08A6"/>
    <w:rsid w:val="003C13A4"/>
    <w:rsid w:val="003C1869"/>
    <w:rsid w:val="003C1A70"/>
    <w:rsid w:val="003C1B68"/>
    <w:rsid w:val="003C2477"/>
    <w:rsid w:val="003C6A96"/>
    <w:rsid w:val="003C76E0"/>
    <w:rsid w:val="003D0A2C"/>
    <w:rsid w:val="003D1287"/>
    <w:rsid w:val="003D2950"/>
    <w:rsid w:val="003D3436"/>
    <w:rsid w:val="003D398A"/>
    <w:rsid w:val="003D6269"/>
    <w:rsid w:val="003D7E23"/>
    <w:rsid w:val="003E03EF"/>
    <w:rsid w:val="003E0567"/>
    <w:rsid w:val="003E0FEB"/>
    <w:rsid w:val="003E1000"/>
    <w:rsid w:val="003E235F"/>
    <w:rsid w:val="003E2841"/>
    <w:rsid w:val="003E38C0"/>
    <w:rsid w:val="003E423E"/>
    <w:rsid w:val="003E43E3"/>
    <w:rsid w:val="003E463B"/>
    <w:rsid w:val="003E4F73"/>
    <w:rsid w:val="003E58B2"/>
    <w:rsid w:val="003E656D"/>
    <w:rsid w:val="003E7196"/>
    <w:rsid w:val="003F093B"/>
    <w:rsid w:val="003F38D0"/>
    <w:rsid w:val="003F39F3"/>
    <w:rsid w:val="003F4E0E"/>
    <w:rsid w:val="003F54E7"/>
    <w:rsid w:val="003F5543"/>
    <w:rsid w:val="003F587E"/>
    <w:rsid w:val="003F59AC"/>
    <w:rsid w:val="003F5AC3"/>
    <w:rsid w:val="003F6D03"/>
    <w:rsid w:val="003F780E"/>
    <w:rsid w:val="003F7F9F"/>
    <w:rsid w:val="00401552"/>
    <w:rsid w:val="00401824"/>
    <w:rsid w:val="00401D7B"/>
    <w:rsid w:val="00402E70"/>
    <w:rsid w:val="00403595"/>
    <w:rsid w:val="00403B8C"/>
    <w:rsid w:val="004055EE"/>
    <w:rsid w:val="0040643E"/>
    <w:rsid w:val="0040655E"/>
    <w:rsid w:val="00407340"/>
    <w:rsid w:val="00407F31"/>
    <w:rsid w:val="004116F1"/>
    <w:rsid w:val="00412C11"/>
    <w:rsid w:val="0041383F"/>
    <w:rsid w:val="0041478A"/>
    <w:rsid w:val="004149D0"/>
    <w:rsid w:val="004156A6"/>
    <w:rsid w:val="00416830"/>
    <w:rsid w:val="00416EC0"/>
    <w:rsid w:val="004178F9"/>
    <w:rsid w:val="00417A1D"/>
    <w:rsid w:val="004210E7"/>
    <w:rsid w:val="00421E1A"/>
    <w:rsid w:val="00421EC2"/>
    <w:rsid w:val="004265D4"/>
    <w:rsid w:val="00427F3C"/>
    <w:rsid w:val="004300FB"/>
    <w:rsid w:val="00431056"/>
    <w:rsid w:val="00431234"/>
    <w:rsid w:val="004346C4"/>
    <w:rsid w:val="00434DEC"/>
    <w:rsid w:val="00434F57"/>
    <w:rsid w:val="00436E33"/>
    <w:rsid w:val="00437681"/>
    <w:rsid w:val="00440D6E"/>
    <w:rsid w:val="00441832"/>
    <w:rsid w:val="00441CEF"/>
    <w:rsid w:val="00442227"/>
    <w:rsid w:val="00445109"/>
    <w:rsid w:val="0044556B"/>
    <w:rsid w:val="00445862"/>
    <w:rsid w:val="00445A9D"/>
    <w:rsid w:val="0044628E"/>
    <w:rsid w:val="00446F80"/>
    <w:rsid w:val="00447272"/>
    <w:rsid w:val="00450416"/>
    <w:rsid w:val="00451087"/>
    <w:rsid w:val="00451846"/>
    <w:rsid w:val="00452FB0"/>
    <w:rsid w:val="004534FD"/>
    <w:rsid w:val="004539E0"/>
    <w:rsid w:val="00453C97"/>
    <w:rsid w:val="004544E4"/>
    <w:rsid w:val="00454789"/>
    <w:rsid w:val="004547FD"/>
    <w:rsid w:val="004554AB"/>
    <w:rsid w:val="00460398"/>
    <w:rsid w:val="00461C16"/>
    <w:rsid w:val="00462B7F"/>
    <w:rsid w:val="00462E00"/>
    <w:rsid w:val="00462F81"/>
    <w:rsid w:val="00463915"/>
    <w:rsid w:val="00467165"/>
    <w:rsid w:val="004672BC"/>
    <w:rsid w:val="0047030F"/>
    <w:rsid w:val="00473BC1"/>
    <w:rsid w:val="00475D29"/>
    <w:rsid w:val="00476386"/>
    <w:rsid w:val="004763BB"/>
    <w:rsid w:val="004765BA"/>
    <w:rsid w:val="0048067E"/>
    <w:rsid w:val="004813B6"/>
    <w:rsid w:val="00481595"/>
    <w:rsid w:val="0048169B"/>
    <w:rsid w:val="0048331F"/>
    <w:rsid w:val="004836E7"/>
    <w:rsid w:val="00485421"/>
    <w:rsid w:val="004857E2"/>
    <w:rsid w:val="00485EEC"/>
    <w:rsid w:val="00485FA5"/>
    <w:rsid w:val="004862AD"/>
    <w:rsid w:val="00486612"/>
    <w:rsid w:val="00486919"/>
    <w:rsid w:val="00486A97"/>
    <w:rsid w:val="0048791D"/>
    <w:rsid w:val="004903C4"/>
    <w:rsid w:val="004907DF"/>
    <w:rsid w:val="004914D4"/>
    <w:rsid w:val="00491796"/>
    <w:rsid w:val="0049182A"/>
    <w:rsid w:val="00492AD0"/>
    <w:rsid w:val="00493BD8"/>
    <w:rsid w:val="00494EEB"/>
    <w:rsid w:val="00496D89"/>
    <w:rsid w:val="0049741D"/>
    <w:rsid w:val="00497FBD"/>
    <w:rsid w:val="004A0315"/>
    <w:rsid w:val="004A1D43"/>
    <w:rsid w:val="004A38AA"/>
    <w:rsid w:val="004A3E95"/>
    <w:rsid w:val="004A4174"/>
    <w:rsid w:val="004A4A86"/>
    <w:rsid w:val="004A4B35"/>
    <w:rsid w:val="004A5446"/>
    <w:rsid w:val="004A5EA5"/>
    <w:rsid w:val="004A6E27"/>
    <w:rsid w:val="004A6F21"/>
    <w:rsid w:val="004A7224"/>
    <w:rsid w:val="004B0625"/>
    <w:rsid w:val="004B0C45"/>
    <w:rsid w:val="004B3FA4"/>
    <w:rsid w:val="004B415E"/>
    <w:rsid w:val="004B66CF"/>
    <w:rsid w:val="004B6801"/>
    <w:rsid w:val="004B7390"/>
    <w:rsid w:val="004B7F5E"/>
    <w:rsid w:val="004C448D"/>
    <w:rsid w:val="004C4D4E"/>
    <w:rsid w:val="004C5907"/>
    <w:rsid w:val="004C5B99"/>
    <w:rsid w:val="004C5D8F"/>
    <w:rsid w:val="004C7FF5"/>
    <w:rsid w:val="004D0B19"/>
    <w:rsid w:val="004D1D77"/>
    <w:rsid w:val="004D215D"/>
    <w:rsid w:val="004D26EF"/>
    <w:rsid w:val="004D2FF1"/>
    <w:rsid w:val="004D38EA"/>
    <w:rsid w:val="004D5C16"/>
    <w:rsid w:val="004D5DB6"/>
    <w:rsid w:val="004D6541"/>
    <w:rsid w:val="004D665D"/>
    <w:rsid w:val="004D6EF5"/>
    <w:rsid w:val="004D7496"/>
    <w:rsid w:val="004E10C8"/>
    <w:rsid w:val="004E13A2"/>
    <w:rsid w:val="004E22CE"/>
    <w:rsid w:val="004E4D6D"/>
    <w:rsid w:val="004E5A18"/>
    <w:rsid w:val="004E5E57"/>
    <w:rsid w:val="004E6CB6"/>
    <w:rsid w:val="004E7C24"/>
    <w:rsid w:val="004F014C"/>
    <w:rsid w:val="004F0193"/>
    <w:rsid w:val="004F2591"/>
    <w:rsid w:val="004F3690"/>
    <w:rsid w:val="004F68F2"/>
    <w:rsid w:val="004F6AD3"/>
    <w:rsid w:val="004F7C51"/>
    <w:rsid w:val="00502DEB"/>
    <w:rsid w:val="0050352A"/>
    <w:rsid w:val="00504352"/>
    <w:rsid w:val="00505DF6"/>
    <w:rsid w:val="005060FB"/>
    <w:rsid w:val="00506C70"/>
    <w:rsid w:val="005111EC"/>
    <w:rsid w:val="005118A7"/>
    <w:rsid w:val="00512DEE"/>
    <w:rsid w:val="0051431E"/>
    <w:rsid w:val="005149C0"/>
    <w:rsid w:val="00514A74"/>
    <w:rsid w:val="00514C8A"/>
    <w:rsid w:val="00515CA6"/>
    <w:rsid w:val="00516B12"/>
    <w:rsid w:val="00516CDD"/>
    <w:rsid w:val="00516FD4"/>
    <w:rsid w:val="005207F8"/>
    <w:rsid w:val="00521412"/>
    <w:rsid w:val="00521519"/>
    <w:rsid w:val="00521B15"/>
    <w:rsid w:val="00522C18"/>
    <w:rsid w:val="0052355F"/>
    <w:rsid w:val="00523777"/>
    <w:rsid w:val="00525308"/>
    <w:rsid w:val="005256D2"/>
    <w:rsid w:val="00526093"/>
    <w:rsid w:val="00527455"/>
    <w:rsid w:val="00527E91"/>
    <w:rsid w:val="00532F10"/>
    <w:rsid w:val="00533A45"/>
    <w:rsid w:val="005342E2"/>
    <w:rsid w:val="00536162"/>
    <w:rsid w:val="0053627D"/>
    <w:rsid w:val="00536AC4"/>
    <w:rsid w:val="00536B2B"/>
    <w:rsid w:val="00537271"/>
    <w:rsid w:val="005372C7"/>
    <w:rsid w:val="00537918"/>
    <w:rsid w:val="00537BF5"/>
    <w:rsid w:val="00537F78"/>
    <w:rsid w:val="00540D68"/>
    <w:rsid w:val="00542E3A"/>
    <w:rsid w:val="00544AFE"/>
    <w:rsid w:val="00550793"/>
    <w:rsid w:val="005514AB"/>
    <w:rsid w:val="00551BC7"/>
    <w:rsid w:val="00552EFA"/>
    <w:rsid w:val="00553D39"/>
    <w:rsid w:val="005546CD"/>
    <w:rsid w:val="00555B3D"/>
    <w:rsid w:val="00557061"/>
    <w:rsid w:val="00557970"/>
    <w:rsid w:val="00557BF8"/>
    <w:rsid w:val="00560F2E"/>
    <w:rsid w:val="005632DE"/>
    <w:rsid w:val="0056350A"/>
    <w:rsid w:val="0056384A"/>
    <w:rsid w:val="00564859"/>
    <w:rsid w:val="005653BE"/>
    <w:rsid w:val="0056555E"/>
    <w:rsid w:val="00565E24"/>
    <w:rsid w:val="005668EE"/>
    <w:rsid w:val="00566A12"/>
    <w:rsid w:val="00567155"/>
    <w:rsid w:val="0056790A"/>
    <w:rsid w:val="00570B45"/>
    <w:rsid w:val="00570C96"/>
    <w:rsid w:val="00572832"/>
    <w:rsid w:val="00572DA9"/>
    <w:rsid w:val="00572E40"/>
    <w:rsid w:val="00573747"/>
    <w:rsid w:val="00573BBD"/>
    <w:rsid w:val="00575A7F"/>
    <w:rsid w:val="00576C3E"/>
    <w:rsid w:val="00577D70"/>
    <w:rsid w:val="0058006C"/>
    <w:rsid w:val="00581368"/>
    <w:rsid w:val="00582AFA"/>
    <w:rsid w:val="00582E02"/>
    <w:rsid w:val="00583561"/>
    <w:rsid w:val="00585AFB"/>
    <w:rsid w:val="00586227"/>
    <w:rsid w:val="0058743A"/>
    <w:rsid w:val="00590FCE"/>
    <w:rsid w:val="00591756"/>
    <w:rsid w:val="005921F9"/>
    <w:rsid w:val="00592FE3"/>
    <w:rsid w:val="00593DDB"/>
    <w:rsid w:val="005948DB"/>
    <w:rsid w:val="00594B7A"/>
    <w:rsid w:val="00595B66"/>
    <w:rsid w:val="00597B95"/>
    <w:rsid w:val="00597DCC"/>
    <w:rsid w:val="005A11FA"/>
    <w:rsid w:val="005A2374"/>
    <w:rsid w:val="005A28EC"/>
    <w:rsid w:val="005A2F2F"/>
    <w:rsid w:val="005A3336"/>
    <w:rsid w:val="005A475B"/>
    <w:rsid w:val="005A4A56"/>
    <w:rsid w:val="005A69D7"/>
    <w:rsid w:val="005A69EE"/>
    <w:rsid w:val="005B047C"/>
    <w:rsid w:val="005B1881"/>
    <w:rsid w:val="005B3B2A"/>
    <w:rsid w:val="005B3BB7"/>
    <w:rsid w:val="005B45B2"/>
    <w:rsid w:val="005B56A5"/>
    <w:rsid w:val="005B6BEE"/>
    <w:rsid w:val="005B7F2A"/>
    <w:rsid w:val="005C0A60"/>
    <w:rsid w:val="005C35F0"/>
    <w:rsid w:val="005C69FD"/>
    <w:rsid w:val="005C6CE0"/>
    <w:rsid w:val="005C6DEA"/>
    <w:rsid w:val="005C7B33"/>
    <w:rsid w:val="005C7B74"/>
    <w:rsid w:val="005D2748"/>
    <w:rsid w:val="005D390E"/>
    <w:rsid w:val="005D4ADE"/>
    <w:rsid w:val="005D50E1"/>
    <w:rsid w:val="005D5A5C"/>
    <w:rsid w:val="005D669F"/>
    <w:rsid w:val="005D69A1"/>
    <w:rsid w:val="005E027E"/>
    <w:rsid w:val="005E2457"/>
    <w:rsid w:val="005E25FF"/>
    <w:rsid w:val="005E2CAA"/>
    <w:rsid w:val="005E3A8C"/>
    <w:rsid w:val="005E400D"/>
    <w:rsid w:val="005E4A82"/>
    <w:rsid w:val="005E53DE"/>
    <w:rsid w:val="005E5549"/>
    <w:rsid w:val="005E6862"/>
    <w:rsid w:val="005E77C7"/>
    <w:rsid w:val="005E798F"/>
    <w:rsid w:val="005F0BDD"/>
    <w:rsid w:val="005F18DB"/>
    <w:rsid w:val="005F2CEF"/>
    <w:rsid w:val="005F3C0F"/>
    <w:rsid w:val="005F3F6E"/>
    <w:rsid w:val="005F4886"/>
    <w:rsid w:val="005F57A4"/>
    <w:rsid w:val="005F5BE2"/>
    <w:rsid w:val="005F61FE"/>
    <w:rsid w:val="005F6C5C"/>
    <w:rsid w:val="005F7745"/>
    <w:rsid w:val="006008BD"/>
    <w:rsid w:val="006008C6"/>
    <w:rsid w:val="00600963"/>
    <w:rsid w:val="00602DC8"/>
    <w:rsid w:val="00604625"/>
    <w:rsid w:val="006052E2"/>
    <w:rsid w:val="006058E0"/>
    <w:rsid w:val="00607EDA"/>
    <w:rsid w:val="00610404"/>
    <w:rsid w:val="006121A6"/>
    <w:rsid w:val="00620A7B"/>
    <w:rsid w:val="00620CF6"/>
    <w:rsid w:val="00621982"/>
    <w:rsid w:val="00621AEE"/>
    <w:rsid w:val="0062342E"/>
    <w:rsid w:val="006244DB"/>
    <w:rsid w:val="00624781"/>
    <w:rsid w:val="00624A01"/>
    <w:rsid w:val="00624E9C"/>
    <w:rsid w:val="006253E3"/>
    <w:rsid w:val="00625818"/>
    <w:rsid w:val="00625B8C"/>
    <w:rsid w:val="0062794A"/>
    <w:rsid w:val="00630BA3"/>
    <w:rsid w:val="00631745"/>
    <w:rsid w:val="006348C3"/>
    <w:rsid w:val="00635841"/>
    <w:rsid w:val="0063635F"/>
    <w:rsid w:val="00636837"/>
    <w:rsid w:val="006369A1"/>
    <w:rsid w:val="00636BEA"/>
    <w:rsid w:val="00637E3D"/>
    <w:rsid w:val="00642E5B"/>
    <w:rsid w:val="006431A5"/>
    <w:rsid w:val="006448E5"/>
    <w:rsid w:val="0064584D"/>
    <w:rsid w:val="006466C2"/>
    <w:rsid w:val="00646817"/>
    <w:rsid w:val="006474AA"/>
    <w:rsid w:val="0065099C"/>
    <w:rsid w:val="00650DF5"/>
    <w:rsid w:val="00650FD1"/>
    <w:rsid w:val="00652D5D"/>
    <w:rsid w:val="00653132"/>
    <w:rsid w:val="00654148"/>
    <w:rsid w:val="00654ACF"/>
    <w:rsid w:val="00654C16"/>
    <w:rsid w:val="00654F4F"/>
    <w:rsid w:val="00655528"/>
    <w:rsid w:val="00656949"/>
    <w:rsid w:val="00657554"/>
    <w:rsid w:val="00657ECA"/>
    <w:rsid w:val="00660CF1"/>
    <w:rsid w:val="00661303"/>
    <w:rsid w:val="00661E1A"/>
    <w:rsid w:val="00661FD8"/>
    <w:rsid w:val="00662109"/>
    <w:rsid w:val="00663E36"/>
    <w:rsid w:val="006640F4"/>
    <w:rsid w:val="00664637"/>
    <w:rsid w:val="00671D21"/>
    <w:rsid w:val="00672396"/>
    <w:rsid w:val="006727E5"/>
    <w:rsid w:val="00673873"/>
    <w:rsid w:val="00673B02"/>
    <w:rsid w:val="0067432B"/>
    <w:rsid w:val="00676402"/>
    <w:rsid w:val="0067671D"/>
    <w:rsid w:val="006770B5"/>
    <w:rsid w:val="0068054B"/>
    <w:rsid w:val="00681065"/>
    <w:rsid w:val="006823DA"/>
    <w:rsid w:val="0068321E"/>
    <w:rsid w:val="00683C77"/>
    <w:rsid w:val="00683D96"/>
    <w:rsid w:val="0068439E"/>
    <w:rsid w:val="00684B56"/>
    <w:rsid w:val="00686704"/>
    <w:rsid w:val="00690F95"/>
    <w:rsid w:val="006921CF"/>
    <w:rsid w:val="006935F6"/>
    <w:rsid w:val="0069394F"/>
    <w:rsid w:val="0069419B"/>
    <w:rsid w:val="00695DA9"/>
    <w:rsid w:val="006A005E"/>
    <w:rsid w:val="006A10B7"/>
    <w:rsid w:val="006A1936"/>
    <w:rsid w:val="006A2019"/>
    <w:rsid w:val="006A264A"/>
    <w:rsid w:val="006A323D"/>
    <w:rsid w:val="006A332A"/>
    <w:rsid w:val="006A3B0B"/>
    <w:rsid w:val="006A6592"/>
    <w:rsid w:val="006A7BA6"/>
    <w:rsid w:val="006B1359"/>
    <w:rsid w:val="006B3CD8"/>
    <w:rsid w:val="006B521E"/>
    <w:rsid w:val="006C04AC"/>
    <w:rsid w:val="006C123B"/>
    <w:rsid w:val="006C17E3"/>
    <w:rsid w:val="006C2926"/>
    <w:rsid w:val="006C3026"/>
    <w:rsid w:val="006C4538"/>
    <w:rsid w:val="006C5436"/>
    <w:rsid w:val="006C7927"/>
    <w:rsid w:val="006C7C14"/>
    <w:rsid w:val="006C7CC4"/>
    <w:rsid w:val="006D04A3"/>
    <w:rsid w:val="006D0C60"/>
    <w:rsid w:val="006D1A60"/>
    <w:rsid w:val="006D221E"/>
    <w:rsid w:val="006D57E1"/>
    <w:rsid w:val="006D6273"/>
    <w:rsid w:val="006D751C"/>
    <w:rsid w:val="006D7D96"/>
    <w:rsid w:val="006E06C5"/>
    <w:rsid w:val="006E0B4A"/>
    <w:rsid w:val="006E1B1D"/>
    <w:rsid w:val="006E2FE7"/>
    <w:rsid w:val="006E3FB1"/>
    <w:rsid w:val="006E42C2"/>
    <w:rsid w:val="006E5C7E"/>
    <w:rsid w:val="006E5D33"/>
    <w:rsid w:val="006E61BB"/>
    <w:rsid w:val="006E6573"/>
    <w:rsid w:val="006E6E2A"/>
    <w:rsid w:val="006E78B1"/>
    <w:rsid w:val="006E7EEF"/>
    <w:rsid w:val="006F0312"/>
    <w:rsid w:val="006F14D0"/>
    <w:rsid w:val="006F16F0"/>
    <w:rsid w:val="006F260C"/>
    <w:rsid w:val="006F2A41"/>
    <w:rsid w:val="006F2D67"/>
    <w:rsid w:val="006F3722"/>
    <w:rsid w:val="006F3866"/>
    <w:rsid w:val="006F38E7"/>
    <w:rsid w:val="006F3D69"/>
    <w:rsid w:val="006F4DCB"/>
    <w:rsid w:val="006F5925"/>
    <w:rsid w:val="006F68E3"/>
    <w:rsid w:val="006F68EC"/>
    <w:rsid w:val="006F7153"/>
    <w:rsid w:val="006F78BA"/>
    <w:rsid w:val="006F7E86"/>
    <w:rsid w:val="007006ED"/>
    <w:rsid w:val="00700CF1"/>
    <w:rsid w:val="00701CFB"/>
    <w:rsid w:val="00701ED8"/>
    <w:rsid w:val="00701F3D"/>
    <w:rsid w:val="00702205"/>
    <w:rsid w:val="0070335B"/>
    <w:rsid w:val="007047FF"/>
    <w:rsid w:val="00704C4F"/>
    <w:rsid w:val="007055E8"/>
    <w:rsid w:val="00705A2D"/>
    <w:rsid w:val="00706F91"/>
    <w:rsid w:val="007106A9"/>
    <w:rsid w:val="0071169B"/>
    <w:rsid w:val="00713727"/>
    <w:rsid w:val="007151DE"/>
    <w:rsid w:val="00715A0E"/>
    <w:rsid w:val="00716315"/>
    <w:rsid w:val="0071644A"/>
    <w:rsid w:val="007173E9"/>
    <w:rsid w:val="007179CE"/>
    <w:rsid w:val="00720269"/>
    <w:rsid w:val="007202F4"/>
    <w:rsid w:val="00720AC8"/>
    <w:rsid w:val="007210C0"/>
    <w:rsid w:val="00721241"/>
    <w:rsid w:val="00721887"/>
    <w:rsid w:val="00721B5B"/>
    <w:rsid w:val="00721EDA"/>
    <w:rsid w:val="00721F07"/>
    <w:rsid w:val="00722E12"/>
    <w:rsid w:val="00723058"/>
    <w:rsid w:val="00724874"/>
    <w:rsid w:val="00724A91"/>
    <w:rsid w:val="00724D22"/>
    <w:rsid w:val="0072597D"/>
    <w:rsid w:val="00726DB2"/>
    <w:rsid w:val="00726DDE"/>
    <w:rsid w:val="00727241"/>
    <w:rsid w:val="007277F7"/>
    <w:rsid w:val="00730429"/>
    <w:rsid w:val="00733226"/>
    <w:rsid w:val="007359F9"/>
    <w:rsid w:val="00735B01"/>
    <w:rsid w:val="00735F5A"/>
    <w:rsid w:val="007370E7"/>
    <w:rsid w:val="00737C69"/>
    <w:rsid w:val="00737DBB"/>
    <w:rsid w:val="00740024"/>
    <w:rsid w:val="00740BD3"/>
    <w:rsid w:val="00741116"/>
    <w:rsid w:val="00741F29"/>
    <w:rsid w:val="0074202D"/>
    <w:rsid w:val="007421AF"/>
    <w:rsid w:val="00742E05"/>
    <w:rsid w:val="00743ADB"/>
    <w:rsid w:val="00743F71"/>
    <w:rsid w:val="00746B3E"/>
    <w:rsid w:val="00747073"/>
    <w:rsid w:val="00747950"/>
    <w:rsid w:val="00747B1A"/>
    <w:rsid w:val="0075008B"/>
    <w:rsid w:val="00750686"/>
    <w:rsid w:val="00752EE5"/>
    <w:rsid w:val="00753B32"/>
    <w:rsid w:val="0075401F"/>
    <w:rsid w:val="00755B59"/>
    <w:rsid w:val="00755F92"/>
    <w:rsid w:val="007600D7"/>
    <w:rsid w:val="007604AF"/>
    <w:rsid w:val="007606D1"/>
    <w:rsid w:val="00760719"/>
    <w:rsid w:val="00761FAA"/>
    <w:rsid w:val="007620FF"/>
    <w:rsid w:val="007653B2"/>
    <w:rsid w:val="007663F7"/>
    <w:rsid w:val="007679AE"/>
    <w:rsid w:val="00767C47"/>
    <w:rsid w:val="0077100B"/>
    <w:rsid w:val="00771407"/>
    <w:rsid w:val="00771BC4"/>
    <w:rsid w:val="00772E60"/>
    <w:rsid w:val="00773C0F"/>
    <w:rsid w:val="00774D9C"/>
    <w:rsid w:val="00775868"/>
    <w:rsid w:val="00776127"/>
    <w:rsid w:val="00777694"/>
    <w:rsid w:val="00777A30"/>
    <w:rsid w:val="00777CE7"/>
    <w:rsid w:val="00781E23"/>
    <w:rsid w:val="0078244C"/>
    <w:rsid w:val="0078295F"/>
    <w:rsid w:val="00783722"/>
    <w:rsid w:val="0078380B"/>
    <w:rsid w:val="00783EC7"/>
    <w:rsid w:val="00786FE1"/>
    <w:rsid w:val="00787C6D"/>
    <w:rsid w:val="00787F7B"/>
    <w:rsid w:val="007901B1"/>
    <w:rsid w:val="00790AF1"/>
    <w:rsid w:val="00790CFA"/>
    <w:rsid w:val="00791520"/>
    <w:rsid w:val="00791B69"/>
    <w:rsid w:val="007925C4"/>
    <w:rsid w:val="00794568"/>
    <w:rsid w:val="00795222"/>
    <w:rsid w:val="00797ED2"/>
    <w:rsid w:val="007A01BE"/>
    <w:rsid w:val="007A20E1"/>
    <w:rsid w:val="007A38FD"/>
    <w:rsid w:val="007A46EA"/>
    <w:rsid w:val="007A4A63"/>
    <w:rsid w:val="007A64DD"/>
    <w:rsid w:val="007A76E0"/>
    <w:rsid w:val="007A7891"/>
    <w:rsid w:val="007B1222"/>
    <w:rsid w:val="007B1F18"/>
    <w:rsid w:val="007B295F"/>
    <w:rsid w:val="007B2A30"/>
    <w:rsid w:val="007B32A0"/>
    <w:rsid w:val="007B43B3"/>
    <w:rsid w:val="007B45D5"/>
    <w:rsid w:val="007B4E3D"/>
    <w:rsid w:val="007B7688"/>
    <w:rsid w:val="007B7C1A"/>
    <w:rsid w:val="007B7CEF"/>
    <w:rsid w:val="007B7E56"/>
    <w:rsid w:val="007C04EF"/>
    <w:rsid w:val="007C105D"/>
    <w:rsid w:val="007C27DB"/>
    <w:rsid w:val="007C2B6D"/>
    <w:rsid w:val="007C5E69"/>
    <w:rsid w:val="007C6EE6"/>
    <w:rsid w:val="007C7942"/>
    <w:rsid w:val="007D254E"/>
    <w:rsid w:val="007D2668"/>
    <w:rsid w:val="007D49E0"/>
    <w:rsid w:val="007D49F3"/>
    <w:rsid w:val="007D51F3"/>
    <w:rsid w:val="007D5A3C"/>
    <w:rsid w:val="007D5BB3"/>
    <w:rsid w:val="007D66A3"/>
    <w:rsid w:val="007E01B1"/>
    <w:rsid w:val="007E03A5"/>
    <w:rsid w:val="007E06F4"/>
    <w:rsid w:val="007E184A"/>
    <w:rsid w:val="007E2712"/>
    <w:rsid w:val="007E3324"/>
    <w:rsid w:val="007E4E38"/>
    <w:rsid w:val="007E569F"/>
    <w:rsid w:val="007F3617"/>
    <w:rsid w:val="007F4D6B"/>
    <w:rsid w:val="007F53B7"/>
    <w:rsid w:val="007F5DE2"/>
    <w:rsid w:val="007F7B9F"/>
    <w:rsid w:val="00800FAF"/>
    <w:rsid w:val="00801025"/>
    <w:rsid w:val="008016F7"/>
    <w:rsid w:val="00802AD2"/>
    <w:rsid w:val="00804192"/>
    <w:rsid w:val="0080460B"/>
    <w:rsid w:val="00804B65"/>
    <w:rsid w:val="00806D69"/>
    <w:rsid w:val="00811D32"/>
    <w:rsid w:val="00812C2F"/>
    <w:rsid w:val="0081379F"/>
    <w:rsid w:val="008142B2"/>
    <w:rsid w:val="00817153"/>
    <w:rsid w:val="00817AAA"/>
    <w:rsid w:val="00820B0D"/>
    <w:rsid w:val="008224CB"/>
    <w:rsid w:val="008226B4"/>
    <w:rsid w:val="00822BBA"/>
    <w:rsid w:val="00826605"/>
    <w:rsid w:val="008266CA"/>
    <w:rsid w:val="00826A5F"/>
    <w:rsid w:val="008272E9"/>
    <w:rsid w:val="0083013E"/>
    <w:rsid w:val="008307E3"/>
    <w:rsid w:val="00831061"/>
    <w:rsid w:val="00831253"/>
    <w:rsid w:val="00831D49"/>
    <w:rsid w:val="00833810"/>
    <w:rsid w:val="008357C6"/>
    <w:rsid w:val="00835E0C"/>
    <w:rsid w:val="00836090"/>
    <w:rsid w:val="008364D3"/>
    <w:rsid w:val="00837B68"/>
    <w:rsid w:val="00837F80"/>
    <w:rsid w:val="00840039"/>
    <w:rsid w:val="00840E30"/>
    <w:rsid w:val="0084185D"/>
    <w:rsid w:val="008419E6"/>
    <w:rsid w:val="0084249F"/>
    <w:rsid w:val="00843D51"/>
    <w:rsid w:val="008445E9"/>
    <w:rsid w:val="00844938"/>
    <w:rsid w:val="008450C2"/>
    <w:rsid w:val="00845DF9"/>
    <w:rsid w:val="00845F31"/>
    <w:rsid w:val="008470BB"/>
    <w:rsid w:val="00850F9A"/>
    <w:rsid w:val="008537F4"/>
    <w:rsid w:val="00853BC9"/>
    <w:rsid w:val="00853F24"/>
    <w:rsid w:val="00854B8B"/>
    <w:rsid w:val="00855769"/>
    <w:rsid w:val="00857E8C"/>
    <w:rsid w:val="008620D5"/>
    <w:rsid w:val="0086342B"/>
    <w:rsid w:val="00863751"/>
    <w:rsid w:val="0086475D"/>
    <w:rsid w:val="00864ADD"/>
    <w:rsid w:val="00864D61"/>
    <w:rsid w:val="00865C7B"/>
    <w:rsid w:val="008670A2"/>
    <w:rsid w:val="0086787B"/>
    <w:rsid w:val="0087198F"/>
    <w:rsid w:val="00872218"/>
    <w:rsid w:val="00872A37"/>
    <w:rsid w:val="00873869"/>
    <w:rsid w:val="00875194"/>
    <w:rsid w:val="008772C6"/>
    <w:rsid w:val="00880244"/>
    <w:rsid w:val="00881C66"/>
    <w:rsid w:val="008824E8"/>
    <w:rsid w:val="00882F68"/>
    <w:rsid w:val="008842FA"/>
    <w:rsid w:val="0088558B"/>
    <w:rsid w:val="008855E5"/>
    <w:rsid w:val="008862CD"/>
    <w:rsid w:val="00886757"/>
    <w:rsid w:val="00886CAF"/>
    <w:rsid w:val="00887469"/>
    <w:rsid w:val="00887B77"/>
    <w:rsid w:val="00887D6E"/>
    <w:rsid w:val="00887F8E"/>
    <w:rsid w:val="00891CA6"/>
    <w:rsid w:val="00891F8F"/>
    <w:rsid w:val="00892006"/>
    <w:rsid w:val="00892BCC"/>
    <w:rsid w:val="00892CF7"/>
    <w:rsid w:val="00892E73"/>
    <w:rsid w:val="008A06F4"/>
    <w:rsid w:val="008A114F"/>
    <w:rsid w:val="008A4499"/>
    <w:rsid w:val="008A4C96"/>
    <w:rsid w:val="008A4CD3"/>
    <w:rsid w:val="008A6469"/>
    <w:rsid w:val="008A6B4B"/>
    <w:rsid w:val="008A6C51"/>
    <w:rsid w:val="008A6F92"/>
    <w:rsid w:val="008A7111"/>
    <w:rsid w:val="008A711B"/>
    <w:rsid w:val="008A7654"/>
    <w:rsid w:val="008B02F9"/>
    <w:rsid w:val="008B065D"/>
    <w:rsid w:val="008B06A7"/>
    <w:rsid w:val="008B1761"/>
    <w:rsid w:val="008B1F10"/>
    <w:rsid w:val="008B2177"/>
    <w:rsid w:val="008B3172"/>
    <w:rsid w:val="008B5E8A"/>
    <w:rsid w:val="008B61C2"/>
    <w:rsid w:val="008B61F6"/>
    <w:rsid w:val="008B63FF"/>
    <w:rsid w:val="008B6930"/>
    <w:rsid w:val="008B6CB6"/>
    <w:rsid w:val="008B7112"/>
    <w:rsid w:val="008C0973"/>
    <w:rsid w:val="008C0BDE"/>
    <w:rsid w:val="008C1690"/>
    <w:rsid w:val="008C287E"/>
    <w:rsid w:val="008C2B19"/>
    <w:rsid w:val="008C2EC0"/>
    <w:rsid w:val="008C33A1"/>
    <w:rsid w:val="008C3D5E"/>
    <w:rsid w:val="008C451D"/>
    <w:rsid w:val="008C5348"/>
    <w:rsid w:val="008C56E9"/>
    <w:rsid w:val="008C6643"/>
    <w:rsid w:val="008C6E8B"/>
    <w:rsid w:val="008C7289"/>
    <w:rsid w:val="008D0679"/>
    <w:rsid w:val="008D1BF1"/>
    <w:rsid w:val="008D1E7E"/>
    <w:rsid w:val="008D3193"/>
    <w:rsid w:val="008D51A3"/>
    <w:rsid w:val="008D5EA3"/>
    <w:rsid w:val="008D67B7"/>
    <w:rsid w:val="008E09D1"/>
    <w:rsid w:val="008E1D3C"/>
    <w:rsid w:val="008E2762"/>
    <w:rsid w:val="008E2B51"/>
    <w:rsid w:val="008E30CF"/>
    <w:rsid w:val="008E370D"/>
    <w:rsid w:val="008E4753"/>
    <w:rsid w:val="008E4CDB"/>
    <w:rsid w:val="008E5420"/>
    <w:rsid w:val="008E6162"/>
    <w:rsid w:val="008F08AB"/>
    <w:rsid w:val="008F410D"/>
    <w:rsid w:val="008F4269"/>
    <w:rsid w:val="008F5A65"/>
    <w:rsid w:val="008F72C2"/>
    <w:rsid w:val="008F7EB2"/>
    <w:rsid w:val="00900604"/>
    <w:rsid w:val="00900FF7"/>
    <w:rsid w:val="009025DE"/>
    <w:rsid w:val="00902AD3"/>
    <w:rsid w:val="00902DC5"/>
    <w:rsid w:val="00904868"/>
    <w:rsid w:val="00906332"/>
    <w:rsid w:val="0090729B"/>
    <w:rsid w:val="00907AC9"/>
    <w:rsid w:val="00907F88"/>
    <w:rsid w:val="00910028"/>
    <w:rsid w:val="009105BD"/>
    <w:rsid w:val="00912CB0"/>
    <w:rsid w:val="009138F6"/>
    <w:rsid w:val="0091421D"/>
    <w:rsid w:val="0091426F"/>
    <w:rsid w:val="0091462E"/>
    <w:rsid w:val="00914AD9"/>
    <w:rsid w:val="00916FE3"/>
    <w:rsid w:val="009174AD"/>
    <w:rsid w:val="00917665"/>
    <w:rsid w:val="0092042B"/>
    <w:rsid w:val="00920887"/>
    <w:rsid w:val="00921566"/>
    <w:rsid w:val="00921FAB"/>
    <w:rsid w:val="009225C1"/>
    <w:rsid w:val="00922EDF"/>
    <w:rsid w:val="0092498B"/>
    <w:rsid w:val="00925451"/>
    <w:rsid w:val="00926038"/>
    <w:rsid w:val="0092756F"/>
    <w:rsid w:val="00927CA1"/>
    <w:rsid w:val="00930F6B"/>
    <w:rsid w:val="009337FE"/>
    <w:rsid w:val="00934ED7"/>
    <w:rsid w:val="00935145"/>
    <w:rsid w:val="00935455"/>
    <w:rsid w:val="0093553C"/>
    <w:rsid w:val="00935FD5"/>
    <w:rsid w:val="009361FD"/>
    <w:rsid w:val="00940240"/>
    <w:rsid w:val="0094043A"/>
    <w:rsid w:val="00940754"/>
    <w:rsid w:val="00940803"/>
    <w:rsid w:val="00941DD9"/>
    <w:rsid w:val="00941E60"/>
    <w:rsid w:val="00942094"/>
    <w:rsid w:val="00942AE5"/>
    <w:rsid w:val="00943600"/>
    <w:rsid w:val="00943655"/>
    <w:rsid w:val="00943A8C"/>
    <w:rsid w:val="00944411"/>
    <w:rsid w:val="00945A01"/>
    <w:rsid w:val="00950006"/>
    <w:rsid w:val="00950382"/>
    <w:rsid w:val="00950AAF"/>
    <w:rsid w:val="00950C0C"/>
    <w:rsid w:val="0095267E"/>
    <w:rsid w:val="00956496"/>
    <w:rsid w:val="009566EA"/>
    <w:rsid w:val="00956821"/>
    <w:rsid w:val="00956C64"/>
    <w:rsid w:val="00961A04"/>
    <w:rsid w:val="0096313C"/>
    <w:rsid w:val="009638F9"/>
    <w:rsid w:val="00963FC2"/>
    <w:rsid w:val="009645B6"/>
    <w:rsid w:val="00965415"/>
    <w:rsid w:val="009662D4"/>
    <w:rsid w:val="00970FB4"/>
    <w:rsid w:val="00973782"/>
    <w:rsid w:val="00974B66"/>
    <w:rsid w:val="00975586"/>
    <w:rsid w:val="009765F3"/>
    <w:rsid w:val="00981055"/>
    <w:rsid w:val="00982549"/>
    <w:rsid w:val="00983353"/>
    <w:rsid w:val="00983497"/>
    <w:rsid w:val="009852F0"/>
    <w:rsid w:val="00986131"/>
    <w:rsid w:val="0098624A"/>
    <w:rsid w:val="009867DC"/>
    <w:rsid w:val="009875AF"/>
    <w:rsid w:val="00990812"/>
    <w:rsid w:val="00991B8B"/>
    <w:rsid w:val="00991C3B"/>
    <w:rsid w:val="00992C81"/>
    <w:rsid w:val="009939D1"/>
    <w:rsid w:val="009949DC"/>
    <w:rsid w:val="00994B95"/>
    <w:rsid w:val="00994E12"/>
    <w:rsid w:val="00995B1B"/>
    <w:rsid w:val="00997F5C"/>
    <w:rsid w:val="009A3DE3"/>
    <w:rsid w:val="009A3EE5"/>
    <w:rsid w:val="009A3FB9"/>
    <w:rsid w:val="009A4116"/>
    <w:rsid w:val="009A4756"/>
    <w:rsid w:val="009A5A80"/>
    <w:rsid w:val="009B0735"/>
    <w:rsid w:val="009B0F63"/>
    <w:rsid w:val="009B1787"/>
    <w:rsid w:val="009B1F2A"/>
    <w:rsid w:val="009B2A9C"/>
    <w:rsid w:val="009B59B9"/>
    <w:rsid w:val="009B5BB5"/>
    <w:rsid w:val="009B5D08"/>
    <w:rsid w:val="009B5F83"/>
    <w:rsid w:val="009B621A"/>
    <w:rsid w:val="009B631B"/>
    <w:rsid w:val="009B7BC7"/>
    <w:rsid w:val="009C12BB"/>
    <w:rsid w:val="009C20C1"/>
    <w:rsid w:val="009C3215"/>
    <w:rsid w:val="009C32B4"/>
    <w:rsid w:val="009C3756"/>
    <w:rsid w:val="009C654F"/>
    <w:rsid w:val="009C69D4"/>
    <w:rsid w:val="009D03BF"/>
    <w:rsid w:val="009D0A41"/>
    <w:rsid w:val="009D0F48"/>
    <w:rsid w:val="009D112B"/>
    <w:rsid w:val="009D2EBA"/>
    <w:rsid w:val="009D32AD"/>
    <w:rsid w:val="009D60B3"/>
    <w:rsid w:val="009D6357"/>
    <w:rsid w:val="009D64CB"/>
    <w:rsid w:val="009D6D95"/>
    <w:rsid w:val="009D7B02"/>
    <w:rsid w:val="009D7DB5"/>
    <w:rsid w:val="009D7F27"/>
    <w:rsid w:val="009E08F0"/>
    <w:rsid w:val="009E0D21"/>
    <w:rsid w:val="009E1673"/>
    <w:rsid w:val="009E1FE7"/>
    <w:rsid w:val="009E226D"/>
    <w:rsid w:val="009E3768"/>
    <w:rsid w:val="009E3BEA"/>
    <w:rsid w:val="009E4E30"/>
    <w:rsid w:val="009E6305"/>
    <w:rsid w:val="009F2BFE"/>
    <w:rsid w:val="009F3A4C"/>
    <w:rsid w:val="009F5385"/>
    <w:rsid w:val="009F5F9A"/>
    <w:rsid w:val="009F628B"/>
    <w:rsid w:val="009F673F"/>
    <w:rsid w:val="009F6945"/>
    <w:rsid w:val="009F6F95"/>
    <w:rsid w:val="009F7456"/>
    <w:rsid w:val="00A016A6"/>
    <w:rsid w:val="00A01DC5"/>
    <w:rsid w:val="00A02621"/>
    <w:rsid w:val="00A02910"/>
    <w:rsid w:val="00A04CDA"/>
    <w:rsid w:val="00A05248"/>
    <w:rsid w:val="00A0544C"/>
    <w:rsid w:val="00A05690"/>
    <w:rsid w:val="00A108C9"/>
    <w:rsid w:val="00A11A8B"/>
    <w:rsid w:val="00A11D37"/>
    <w:rsid w:val="00A128AA"/>
    <w:rsid w:val="00A1460E"/>
    <w:rsid w:val="00A14616"/>
    <w:rsid w:val="00A14B33"/>
    <w:rsid w:val="00A14F46"/>
    <w:rsid w:val="00A1652B"/>
    <w:rsid w:val="00A23057"/>
    <w:rsid w:val="00A240E5"/>
    <w:rsid w:val="00A24C92"/>
    <w:rsid w:val="00A24DDC"/>
    <w:rsid w:val="00A264D2"/>
    <w:rsid w:val="00A32695"/>
    <w:rsid w:val="00A334DE"/>
    <w:rsid w:val="00A34E81"/>
    <w:rsid w:val="00A35101"/>
    <w:rsid w:val="00A3581D"/>
    <w:rsid w:val="00A36669"/>
    <w:rsid w:val="00A43653"/>
    <w:rsid w:val="00A4385C"/>
    <w:rsid w:val="00A43FDD"/>
    <w:rsid w:val="00A456CD"/>
    <w:rsid w:val="00A47D50"/>
    <w:rsid w:val="00A5019D"/>
    <w:rsid w:val="00A50FCD"/>
    <w:rsid w:val="00A5182B"/>
    <w:rsid w:val="00A51D5C"/>
    <w:rsid w:val="00A5214D"/>
    <w:rsid w:val="00A527F6"/>
    <w:rsid w:val="00A53A13"/>
    <w:rsid w:val="00A53C7B"/>
    <w:rsid w:val="00A53EB2"/>
    <w:rsid w:val="00A56366"/>
    <w:rsid w:val="00A56D92"/>
    <w:rsid w:val="00A60C50"/>
    <w:rsid w:val="00A60DC2"/>
    <w:rsid w:val="00A6498E"/>
    <w:rsid w:val="00A64B4A"/>
    <w:rsid w:val="00A65B00"/>
    <w:rsid w:val="00A65CA3"/>
    <w:rsid w:val="00A66101"/>
    <w:rsid w:val="00A6689D"/>
    <w:rsid w:val="00A71050"/>
    <w:rsid w:val="00A71BA5"/>
    <w:rsid w:val="00A71F49"/>
    <w:rsid w:val="00A720E3"/>
    <w:rsid w:val="00A753F5"/>
    <w:rsid w:val="00A75A1F"/>
    <w:rsid w:val="00A771D0"/>
    <w:rsid w:val="00A77F92"/>
    <w:rsid w:val="00A806CF"/>
    <w:rsid w:val="00A80AE8"/>
    <w:rsid w:val="00A80C6F"/>
    <w:rsid w:val="00A82B9E"/>
    <w:rsid w:val="00A835BF"/>
    <w:rsid w:val="00A83CD5"/>
    <w:rsid w:val="00A849FB"/>
    <w:rsid w:val="00A84E40"/>
    <w:rsid w:val="00A85D23"/>
    <w:rsid w:val="00A8611B"/>
    <w:rsid w:val="00A909B7"/>
    <w:rsid w:val="00A91400"/>
    <w:rsid w:val="00A920DD"/>
    <w:rsid w:val="00A922AE"/>
    <w:rsid w:val="00A9288A"/>
    <w:rsid w:val="00A92FAE"/>
    <w:rsid w:val="00A93119"/>
    <w:rsid w:val="00A9317C"/>
    <w:rsid w:val="00A93854"/>
    <w:rsid w:val="00A94982"/>
    <w:rsid w:val="00A95EC2"/>
    <w:rsid w:val="00A96B3D"/>
    <w:rsid w:val="00A97AF6"/>
    <w:rsid w:val="00AA192D"/>
    <w:rsid w:val="00AA2490"/>
    <w:rsid w:val="00AA25E0"/>
    <w:rsid w:val="00AA4079"/>
    <w:rsid w:val="00AA52F7"/>
    <w:rsid w:val="00AA5EC0"/>
    <w:rsid w:val="00AA5F38"/>
    <w:rsid w:val="00AA673D"/>
    <w:rsid w:val="00AA7BFE"/>
    <w:rsid w:val="00AB0693"/>
    <w:rsid w:val="00AB12F5"/>
    <w:rsid w:val="00AB1831"/>
    <w:rsid w:val="00AB194D"/>
    <w:rsid w:val="00AB1F7D"/>
    <w:rsid w:val="00AB23D1"/>
    <w:rsid w:val="00AB350E"/>
    <w:rsid w:val="00AB4553"/>
    <w:rsid w:val="00AB5DBB"/>
    <w:rsid w:val="00AB6899"/>
    <w:rsid w:val="00AB6B9E"/>
    <w:rsid w:val="00AB7DB7"/>
    <w:rsid w:val="00AB7DB8"/>
    <w:rsid w:val="00AC0699"/>
    <w:rsid w:val="00AC08D2"/>
    <w:rsid w:val="00AC16C5"/>
    <w:rsid w:val="00AC39BD"/>
    <w:rsid w:val="00AC41DC"/>
    <w:rsid w:val="00AC53E3"/>
    <w:rsid w:val="00AC5D16"/>
    <w:rsid w:val="00AC63F0"/>
    <w:rsid w:val="00AC6756"/>
    <w:rsid w:val="00AC6CF1"/>
    <w:rsid w:val="00AC7728"/>
    <w:rsid w:val="00AD0394"/>
    <w:rsid w:val="00AD0B8F"/>
    <w:rsid w:val="00AD19DE"/>
    <w:rsid w:val="00AD1B97"/>
    <w:rsid w:val="00AD2128"/>
    <w:rsid w:val="00AD2FD8"/>
    <w:rsid w:val="00AD36CC"/>
    <w:rsid w:val="00AD37A4"/>
    <w:rsid w:val="00AD5032"/>
    <w:rsid w:val="00AD54F9"/>
    <w:rsid w:val="00AD59FE"/>
    <w:rsid w:val="00AD6170"/>
    <w:rsid w:val="00AD643A"/>
    <w:rsid w:val="00AD669A"/>
    <w:rsid w:val="00AD6D34"/>
    <w:rsid w:val="00AD6F54"/>
    <w:rsid w:val="00AD728A"/>
    <w:rsid w:val="00AD72DB"/>
    <w:rsid w:val="00AE2BCD"/>
    <w:rsid w:val="00AE3660"/>
    <w:rsid w:val="00AE3F05"/>
    <w:rsid w:val="00AE4B01"/>
    <w:rsid w:val="00AE4C74"/>
    <w:rsid w:val="00AE5BB8"/>
    <w:rsid w:val="00AF0688"/>
    <w:rsid w:val="00AF06B0"/>
    <w:rsid w:val="00AF0894"/>
    <w:rsid w:val="00AF3077"/>
    <w:rsid w:val="00AF3E91"/>
    <w:rsid w:val="00AF446C"/>
    <w:rsid w:val="00AF515F"/>
    <w:rsid w:val="00AF5201"/>
    <w:rsid w:val="00AF5C14"/>
    <w:rsid w:val="00AF785D"/>
    <w:rsid w:val="00AF7F89"/>
    <w:rsid w:val="00B005BC"/>
    <w:rsid w:val="00B0263F"/>
    <w:rsid w:val="00B03147"/>
    <w:rsid w:val="00B0450E"/>
    <w:rsid w:val="00B04672"/>
    <w:rsid w:val="00B0709E"/>
    <w:rsid w:val="00B07E4A"/>
    <w:rsid w:val="00B118B2"/>
    <w:rsid w:val="00B11BE2"/>
    <w:rsid w:val="00B12051"/>
    <w:rsid w:val="00B12658"/>
    <w:rsid w:val="00B14268"/>
    <w:rsid w:val="00B143BF"/>
    <w:rsid w:val="00B1540A"/>
    <w:rsid w:val="00B1682C"/>
    <w:rsid w:val="00B16C93"/>
    <w:rsid w:val="00B17B2B"/>
    <w:rsid w:val="00B17E58"/>
    <w:rsid w:val="00B2088D"/>
    <w:rsid w:val="00B21D1D"/>
    <w:rsid w:val="00B23587"/>
    <w:rsid w:val="00B24A12"/>
    <w:rsid w:val="00B261AD"/>
    <w:rsid w:val="00B2691D"/>
    <w:rsid w:val="00B26D9A"/>
    <w:rsid w:val="00B303BE"/>
    <w:rsid w:val="00B31C8A"/>
    <w:rsid w:val="00B33778"/>
    <w:rsid w:val="00B33AA6"/>
    <w:rsid w:val="00B33D75"/>
    <w:rsid w:val="00B34A28"/>
    <w:rsid w:val="00B351BB"/>
    <w:rsid w:val="00B35E87"/>
    <w:rsid w:val="00B371A4"/>
    <w:rsid w:val="00B373F3"/>
    <w:rsid w:val="00B376D5"/>
    <w:rsid w:val="00B377D4"/>
    <w:rsid w:val="00B37DF3"/>
    <w:rsid w:val="00B40596"/>
    <w:rsid w:val="00B4084B"/>
    <w:rsid w:val="00B40D3F"/>
    <w:rsid w:val="00B41215"/>
    <w:rsid w:val="00B41256"/>
    <w:rsid w:val="00B42964"/>
    <w:rsid w:val="00B43DE8"/>
    <w:rsid w:val="00B4516A"/>
    <w:rsid w:val="00B4615D"/>
    <w:rsid w:val="00B46E50"/>
    <w:rsid w:val="00B475CF"/>
    <w:rsid w:val="00B476DE"/>
    <w:rsid w:val="00B47E6B"/>
    <w:rsid w:val="00B503DA"/>
    <w:rsid w:val="00B50CC1"/>
    <w:rsid w:val="00B50D2D"/>
    <w:rsid w:val="00B522B1"/>
    <w:rsid w:val="00B52642"/>
    <w:rsid w:val="00B536E2"/>
    <w:rsid w:val="00B54766"/>
    <w:rsid w:val="00B5578D"/>
    <w:rsid w:val="00B578F9"/>
    <w:rsid w:val="00B60ACC"/>
    <w:rsid w:val="00B619EE"/>
    <w:rsid w:val="00B61A43"/>
    <w:rsid w:val="00B632A0"/>
    <w:rsid w:val="00B63ACF"/>
    <w:rsid w:val="00B63F0B"/>
    <w:rsid w:val="00B652AA"/>
    <w:rsid w:val="00B656E0"/>
    <w:rsid w:val="00B6593A"/>
    <w:rsid w:val="00B65DD1"/>
    <w:rsid w:val="00B66A45"/>
    <w:rsid w:val="00B671C0"/>
    <w:rsid w:val="00B67A32"/>
    <w:rsid w:val="00B702B8"/>
    <w:rsid w:val="00B70F79"/>
    <w:rsid w:val="00B724F6"/>
    <w:rsid w:val="00B73136"/>
    <w:rsid w:val="00B7359C"/>
    <w:rsid w:val="00B73786"/>
    <w:rsid w:val="00B74C16"/>
    <w:rsid w:val="00B757A4"/>
    <w:rsid w:val="00B75FE1"/>
    <w:rsid w:val="00B767D2"/>
    <w:rsid w:val="00B76A0B"/>
    <w:rsid w:val="00B7762B"/>
    <w:rsid w:val="00B80392"/>
    <w:rsid w:val="00B812DE"/>
    <w:rsid w:val="00B8156B"/>
    <w:rsid w:val="00B8173C"/>
    <w:rsid w:val="00B81CBA"/>
    <w:rsid w:val="00B820BE"/>
    <w:rsid w:val="00B831D3"/>
    <w:rsid w:val="00B835D1"/>
    <w:rsid w:val="00B83CF5"/>
    <w:rsid w:val="00B84FAE"/>
    <w:rsid w:val="00B85303"/>
    <w:rsid w:val="00B86BF5"/>
    <w:rsid w:val="00B86CDA"/>
    <w:rsid w:val="00B9346A"/>
    <w:rsid w:val="00B93B08"/>
    <w:rsid w:val="00B96361"/>
    <w:rsid w:val="00B97672"/>
    <w:rsid w:val="00BA320E"/>
    <w:rsid w:val="00BA4C99"/>
    <w:rsid w:val="00BA5961"/>
    <w:rsid w:val="00BA72F2"/>
    <w:rsid w:val="00BA75AE"/>
    <w:rsid w:val="00BA77FC"/>
    <w:rsid w:val="00BB0C07"/>
    <w:rsid w:val="00BB0C0D"/>
    <w:rsid w:val="00BB16A7"/>
    <w:rsid w:val="00BB17A1"/>
    <w:rsid w:val="00BB2975"/>
    <w:rsid w:val="00BB34A9"/>
    <w:rsid w:val="00BB48CB"/>
    <w:rsid w:val="00BB545E"/>
    <w:rsid w:val="00BB5529"/>
    <w:rsid w:val="00BB6047"/>
    <w:rsid w:val="00BB6A68"/>
    <w:rsid w:val="00BB73C0"/>
    <w:rsid w:val="00BC0AD1"/>
    <w:rsid w:val="00BC115F"/>
    <w:rsid w:val="00BC28F0"/>
    <w:rsid w:val="00BC2BA0"/>
    <w:rsid w:val="00BC3CF2"/>
    <w:rsid w:val="00BC43A3"/>
    <w:rsid w:val="00BC465A"/>
    <w:rsid w:val="00BC5728"/>
    <w:rsid w:val="00BC673D"/>
    <w:rsid w:val="00BC698E"/>
    <w:rsid w:val="00BC6D64"/>
    <w:rsid w:val="00BC7EE2"/>
    <w:rsid w:val="00BD0260"/>
    <w:rsid w:val="00BD09E4"/>
    <w:rsid w:val="00BD14F3"/>
    <w:rsid w:val="00BD358D"/>
    <w:rsid w:val="00BD35CD"/>
    <w:rsid w:val="00BD36E6"/>
    <w:rsid w:val="00BD375E"/>
    <w:rsid w:val="00BD394C"/>
    <w:rsid w:val="00BD3BD3"/>
    <w:rsid w:val="00BD40AE"/>
    <w:rsid w:val="00BD4C6A"/>
    <w:rsid w:val="00BD6343"/>
    <w:rsid w:val="00BD670E"/>
    <w:rsid w:val="00BD74EB"/>
    <w:rsid w:val="00BD784A"/>
    <w:rsid w:val="00BE0417"/>
    <w:rsid w:val="00BE0E90"/>
    <w:rsid w:val="00BE18DF"/>
    <w:rsid w:val="00BE2188"/>
    <w:rsid w:val="00BE28BC"/>
    <w:rsid w:val="00BE2A9D"/>
    <w:rsid w:val="00BE7E40"/>
    <w:rsid w:val="00BF0DEE"/>
    <w:rsid w:val="00BF1A5C"/>
    <w:rsid w:val="00BF236D"/>
    <w:rsid w:val="00BF2D29"/>
    <w:rsid w:val="00BF43B7"/>
    <w:rsid w:val="00BF5E2B"/>
    <w:rsid w:val="00BF5F35"/>
    <w:rsid w:val="00BF61F1"/>
    <w:rsid w:val="00BF6D97"/>
    <w:rsid w:val="00BF791C"/>
    <w:rsid w:val="00C02996"/>
    <w:rsid w:val="00C035C0"/>
    <w:rsid w:val="00C0368D"/>
    <w:rsid w:val="00C04848"/>
    <w:rsid w:val="00C04FF6"/>
    <w:rsid w:val="00C05BF1"/>
    <w:rsid w:val="00C05C05"/>
    <w:rsid w:val="00C066D3"/>
    <w:rsid w:val="00C06913"/>
    <w:rsid w:val="00C06DB6"/>
    <w:rsid w:val="00C073D2"/>
    <w:rsid w:val="00C07823"/>
    <w:rsid w:val="00C103A5"/>
    <w:rsid w:val="00C127CC"/>
    <w:rsid w:val="00C13256"/>
    <w:rsid w:val="00C136BF"/>
    <w:rsid w:val="00C13810"/>
    <w:rsid w:val="00C141CA"/>
    <w:rsid w:val="00C14777"/>
    <w:rsid w:val="00C17124"/>
    <w:rsid w:val="00C17C7F"/>
    <w:rsid w:val="00C20310"/>
    <w:rsid w:val="00C20454"/>
    <w:rsid w:val="00C2056D"/>
    <w:rsid w:val="00C219B6"/>
    <w:rsid w:val="00C229F9"/>
    <w:rsid w:val="00C22E96"/>
    <w:rsid w:val="00C2454F"/>
    <w:rsid w:val="00C25B15"/>
    <w:rsid w:val="00C265B5"/>
    <w:rsid w:val="00C26B29"/>
    <w:rsid w:val="00C26EB5"/>
    <w:rsid w:val="00C276DE"/>
    <w:rsid w:val="00C27C00"/>
    <w:rsid w:val="00C304CD"/>
    <w:rsid w:val="00C319EF"/>
    <w:rsid w:val="00C31C53"/>
    <w:rsid w:val="00C33A2D"/>
    <w:rsid w:val="00C33C41"/>
    <w:rsid w:val="00C33C9C"/>
    <w:rsid w:val="00C351A9"/>
    <w:rsid w:val="00C35884"/>
    <w:rsid w:val="00C358F3"/>
    <w:rsid w:val="00C4024E"/>
    <w:rsid w:val="00C40A78"/>
    <w:rsid w:val="00C431FA"/>
    <w:rsid w:val="00C437F1"/>
    <w:rsid w:val="00C4435D"/>
    <w:rsid w:val="00C44B5D"/>
    <w:rsid w:val="00C44C26"/>
    <w:rsid w:val="00C457ED"/>
    <w:rsid w:val="00C469DE"/>
    <w:rsid w:val="00C469E9"/>
    <w:rsid w:val="00C46CFA"/>
    <w:rsid w:val="00C472BC"/>
    <w:rsid w:val="00C47B83"/>
    <w:rsid w:val="00C47C75"/>
    <w:rsid w:val="00C47F07"/>
    <w:rsid w:val="00C504B2"/>
    <w:rsid w:val="00C50BE2"/>
    <w:rsid w:val="00C50F35"/>
    <w:rsid w:val="00C510BA"/>
    <w:rsid w:val="00C53D5D"/>
    <w:rsid w:val="00C54A7F"/>
    <w:rsid w:val="00C555F9"/>
    <w:rsid w:val="00C5626D"/>
    <w:rsid w:val="00C563B0"/>
    <w:rsid w:val="00C56D98"/>
    <w:rsid w:val="00C56EA4"/>
    <w:rsid w:val="00C60C5A"/>
    <w:rsid w:val="00C611D7"/>
    <w:rsid w:val="00C61ACC"/>
    <w:rsid w:val="00C62045"/>
    <w:rsid w:val="00C62E45"/>
    <w:rsid w:val="00C6476A"/>
    <w:rsid w:val="00C64CB6"/>
    <w:rsid w:val="00C64D10"/>
    <w:rsid w:val="00C65535"/>
    <w:rsid w:val="00C65E3C"/>
    <w:rsid w:val="00C666A6"/>
    <w:rsid w:val="00C666EF"/>
    <w:rsid w:val="00C67502"/>
    <w:rsid w:val="00C67962"/>
    <w:rsid w:val="00C67EE4"/>
    <w:rsid w:val="00C70244"/>
    <w:rsid w:val="00C70594"/>
    <w:rsid w:val="00C707F7"/>
    <w:rsid w:val="00C708D1"/>
    <w:rsid w:val="00C717FC"/>
    <w:rsid w:val="00C7240C"/>
    <w:rsid w:val="00C7284D"/>
    <w:rsid w:val="00C730F9"/>
    <w:rsid w:val="00C7386E"/>
    <w:rsid w:val="00C76248"/>
    <w:rsid w:val="00C822F6"/>
    <w:rsid w:val="00C82E33"/>
    <w:rsid w:val="00C83442"/>
    <w:rsid w:val="00C83633"/>
    <w:rsid w:val="00C83A3A"/>
    <w:rsid w:val="00C85A89"/>
    <w:rsid w:val="00C85F4D"/>
    <w:rsid w:val="00C8659D"/>
    <w:rsid w:val="00C87929"/>
    <w:rsid w:val="00C900AD"/>
    <w:rsid w:val="00C90263"/>
    <w:rsid w:val="00C90E32"/>
    <w:rsid w:val="00C90FAF"/>
    <w:rsid w:val="00C91903"/>
    <w:rsid w:val="00C91E97"/>
    <w:rsid w:val="00C95557"/>
    <w:rsid w:val="00C9588D"/>
    <w:rsid w:val="00C96AE6"/>
    <w:rsid w:val="00CA027F"/>
    <w:rsid w:val="00CA19A0"/>
    <w:rsid w:val="00CA1AEB"/>
    <w:rsid w:val="00CA2455"/>
    <w:rsid w:val="00CA2C32"/>
    <w:rsid w:val="00CA3C38"/>
    <w:rsid w:val="00CA3D24"/>
    <w:rsid w:val="00CA4E51"/>
    <w:rsid w:val="00CA5700"/>
    <w:rsid w:val="00CA7624"/>
    <w:rsid w:val="00CB188F"/>
    <w:rsid w:val="00CB2381"/>
    <w:rsid w:val="00CB318F"/>
    <w:rsid w:val="00CB34F1"/>
    <w:rsid w:val="00CB3AFF"/>
    <w:rsid w:val="00CB6731"/>
    <w:rsid w:val="00CB79E1"/>
    <w:rsid w:val="00CC02DD"/>
    <w:rsid w:val="00CC1666"/>
    <w:rsid w:val="00CC1748"/>
    <w:rsid w:val="00CC1778"/>
    <w:rsid w:val="00CC314D"/>
    <w:rsid w:val="00CC392B"/>
    <w:rsid w:val="00CC3C97"/>
    <w:rsid w:val="00CC48FF"/>
    <w:rsid w:val="00CC5843"/>
    <w:rsid w:val="00CC5D9D"/>
    <w:rsid w:val="00CC7B90"/>
    <w:rsid w:val="00CC7FE6"/>
    <w:rsid w:val="00CD01B4"/>
    <w:rsid w:val="00CD0D4F"/>
    <w:rsid w:val="00CD14D0"/>
    <w:rsid w:val="00CD1D43"/>
    <w:rsid w:val="00CD2488"/>
    <w:rsid w:val="00CD2B32"/>
    <w:rsid w:val="00CD30C5"/>
    <w:rsid w:val="00CD34FA"/>
    <w:rsid w:val="00CD512F"/>
    <w:rsid w:val="00CD5D8E"/>
    <w:rsid w:val="00CD6497"/>
    <w:rsid w:val="00CD6ABE"/>
    <w:rsid w:val="00CD7A7F"/>
    <w:rsid w:val="00CE1361"/>
    <w:rsid w:val="00CE2A16"/>
    <w:rsid w:val="00CE5049"/>
    <w:rsid w:val="00CE60A6"/>
    <w:rsid w:val="00CE7A2E"/>
    <w:rsid w:val="00CF0418"/>
    <w:rsid w:val="00CF0BCB"/>
    <w:rsid w:val="00CF171C"/>
    <w:rsid w:val="00CF29C4"/>
    <w:rsid w:val="00CF35D0"/>
    <w:rsid w:val="00CF384C"/>
    <w:rsid w:val="00CF4829"/>
    <w:rsid w:val="00CF53D8"/>
    <w:rsid w:val="00CF656D"/>
    <w:rsid w:val="00D00271"/>
    <w:rsid w:val="00D006CD"/>
    <w:rsid w:val="00D00C96"/>
    <w:rsid w:val="00D00CC2"/>
    <w:rsid w:val="00D010F8"/>
    <w:rsid w:val="00D0138C"/>
    <w:rsid w:val="00D0171E"/>
    <w:rsid w:val="00D02409"/>
    <w:rsid w:val="00D0248C"/>
    <w:rsid w:val="00D03A11"/>
    <w:rsid w:val="00D03BC6"/>
    <w:rsid w:val="00D03ED7"/>
    <w:rsid w:val="00D05D81"/>
    <w:rsid w:val="00D06276"/>
    <w:rsid w:val="00D06A9A"/>
    <w:rsid w:val="00D06B35"/>
    <w:rsid w:val="00D06BE9"/>
    <w:rsid w:val="00D10263"/>
    <w:rsid w:val="00D11F49"/>
    <w:rsid w:val="00D12FEF"/>
    <w:rsid w:val="00D135A9"/>
    <w:rsid w:val="00D15E74"/>
    <w:rsid w:val="00D20706"/>
    <w:rsid w:val="00D20F62"/>
    <w:rsid w:val="00D214F1"/>
    <w:rsid w:val="00D229F6"/>
    <w:rsid w:val="00D22FCB"/>
    <w:rsid w:val="00D242C2"/>
    <w:rsid w:val="00D243DD"/>
    <w:rsid w:val="00D253BA"/>
    <w:rsid w:val="00D26C34"/>
    <w:rsid w:val="00D3084C"/>
    <w:rsid w:val="00D32EB6"/>
    <w:rsid w:val="00D35F0A"/>
    <w:rsid w:val="00D360CF"/>
    <w:rsid w:val="00D367E6"/>
    <w:rsid w:val="00D36F21"/>
    <w:rsid w:val="00D372CB"/>
    <w:rsid w:val="00D37990"/>
    <w:rsid w:val="00D37B16"/>
    <w:rsid w:val="00D37DE9"/>
    <w:rsid w:val="00D40670"/>
    <w:rsid w:val="00D41A0B"/>
    <w:rsid w:val="00D42353"/>
    <w:rsid w:val="00D423B3"/>
    <w:rsid w:val="00D42430"/>
    <w:rsid w:val="00D42A03"/>
    <w:rsid w:val="00D43E1A"/>
    <w:rsid w:val="00D44551"/>
    <w:rsid w:val="00D4470E"/>
    <w:rsid w:val="00D47663"/>
    <w:rsid w:val="00D47763"/>
    <w:rsid w:val="00D51872"/>
    <w:rsid w:val="00D51D5E"/>
    <w:rsid w:val="00D52EB0"/>
    <w:rsid w:val="00D53334"/>
    <w:rsid w:val="00D5347A"/>
    <w:rsid w:val="00D54EEF"/>
    <w:rsid w:val="00D5665E"/>
    <w:rsid w:val="00D56D75"/>
    <w:rsid w:val="00D5783E"/>
    <w:rsid w:val="00D57998"/>
    <w:rsid w:val="00D60974"/>
    <w:rsid w:val="00D60ABB"/>
    <w:rsid w:val="00D6217F"/>
    <w:rsid w:val="00D645CC"/>
    <w:rsid w:val="00D645DA"/>
    <w:rsid w:val="00D66B17"/>
    <w:rsid w:val="00D66B8A"/>
    <w:rsid w:val="00D66B8C"/>
    <w:rsid w:val="00D66EA5"/>
    <w:rsid w:val="00D66FB8"/>
    <w:rsid w:val="00D7127F"/>
    <w:rsid w:val="00D71784"/>
    <w:rsid w:val="00D71992"/>
    <w:rsid w:val="00D74E74"/>
    <w:rsid w:val="00D76D3B"/>
    <w:rsid w:val="00D81A6D"/>
    <w:rsid w:val="00D82113"/>
    <w:rsid w:val="00D83F50"/>
    <w:rsid w:val="00D84746"/>
    <w:rsid w:val="00D85168"/>
    <w:rsid w:val="00D86BDA"/>
    <w:rsid w:val="00D87AF5"/>
    <w:rsid w:val="00D90B35"/>
    <w:rsid w:val="00D92216"/>
    <w:rsid w:val="00D92EA7"/>
    <w:rsid w:val="00D9318F"/>
    <w:rsid w:val="00D93D6E"/>
    <w:rsid w:val="00D9531A"/>
    <w:rsid w:val="00D961EC"/>
    <w:rsid w:val="00D96376"/>
    <w:rsid w:val="00D96401"/>
    <w:rsid w:val="00D96B81"/>
    <w:rsid w:val="00D96CCA"/>
    <w:rsid w:val="00D96D2D"/>
    <w:rsid w:val="00D9725F"/>
    <w:rsid w:val="00D975B9"/>
    <w:rsid w:val="00D97911"/>
    <w:rsid w:val="00D97A57"/>
    <w:rsid w:val="00D97A9F"/>
    <w:rsid w:val="00D97D5C"/>
    <w:rsid w:val="00D97E76"/>
    <w:rsid w:val="00DA15CB"/>
    <w:rsid w:val="00DA1795"/>
    <w:rsid w:val="00DA1D93"/>
    <w:rsid w:val="00DA389D"/>
    <w:rsid w:val="00DA5356"/>
    <w:rsid w:val="00DB07A3"/>
    <w:rsid w:val="00DB0B9E"/>
    <w:rsid w:val="00DB29DF"/>
    <w:rsid w:val="00DB31A6"/>
    <w:rsid w:val="00DB3429"/>
    <w:rsid w:val="00DB40BC"/>
    <w:rsid w:val="00DB40F8"/>
    <w:rsid w:val="00DB47DD"/>
    <w:rsid w:val="00DB54DF"/>
    <w:rsid w:val="00DB55A1"/>
    <w:rsid w:val="00DB7B33"/>
    <w:rsid w:val="00DC1C84"/>
    <w:rsid w:val="00DC4D39"/>
    <w:rsid w:val="00DC50B2"/>
    <w:rsid w:val="00DC5D47"/>
    <w:rsid w:val="00DC60DF"/>
    <w:rsid w:val="00DC6169"/>
    <w:rsid w:val="00DC63D3"/>
    <w:rsid w:val="00DC67FE"/>
    <w:rsid w:val="00DC6D38"/>
    <w:rsid w:val="00DC7364"/>
    <w:rsid w:val="00DC7A0C"/>
    <w:rsid w:val="00DC7E72"/>
    <w:rsid w:val="00DD0020"/>
    <w:rsid w:val="00DD1D47"/>
    <w:rsid w:val="00DD2476"/>
    <w:rsid w:val="00DD28F6"/>
    <w:rsid w:val="00DD38A8"/>
    <w:rsid w:val="00DD4290"/>
    <w:rsid w:val="00DD4F0F"/>
    <w:rsid w:val="00DD611F"/>
    <w:rsid w:val="00DE3C7F"/>
    <w:rsid w:val="00DE45D7"/>
    <w:rsid w:val="00DE4BAF"/>
    <w:rsid w:val="00DE5A99"/>
    <w:rsid w:val="00DE5C9A"/>
    <w:rsid w:val="00DE5E97"/>
    <w:rsid w:val="00DF0713"/>
    <w:rsid w:val="00DF1C6E"/>
    <w:rsid w:val="00DF1C7F"/>
    <w:rsid w:val="00DF1CC3"/>
    <w:rsid w:val="00DF2818"/>
    <w:rsid w:val="00DF37CB"/>
    <w:rsid w:val="00DF44F8"/>
    <w:rsid w:val="00DF4E3F"/>
    <w:rsid w:val="00DF5C58"/>
    <w:rsid w:val="00DF626E"/>
    <w:rsid w:val="00DF65EE"/>
    <w:rsid w:val="00DF6834"/>
    <w:rsid w:val="00DF78B8"/>
    <w:rsid w:val="00E00544"/>
    <w:rsid w:val="00E0148F"/>
    <w:rsid w:val="00E01617"/>
    <w:rsid w:val="00E01AB7"/>
    <w:rsid w:val="00E01E4C"/>
    <w:rsid w:val="00E02057"/>
    <w:rsid w:val="00E02C53"/>
    <w:rsid w:val="00E02D87"/>
    <w:rsid w:val="00E0308A"/>
    <w:rsid w:val="00E03A09"/>
    <w:rsid w:val="00E03D29"/>
    <w:rsid w:val="00E03E69"/>
    <w:rsid w:val="00E04CBD"/>
    <w:rsid w:val="00E05578"/>
    <w:rsid w:val="00E05D91"/>
    <w:rsid w:val="00E06718"/>
    <w:rsid w:val="00E0671C"/>
    <w:rsid w:val="00E075F2"/>
    <w:rsid w:val="00E07978"/>
    <w:rsid w:val="00E10D43"/>
    <w:rsid w:val="00E111FC"/>
    <w:rsid w:val="00E114E8"/>
    <w:rsid w:val="00E12CA1"/>
    <w:rsid w:val="00E20E32"/>
    <w:rsid w:val="00E21641"/>
    <w:rsid w:val="00E22CE9"/>
    <w:rsid w:val="00E24501"/>
    <w:rsid w:val="00E24B51"/>
    <w:rsid w:val="00E25482"/>
    <w:rsid w:val="00E266AD"/>
    <w:rsid w:val="00E2698C"/>
    <w:rsid w:val="00E277B3"/>
    <w:rsid w:val="00E27EEE"/>
    <w:rsid w:val="00E27F4D"/>
    <w:rsid w:val="00E31956"/>
    <w:rsid w:val="00E3263B"/>
    <w:rsid w:val="00E34236"/>
    <w:rsid w:val="00E3465D"/>
    <w:rsid w:val="00E36BA3"/>
    <w:rsid w:val="00E36CB6"/>
    <w:rsid w:val="00E37111"/>
    <w:rsid w:val="00E37C0A"/>
    <w:rsid w:val="00E401B2"/>
    <w:rsid w:val="00E40566"/>
    <w:rsid w:val="00E405F4"/>
    <w:rsid w:val="00E40C4E"/>
    <w:rsid w:val="00E444AA"/>
    <w:rsid w:val="00E44FEF"/>
    <w:rsid w:val="00E5369B"/>
    <w:rsid w:val="00E53955"/>
    <w:rsid w:val="00E554DE"/>
    <w:rsid w:val="00E60592"/>
    <w:rsid w:val="00E60F2E"/>
    <w:rsid w:val="00E61984"/>
    <w:rsid w:val="00E61C9F"/>
    <w:rsid w:val="00E620BD"/>
    <w:rsid w:val="00E62113"/>
    <w:rsid w:val="00E6239A"/>
    <w:rsid w:val="00E63276"/>
    <w:rsid w:val="00E63976"/>
    <w:rsid w:val="00E63B02"/>
    <w:rsid w:val="00E63C4A"/>
    <w:rsid w:val="00E656B4"/>
    <w:rsid w:val="00E66354"/>
    <w:rsid w:val="00E678AD"/>
    <w:rsid w:val="00E67F26"/>
    <w:rsid w:val="00E70A3D"/>
    <w:rsid w:val="00E72293"/>
    <w:rsid w:val="00E7299F"/>
    <w:rsid w:val="00E73451"/>
    <w:rsid w:val="00E73B7E"/>
    <w:rsid w:val="00E748B0"/>
    <w:rsid w:val="00E74F5A"/>
    <w:rsid w:val="00E75946"/>
    <w:rsid w:val="00E7651C"/>
    <w:rsid w:val="00E765EB"/>
    <w:rsid w:val="00E766DB"/>
    <w:rsid w:val="00E80F4C"/>
    <w:rsid w:val="00E81BA3"/>
    <w:rsid w:val="00E82547"/>
    <w:rsid w:val="00E82606"/>
    <w:rsid w:val="00E83C07"/>
    <w:rsid w:val="00E84F7D"/>
    <w:rsid w:val="00E8578B"/>
    <w:rsid w:val="00E85926"/>
    <w:rsid w:val="00E8605D"/>
    <w:rsid w:val="00E8788C"/>
    <w:rsid w:val="00E90CF4"/>
    <w:rsid w:val="00E90D9E"/>
    <w:rsid w:val="00E913E3"/>
    <w:rsid w:val="00E91A41"/>
    <w:rsid w:val="00E92B71"/>
    <w:rsid w:val="00E949AE"/>
    <w:rsid w:val="00E97733"/>
    <w:rsid w:val="00EA17DE"/>
    <w:rsid w:val="00EA2A6E"/>
    <w:rsid w:val="00EA3B56"/>
    <w:rsid w:val="00EA3D23"/>
    <w:rsid w:val="00EA3F85"/>
    <w:rsid w:val="00EA4325"/>
    <w:rsid w:val="00EA444A"/>
    <w:rsid w:val="00EA5C64"/>
    <w:rsid w:val="00EA5D5A"/>
    <w:rsid w:val="00EA5DB1"/>
    <w:rsid w:val="00EA5DD7"/>
    <w:rsid w:val="00EA6183"/>
    <w:rsid w:val="00EA74DA"/>
    <w:rsid w:val="00EA77BA"/>
    <w:rsid w:val="00EB1217"/>
    <w:rsid w:val="00EB1387"/>
    <w:rsid w:val="00EB147F"/>
    <w:rsid w:val="00EB2476"/>
    <w:rsid w:val="00EB2924"/>
    <w:rsid w:val="00EB37C9"/>
    <w:rsid w:val="00EB39E1"/>
    <w:rsid w:val="00EB5123"/>
    <w:rsid w:val="00EB5576"/>
    <w:rsid w:val="00EB5E11"/>
    <w:rsid w:val="00EB6C28"/>
    <w:rsid w:val="00EB6DB9"/>
    <w:rsid w:val="00EB7C00"/>
    <w:rsid w:val="00EC0207"/>
    <w:rsid w:val="00EC5D9A"/>
    <w:rsid w:val="00EC5F40"/>
    <w:rsid w:val="00EC6668"/>
    <w:rsid w:val="00ED1035"/>
    <w:rsid w:val="00ED1BF7"/>
    <w:rsid w:val="00ED1C40"/>
    <w:rsid w:val="00ED2247"/>
    <w:rsid w:val="00ED34DC"/>
    <w:rsid w:val="00ED3EF4"/>
    <w:rsid w:val="00ED5A02"/>
    <w:rsid w:val="00ED6D47"/>
    <w:rsid w:val="00ED7F5A"/>
    <w:rsid w:val="00EE02B3"/>
    <w:rsid w:val="00EE0658"/>
    <w:rsid w:val="00EE0DF2"/>
    <w:rsid w:val="00EE1063"/>
    <w:rsid w:val="00EE174A"/>
    <w:rsid w:val="00EE1B2F"/>
    <w:rsid w:val="00EE2C71"/>
    <w:rsid w:val="00EE2C99"/>
    <w:rsid w:val="00EE38F9"/>
    <w:rsid w:val="00EE40CD"/>
    <w:rsid w:val="00EE68D2"/>
    <w:rsid w:val="00EE6B41"/>
    <w:rsid w:val="00EE78B1"/>
    <w:rsid w:val="00EF0149"/>
    <w:rsid w:val="00EF19F3"/>
    <w:rsid w:val="00EF1BCA"/>
    <w:rsid w:val="00EF4741"/>
    <w:rsid w:val="00EF47A4"/>
    <w:rsid w:val="00EF6B2E"/>
    <w:rsid w:val="00EF6CAB"/>
    <w:rsid w:val="00EF7CDD"/>
    <w:rsid w:val="00F00856"/>
    <w:rsid w:val="00F03697"/>
    <w:rsid w:val="00F03B67"/>
    <w:rsid w:val="00F0501D"/>
    <w:rsid w:val="00F06293"/>
    <w:rsid w:val="00F1534F"/>
    <w:rsid w:val="00F15563"/>
    <w:rsid w:val="00F157C9"/>
    <w:rsid w:val="00F164F0"/>
    <w:rsid w:val="00F16A84"/>
    <w:rsid w:val="00F16B8E"/>
    <w:rsid w:val="00F16C2E"/>
    <w:rsid w:val="00F16F2B"/>
    <w:rsid w:val="00F17634"/>
    <w:rsid w:val="00F232CA"/>
    <w:rsid w:val="00F23D3C"/>
    <w:rsid w:val="00F2667C"/>
    <w:rsid w:val="00F26FB9"/>
    <w:rsid w:val="00F27944"/>
    <w:rsid w:val="00F32CB6"/>
    <w:rsid w:val="00F33F36"/>
    <w:rsid w:val="00F343E3"/>
    <w:rsid w:val="00F36C0D"/>
    <w:rsid w:val="00F3710B"/>
    <w:rsid w:val="00F37450"/>
    <w:rsid w:val="00F3777A"/>
    <w:rsid w:val="00F40EFF"/>
    <w:rsid w:val="00F4144D"/>
    <w:rsid w:val="00F42E18"/>
    <w:rsid w:val="00F438AE"/>
    <w:rsid w:val="00F460D1"/>
    <w:rsid w:val="00F4617E"/>
    <w:rsid w:val="00F46FA1"/>
    <w:rsid w:val="00F518E1"/>
    <w:rsid w:val="00F51A54"/>
    <w:rsid w:val="00F52C56"/>
    <w:rsid w:val="00F537B7"/>
    <w:rsid w:val="00F56BC3"/>
    <w:rsid w:val="00F56C87"/>
    <w:rsid w:val="00F5723A"/>
    <w:rsid w:val="00F57629"/>
    <w:rsid w:val="00F578A7"/>
    <w:rsid w:val="00F613CC"/>
    <w:rsid w:val="00F6251E"/>
    <w:rsid w:val="00F62FDF"/>
    <w:rsid w:val="00F6382B"/>
    <w:rsid w:val="00F63B46"/>
    <w:rsid w:val="00F64180"/>
    <w:rsid w:val="00F64C3E"/>
    <w:rsid w:val="00F64DBC"/>
    <w:rsid w:val="00F651AF"/>
    <w:rsid w:val="00F6541F"/>
    <w:rsid w:val="00F654F5"/>
    <w:rsid w:val="00F665FC"/>
    <w:rsid w:val="00F67980"/>
    <w:rsid w:val="00F67BD0"/>
    <w:rsid w:val="00F7008E"/>
    <w:rsid w:val="00F719ED"/>
    <w:rsid w:val="00F71C19"/>
    <w:rsid w:val="00F741A4"/>
    <w:rsid w:val="00F74DD0"/>
    <w:rsid w:val="00F75888"/>
    <w:rsid w:val="00F77E19"/>
    <w:rsid w:val="00F805E3"/>
    <w:rsid w:val="00F81C5A"/>
    <w:rsid w:val="00F821DE"/>
    <w:rsid w:val="00F83207"/>
    <w:rsid w:val="00F83F58"/>
    <w:rsid w:val="00F84FA5"/>
    <w:rsid w:val="00F8549E"/>
    <w:rsid w:val="00F86879"/>
    <w:rsid w:val="00F87556"/>
    <w:rsid w:val="00F9047C"/>
    <w:rsid w:val="00F907B8"/>
    <w:rsid w:val="00F90E6F"/>
    <w:rsid w:val="00F91F37"/>
    <w:rsid w:val="00F930F1"/>
    <w:rsid w:val="00F93134"/>
    <w:rsid w:val="00F939DC"/>
    <w:rsid w:val="00F95337"/>
    <w:rsid w:val="00F953A9"/>
    <w:rsid w:val="00F95663"/>
    <w:rsid w:val="00F95D29"/>
    <w:rsid w:val="00F964A1"/>
    <w:rsid w:val="00F97D92"/>
    <w:rsid w:val="00FA27A9"/>
    <w:rsid w:val="00FA2B8F"/>
    <w:rsid w:val="00FA318C"/>
    <w:rsid w:val="00FA31BD"/>
    <w:rsid w:val="00FA4197"/>
    <w:rsid w:val="00FA4854"/>
    <w:rsid w:val="00FA4E37"/>
    <w:rsid w:val="00FA6931"/>
    <w:rsid w:val="00FA7190"/>
    <w:rsid w:val="00FA72EA"/>
    <w:rsid w:val="00FA7751"/>
    <w:rsid w:val="00FA7C30"/>
    <w:rsid w:val="00FB179D"/>
    <w:rsid w:val="00FB1AA9"/>
    <w:rsid w:val="00FB26CE"/>
    <w:rsid w:val="00FB2E97"/>
    <w:rsid w:val="00FB32BD"/>
    <w:rsid w:val="00FB45E3"/>
    <w:rsid w:val="00FB5D3B"/>
    <w:rsid w:val="00FB73FE"/>
    <w:rsid w:val="00FB7CD3"/>
    <w:rsid w:val="00FC00F9"/>
    <w:rsid w:val="00FC0637"/>
    <w:rsid w:val="00FC3A67"/>
    <w:rsid w:val="00FC3B02"/>
    <w:rsid w:val="00FC3DA9"/>
    <w:rsid w:val="00FC43B0"/>
    <w:rsid w:val="00FC5DE4"/>
    <w:rsid w:val="00FC73EF"/>
    <w:rsid w:val="00FC7DFC"/>
    <w:rsid w:val="00FD06F1"/>
    <w:rsid w:val="00FD0713"/>
    <w:rsid w:val="00FD0A6B"/>
    <w:rsid w:val="00FD19A2"/>
    <w:rsid w:val="00FD394C"/>
    <w:rsid w:val="00FD4105"/>
    <w:rsid w:val="00FD46EC"/>
    <w:rsid w:val="00FD4E61"/>
    <w:rsid w:val="00FD61D1"/>
    <w:rsid w:val="00FD7AB2"/>
    <w:rsid w:val="00FD7DC2"/>
    <w:rsid w:val="00FE005A"/>
    <w:rsid w:val="00FE1012"/>
    <w:rsid w:val="00FE111A"/>
    <w:rsid w:val="00FE20F6"/>
    <w:rsid w:val="00FE216C"/>
    <w:rsid w:val="00FE4194"/>
    <w:rsid w:val="00FE62D5"/>
    <w:rsid w:val="00FE71CE"/>
    <w:rsid w:val="00FF0532"/>
    <w:rsid w:val="00FF103B"/>
    <w:rsid w:val="00FF1556"/>
    <w:rsid w:val="00FF174B"/>
    <w:rsid w:val="00FF2D68"/>
    <w:rsid w:val="00FF30A2"/>
    <w:rsid w:val="00FF4081"/>
    <w:rsid w:val="00FF4F68"/>
    <w:rsid w:val="00FF55F4"/>
    <w:rsid w:val="00FF6A57"/>
    <w:rsid w:val="00FF6D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4B85A-A37F-462A-8364-A89E31E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/>
    <w:lsdException w:name="heading 4" w:locked="0" w:qFormat="1"/>
    <w:lsdException w:name="heading 5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111E05"/>
    <w:pPr>
      <w:jc w:val="both"/>
    </w:pPr>
    <w:rPr>
      <w:rFonts w:ascii="Arial" w:hAnsi="Arial"/>
      <w:sz w:val="24"/>
      <w:szCs w:val="18"/>
    </w:rPr>
  </w:style>
  <w:style w:type="paragraph" w:styleId="Heading1">
    <w:name w:val="heading 1"/>
    <w:basedOn w:val="Normal"/>
    <w:link w:val="Heading1Char"/>
    <w:uiPriority w:val="9"/>
    <w:qFormat/>
    <w:rsid w:val="00B42964"/>
    <w:pPr>
      <w:keepNext/>
      <w:keepLines/>
      <w:tabs>
        <w:tab w:val="left" w:pos="567"/>
      </w:tabs>
      <w:spacing w:before="240"/>
      <w:outlineLvl w:val="0"/>
    </w:pPr>
    <w:rPr>
      <w:rFonts w:eastAsia="Times New Roman"/>
      <w:b/>
      <w:color w:val="000000"/>
      <w:shd w:val="clear" w:color="auto" w:fill="FFFFFF"/>
    </w:rPr>
  </w:style>
  <w:style w:type="paragraph" w:styleId="Heading2">
    <w:name w:val="heading 2"/>
    <w:basedOn w:val="Heading1"/>
    <w:link w:val="Heading2Char"/>
    <w:uiPriority w:val="9"/>
    <w:qFormat/>
    <w:rsid w:val="00F86879"/>
    <w:pPr>
      <w:spacing w:before="120" w:after="120"/>
      <w:ind w:firstLine="142"/>
      <w:jc w:val="left"/>
      <w:outlineLvl w:val="1"/>
    </w:pPr>
  </w:style>
  <w:style w:type="paragraph" w:styleId="Heading3">
    <w:name w:val="heading 3"/>
    <w:basedOn w:val="Heading2"/>
    <w:link w:val="Heading3Char"/>
    <w:uiPriority w:val="99"/>
    <w:unhideWhenUsed/>
    <w:rsid w:val="00401824"/>
    <w:pPr>
      <w:numPr>
        <w:ilvl w:val="2"/>
      </w:numPr>
      <w:ind w:left="567" w:firstLine="142"/>
      <w:outlineLvl w:val="2"/>
    </w:pPr>
  </w:style>
  <w:style w:type="paragraph" w:styleId="Heading4">
    <w:name w:val="heading 4"/>
    <w:basedOn w:val="Heading3"/>
    <w:link w:val="Heading4Char"/>
    <w:uiPriority w:val="99"/>
    <w:unhideWhenUsed/>
    <w:qFormat/>
    <w:rsid w:val="00C83633"/>
    <w:pPr>
      <w:numPr>
        <w:ilvl w:val="3"/>
      </w:numPr>
      <w:ind w:left="1418" w:firstLine="142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semiHidden/>
    <w:qFormat/>
    <w:locked/>
    <w:rsid w:val="008A7654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2964"/>
    <w:rPr>
      <w:rFonts w:ascii="Arial" w:eastAsia="Times New Roman" w:hAnsi="Arial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F86879"/>
    <w:rPr>
      <w:rFonts w:ascii="Arial" w:eastAsia="Times New Roman" w:hAnsi="Arial" w:cs="Times New Roman"/>
      <w:b/>
      <w:color w:val="000000"/>
      <w:sz w:val="24"/>
    </w:rPr>
  </w:style>
  <w:style w:type="paragraph" w:customStyle="1" w:styleId="MarkIndent">
    <w:name w:val="MarkIndent"/>
    <w:basedOn w:val="Normal"/>
    <w:link w:val="MarkIndentChar"/>
    <w:qFormat/>
    <w:rsid w:val="007663F7"/>
    <w:pPr>
      <w:numPr>
        <w:numId w:val="3"/>
      </w:numPr>
      <w:tabs>
        <w:tab w:val="left" w:pos="1134"/>
      </w:tabs>
      <w:ind w:left="0" w:firstLine="567"/>
    </w:pPr>
  </w:style>
  <w:style w:type="character" w:customStyle="1" w:styleId="MarkIndentChar">
    <w:name w:val="MarkIndent Char"/>
    <w:link w:val="MarkIndent"/>
    <w:rsid w:val="007663F7"/>
    <w:rPr>
      <w:rFonts w:ascii="Arial" w:hAnsi="Arial"/>
      <w:sz w:val="24"/>
    </w:rPr>
  </w:style>
  <w:style w:type="paragraph" w:customStyle="1" w:styleId="NumberIndent">
    <w:name w:val="NumberIndent"/>
    <w:basedOn w:val="Normal"/>
    <w:link w:val="NumberIndentChar"/>
    <w:qFormat/>
    <w:rsid w:val="005546CD"/>
    <w:pPr>
      <w:numPr>
        <w:numId w:val="4"/>
      </w:numPr>
      <w:tabs>
        <w:tab w:val="left" w:pos="1134"/>
      </w:tabs>
      <w:ind w:left="0" w:firstLine="567"/>
    </w:pPr>
  </w:style>
  <w:style w:type="paragraph" w:customStyle="1" w:styleId="IndentInterval">
    <w:name w:val="Indent (Interval)"/>
    <w:basedOn w:val="Indent"/>
    <w:link w:val="IndentIntervalChar"/>
    <w:qFormat/>
    <w:rsid w:val="00C9588D"/>
    <w:pPr>
      <w:spacing w:before="120" w:after="120"/>
    </w:pPr>
  </w:style>
  <w:style w:type="character" w:customStyle="1" w:styleId="NumberIndentChar">
    <w:name w:val="NumberIndent Char"/>
    <w:link w:val="NumberIndent"/>
    <w:rsid w:val="005546CD"/>
    <w:rPr>
      <w:rFonts w:ascii="Times New Roman" w:hAnsi="Times New Roman"/>
      <w:sz w:val="24"/>
    </w:rPr>
  </w:style>
  <w:style w:type="paragraph" w:customStyle="1" w:styleId="MarkTire">
    <w:name w:val="MarkTire"/>
    <w:basedOn w:val="Normal"/>
    <w:link w:val="MarkTireChar"/>
    <w:qFormat/>
    <w:rsid w:val="00701ED8"/>
    <w:pPr>
      <w:numPr>
        <w:numId w:val="6"/>
      </w:numPr>
      <w:tabs>
        <w:tab w:val="left" w:pos="1701"/>
      </w:tabs>
      <w:ind w:left="567" w:firstLine="567"/>
    </w:pPr>
  </w:style>
  <w:style w:type="character" w:customStyle="1" w:styleId="IndentIntervalChar">
    <w:name w:val="Indent (Interval) Char"/>
    <w:link w:val="IndentInterval"/>
    <w:rsid w:val="00C9588D"/>
    <w:rPr>
      <w:rFonts w:ascii="Arial" w:hAnsi="Arial"/>
      <w:sz w:val="24"/>
      <w:szCs w:val="18"/>
      <w:lang w:val="en-US" w:eastAsia="en-US"/>
    </w:rPr>
  </w:style>
  <w:style w:type="character" w:customStyle="1" w:styleId="MarkTireChar">
    <w:name w:val="MarkTire Char"/>
    <w:link w:val="MarkTire"/>
    <w:rsid w:val="00701ED8"/>
    <w:rPr>
      <w:rFonts w:ascii="Times New Roman" w:hAnsi="Times New Roman"/>
      <w:sz w:val="24"/>
    </w:rPr>
  </w:style>
  <w:style w:type="paragraph" w:customStyle="1" w:styleId="Indent">
    <w:name w:val="Indent"/>
    <w:basedOn w:val="Normal"/>
    <w:link w:val="IndentChar"/>
    <w:qFormat/>
    <w:rsid w:val="00EE1063"/>
    <w:pPr>
      <w:ind w:firstLine="567"/>
    </w:pPr>
  </w:style>
  <w:style w:type="paragraph" w:customStyle="1" w:styleId="MarkIndentInterval">
    <w:name w:val="MarkIndent (Interval)"/>
    <w:basedOn w:val="MarkIndent"/>
    <w:link w:val="MarkIndentIntervalChar"/>
    <w:qFormat/>
    <w:rsid w:val="00975586"/>
    <w:pPr>
      <w:spacing w:before="120" w:after="120"/>
    </w:pPr>
  </w:style>
  <w:style w:type="paragraph" w:customStyle="1" w:styleId="MarkTireInterval">
    <w:name w:val="MarkTire (Interval)"/>
    <w:basedOn w:val="MarkTire"/>
    <w:link w:val="MarkTireIntervalChar"/>
    <w:qFormat/>
    <w:rsid w:val="00CD0D4F"/>
    <w:pPr>
      <w:spacing w:before="120" w:after="120"/>
    </w:pPr>
  </w:style>
  <w:style w:type="character" w:customStyle="1" w:styleId="MarkIndentIntervalChar">
    <w:name w:val="MarkIndent (Interval) Char"/>
    <w:link w:val="MarkIndentInterval"/>
    <w:rsid w:val="00975586"/>
    <w:rPr>
      <w:rFonts w:ascii="Arial" w:hAnsi="Arial"/>
      <w:sz w:val="24"/>
    </w:rPr>
  </w:style>
  <w:style w:type="paragraph" w:customStyle="1" w:styleId="NumberIndentInterval">
    <w:name w:val="NumberIndent (Interval)"/>
    <w:basedOn w:val="NumberIndent"/>
    <w:link w:val="NumberIndentIntervalChar"/>
    <w:qFormat/>
    <w:rsid w:val="00975586"/>
    <w:pPr>
      <w:spacing w:before="120" w:after="120"/>
    </w:pPr>
  </w:style>
  <w:style w:type="character" w:styleId="LineNumber">
    <w:name w:val="line number"/>
    <w:basedOn w:val="DefaultParagraphFont"/>
    <w:uiPriority w:val="99"/>
    <w:semiHidden/>
    <w:locked/>
    <w:rsid w:val="00D66FB8"/>
  </w:style>
  <w:style w:type="paragraph" w:styleId="Header">
    <w:name w:val="header"/>
    <w:basedOn w:val="Normal"/>
    <w:link w:val="HeaderChar"/>
    <w:uiPriority w:val="99"/>
    <w:semiHidden/>
    <w:locked/>
    <w:rsid w:val="0043123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F87556"/>
    <w:rPr>
      <w:rFonts w:ascii="Arial" w:hAnsi="Arial"/>
      <w:sz w:val="24"/>
    </w:rPr>
  </w:style>
  <w:style w:type="paragraph" w:customStyle="1" w:styleId="NormalInterval">
    <w:name w:val="Normal (Interval)"/>
    <w:basedOn w:val="Normal"/>
    <w:link w:val="NormalIntervalChar"/>
    <w:qFormat/>
    <w:rsid w:val="00C85A89"/>
    <w:pPr>
      <w:spacing w:before="120" w:after="120"/>
    </w:pPr>
  </w:style>
  <w:style w:type="paragraph" w:customStyle="1" w:styleId="BoldInterval-Center">
    <w:name w:val="Bold (Interval-Center)"/>
    <w:basedOn w:val="BoldInterval"/>
    <w:qFormat/>
    <w:rsid w:val="00111E05"/>
    <w:pPr>
      <w:spacing w:after="240"/>
      <w:jc w:val="center"/>
    </w:pPr>
  </w:style>
  <w:style w:type="paragraph" w:customStyle="1" w:styleId="BoldInterval">
    <w:name w:val="Bold (Interval)"/>
    <w:basedOn w:val="NormalInterval"/>
    <w:link w:val="BoldIntervalChar"/>
    <w:qFormat/>
    <w:rsid w:val="00D06BE9"/>
    <w:pPr>
      <w:spacing w:before="160"/>
    </w:pPr>
    <w:rPr>
      <w:b/>
    </w:rPr>
  </w:style>
  <w:style w:type="character" w:customStyle="1" w:styleId="Heading3Char">
    <w:name w:val="Heading 3 Char"/>
    <w:link w:val="Heading3"/>
    <w:uiPriority w:val="99"/>
    <w:rsid w:val="00401824"/>
    <w:rPr>
      <w:rFonts w:ascii="Arial" w:eastAsia="Calibri" w:hAnsi="Arial" w:cs="Times New Roman"/>
      <w:sz w:val="24"/>
      <w:szCs w:val="28"/>
    </w:rPr>
  </w:style>
  <w:style w:type="character" w:customStyle="1" w:styleId="Heading4Char">
    <w:name w:val="Heading 4 Char"/>
    <w:link w:val="Heading4"/>
    <w:uiPriority w:val="99"/>
    <w:rsid w:val="00C83633"/>
    <w:rPr>
      <w:rFonts w:ascii="Arial" w:eastAsia="Calibri" w:hAnsi="Arial" w:cs="Times New Roman"/>
      <w:sz w:val="24"/>
      <w:szCs w:val="28"/>
    </w:rPr>
  </w:style>
  <w:style w:type="character" w:customStyle="1" w:styleId="Heading5Char">
    <w:name w:val="Heading 5 Char"/>
    <w:link w:val="Heading5"/>
    <w:uiPriority w:val="99"/>
    <w:semiHidden/>
    <w:rsid w:val="00F87556"/>
    <w:rPr>
      <w:rFonts w:ascii="Cambria" w:eastAsia="Times New Roman" w:hAnsi="Cambria" w:cs="Times New Roman"/>
      <w:color w:val="243F60"/>
      <w:sz w:val="24"/>
    </w:rPr>
  </w:style>
  <w:style w:type="paragraph" w:styleId="ListNumber">
    <w:name w:val="List Number"/>
    <w:basedOn w:val="Normal"/>
    <w:uiPriority w:val="99"/>
    <w:semiHidden/>
    <w:locked/>
    <w:rsid w:val="000F6B62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99"/>
    <w:semiHidden/>
    <w:locked/>
    <w:rsid w:val="00D60ABB"/>
    <w:pPr>
      <w:ind w:left="720"/>
      <w:contextualSpacing/>
    </w:pPr>
  </w:style>
  <w:style w:type="paragraph" w:customStyle="1" w:styleId="Roma">
    <w:name w:val="Roma"/>
    <w:basedOn w:val="Normal"/>
    <w:link w:val="RomaChar"/>
    <w:qFormat/>
    <w:rsid w:val="001B4F4C"/>
    <w:pPr>
      <w:numPr>
        <w:numId w:val="14"/>
      </w:numPr>
      <w:tabs>
        <w:tab w:val="left" w:pos="567"/>
      </w:tabs>
      <w:spacing w:before="160" w:after="160"/>
      <w:ind w:left="0" w:firstLine="0"/>
    </w:pPr>
    <w:rPr>
      <w:b/>
    </w:rPr>
  </w:style>
  <w:style w:type="table" w:styleId="TableGrid">
    <w:name w:val="Table Grid"/>
    <w:basedOn w:val="TableNormal"/>
    <w:uiPriority w:val="39"/>
    <w:locked/>
    <w:rsid w:val="00956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">
    <w:name w:val="Number"/>
    <w:basedOn w:val="NumberIndent"/>
    <w:link w:val="NumberChar"/>
    <w:qFormat/>
    <w:rsid w:val="004862AD"/>
    <w:pPr>
      <w:tabs>
        <w:tab w:val="clear" w:pos="1134"/>
        <w:tab w:val="left" w:pos="567"/>
      </w:tabs>
      <w:ind w:firstLine="0"/>
    </w:pPr>
  </w:style>
  <w:style w:type="paragraph" w:customStyle="1" w:styleId="NumberInterval">
    <w:name w:val="Number (Interval)"/>
    <w:basedOn w:val="Number"/>
    <w:link w:val="NumberIntervalChar"/>
    <w:qFormat/>
    <w:rsid w:val="00F16C2E"/>
    <w:pPr>
      <w:spacing w:before="120" w:after="120"/>
    </w:pPr>
  </w:style>
  <w:style w:type="paragraph" w:customStyle="1" w:styleId="Marker">
    <w:name w:val="Marker"/>
    <w:basedOn w:val="ListParagraph"/>
    <w:link w:val="MarkerChar"/>
    <w:qFormat/>
    <w:rsid w:val="00286031"/>
    <w:pPr>
      <w:numPr>
        <w:numId w:val="16"/>
      </w:numPr>
      <w:tabs>
        <w:tab w:val="left" w:pos="567"/>
      </w:tabs>
      <w:ind w:left="0" w:firstLine="0"/>
      <w:contextualSpacing w:val="0"/>
    </w:pPr>
  </w:style>
  <w:style w:type="paragraph" w:customStyle="1" w:styleId="MarkerInterval">
    <w:name w:val="Marker (Interval)"/>
    <w:basedOn w:val="Marker"/>
    <w:link w:val="MarkerIntervalChar"/>
    <w:qFormat/>
    <w:rsid w:val="00CD0D4F"/>
    <w:pPr>
      <w:spacing w:before="120" w:after="120"/>
    </w:pPr>
  </w:style>
  <w:style w:type="character" w:customStyle="1" w:styleId="NormalIntervalChar">
    <w:name w:val="Normal (Interval) Char"/>
    <w:link w:val="NormalInterval"/>
    <w:rsid w:val="00C85A89"/>
    <w:rPr>
      <w:rFonts w:ascii="Arial" w:hAnsi="Arial"/>
      <w:sz w:val="20"/>
      <w:szCs w:val="18"/>
      <w:lang w:val="en-US"/>
    </w:rPr>
  </w:style>
  <w:style w:type="character" w:customStyle="1" w:styleId="BoldIntervalChar">
    <w:name w:val="Bold (Interval) Char"/>
    <w:link w:val="BoldInterval"/>
    <w:rsid w:val="008C33A1"/>
    <w:rPr>
      <w:rFonts w:ascii="Arial" w:hAnsi="Arial"/>
      <w:b/>
      <w:sz w:val="24"/>
      <w:szCs w:val="18"/>
      <w:lang w:val="en-US"/>
    </w:rPr>
  </w:style>
  <w:style w:type="character" w:customStyle="1" w:styleId="IndentChar">
    <w:name w:val="Indent Char"/>
    <w:link w:val="Indent"/>
    <w:rsid w:val="00EE1063"/>
    <w:rPr>
      <w:rFonts w:ascii="Arial" w:hAnsi="Arial"/>
      <w:sz w:val="24"/>
      <w:szCs w:val="18"/>
      <w:lang w:val="en-US" w:eastAsia="en-US"/>
    </w:rPr>
  </w:style>
  <w:style w:type="character" w:customStyle="1" w:styleId="ListParagraphChar">
    <w:name w:val="List Paragraph Char"/>
    <w:link w:val="ListParagraph"/>
    <w:uiPriority w:val="99"/>
    <w:semiHidden/>
    <w:rsid w:val="006E6573"/>
    <w:rPr>
      <w:rFonts w:ascii="Arial" w:hAnsi="Arial"/>
      <w:sz w:val="24"/>
    </w:rPr>
  </w:style>
  <w:style w:type="character" w:customStyle="1" w:styleId="MarkerChar">
    <w:name w:val="Marker Char"/>
    <w:link w:val="Marker"/>
    <w:rsid w:val="006E6573"/>
    <w:rPr>
      <w:rFonts w:ascii="Arial" w:hAnsi="Arial"/>
      <w:sz w:val="24"/>
    </w:rPr>
  </w:style>
  <w:style w:type="character" w:customStyle="1" w:styleId="MarkerIntervalChar">
    <w:name w:val="Marker (Interval) Char"/>
    <w:link w:val="MarkerInterval"/>
    <w:rsid w:val="0018403B"/>
    <w:rPr>
      <w:rFonts w:ascii="Arial" w:hAnsi="Arial"/>
      <w:sz w:val="24"/>
    </w:rPr>
  </w:style>
  <w:style w:type="character" w:customStyle="1" w:styleId="MarkTireIntervalChar">
    <w:name w:val="MarkTire (Interval) Char"/>
    <w:link w:val="MarkTireInterval"/>
    <w:rsid w:val="00565E24"/>
    <w:rPr>
      <w:rFonts w:ascii="Arial" w:hAnsi="Arial"/>
      <w:sz w:val="24"/>
    </w:rPr>
  </w:style>
  <w:style w:type="character" w:customStyle="1" w:styleId="NumberChar">
    <w:name w:val="Number Char"/>
    <w:link w:val="Number"/>
    <w:rsid w:val="00747073"/>
    <w:rPr>
      <w:rFonts w:ascii="Arial" w:hAnsi="Arial"/>
      <w:sz w:val="24"/>
    </w:rPr>
  </w:style>
  <w:style w:type="character" w:customStyle="1" w:styleId="NumberIntervalChar">
    <w:name w:val="Number (Interval) Char"/>
    <w:link w:val="NumberInterval"/>
    <w:rsid w:val="004A6E27"/>
    <w:rPr>
      <w:rFonts w:ascii="Arial" w:hAnsi="Arial"/>
      <w:sz w:val="24"/>
    </w:rPr>
  </w:style>
  <w:style w:type="character" w:customStyle="1" w:styleId="NumberIndentIntervalChar">
    <w:name w:val="NumberIndent (Interval) Char"/>
    <w:link w:val="NumberIndentInterval"/>
    <w:rsid w:val="00212CF6"/>
    <w:rPr>
      <w:rFonts w:ascii="Arial" w:hAnsi="Arial"/>
      <w:sz w:val="24"/>
    </w:rPr>
  </w:style>
  <w:style w:type="character" w:customStyle="1" w:styleId="RomaChar">
    <w:name w:val="Roma Char"/>
    <w:link w:val="Roma"/>
    <w:rsid w:val="007A7891"/>
    <w:rPr>
      <w:rFonts w:ascii="Arial" w:hAnsi="Arial"/>
      <w:b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CA7624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CA7624"/>
    <w:rPr>
      <w:rFonts w:ascii="Arial" w:hAnsi="Arial"/>
      <w:sz w:val="24"/>
    </w:rPr>
  </w:style>
  <w:style w:type="character" w:styleId="Hyperlink">
    <w:name w:val="Hyperlink"/>
    <w:uiPriority w:val="99"/>
    <w:unhideWhenUsed/>
    <w:locked/>
    <w:rsid w:val="00C05BF1"/>
    <w:rPr>
      <w:color w:val="0000FF"/>
      <w:u w:val="single"/>
    </w:rPr>
  </w:style>
  <w:style w:type="paragraph" w:customStyle="1" w:styleId="Bold">
    <w:name w:val="Bold"/>
    <w:basedOn w:val="Normal"/>
    <w:link w:val="BoldChar"/>
    <w:qFormat/>
    <w:rsid w:val="00B005BC"/>
    <w:rPr>
      <w:b/>
      <w:szCs w:val="20"/>
      <w:lang w:eastAsia="ru-RU"/>
    </w:rPr>
  </w:style>
  <w:style w:type="character" w:customStyle="1" w:styleId="BoldChar">
    <w:name w:val="Bold Char"/>
    <w:link w:val="Bold"/>
    <w:rsid w:val="00B005BC"/>
    <w:rPr>
      <w:rFonts w:ascii="Arial" w:eastAsia="Calibri" w:hAnsi="Arial" w:cs="Times New Roman"/>
      <w:b/>
      <w:szCs w:val="20"/>
      <w:lang w:eastAsia="ru-RU"/>
    </w:rPr>
  </w:style>
  <w:style w:type="character" w:styleId="FollowedHyperlink">
    <w:name w:val="FollowedHyperlink"/>
    <w:uiPriority w:val="99"/>
    <w:semiHidden/>
    <w:unhideWhenUsed/>
    <w:locked/>
    <w:rsid w:val="00536AC4"/>
    <w:rPr>
      <w:color w:val="800080"/>
      <w:u w:val="single"/>
    </w:rPr>
  </w:style>
  <w:style w:type="paragraph" w:styleId="Caption">
    <w:name w:val="caption"/>
    <w:basedOn w:val="Normal"/>
    <w:next w:val="Normal"/>
    <w:uiPriority w:val="99"/>
    <w:unhideWhenUsed/>
    <w:qFormat/>
    <w:locked/>
    <w:rsid w:val="003B70A3"/>
    <w:pPr>
      <w:spacing w:after="200"/>
    </w:pPr>
    <w:rPr>
      <w:i/>
      <w:iCs/>
      <w:color w:val="44546A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998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790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-%20Theory\Sample\Offices\Book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BC7EA-9308-4FA4-BD3A-03319B71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198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RePack by Diakov</cp:lastModifiedBy>
  <cp:revision>50</cp:revision>
  <dcterms:created xsi:type="dcterms:W3CDTF">2020-02-14T04:32:00Z</dcterms:created>
  <dcterms:modified xsi:type="dcterms:W3CDTF">2020-04-04T14:38:00Z</dcterms:modified>
</cp:coreProperties>
</file>