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96" w:rsidRPr="00F92EF5" w:rsidRDefault="00C02996" w:rsidP="00C02996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ind w:right="1204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855769" w:rsidRPr="00F92EF5" w:rsidRDefault="00855769" w:rsidP="0085576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6E07B4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 xml:space="preserve">${name}   </w:t>
      </w: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 xml:space="preserve"> ${</w:t>
      </w:r>
      <w:r w:rsidRPr="006E07B4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title</w:t>
      </w: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}</w:t>
      </w:r>
    </w:p>
    <w:p w:rsidR="00940754" w:rsidRDefault="0094075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tbl>
      <w:tblPr>
        <w:tblStyle w:val="TableGrid"/>
        <w:tblW w:w="1049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9"/>
        <w:gridCol w:w="4875"/>
        <w:gridCol w:w="1827"/>
      </w:tblGrid>
      <w:tr w:rsidR="00A65CA3" w:rsidTr="007E6FB3">
        <w:trPr>
          <w:trHeight w:val="1207"/>
        </w:trPr>
        <w:tc>
          <w:tcPr>
            <w:tcW w:w="8664" w:type="dxa"/>
            <w:gridSpan w:val="2"/>
          </w:tcPr>
          <w:p w:rsidR="00A65CA3" w:rsidRPr="00F92EF5" w:rsidRDefault="00A65CA3" w:rsidP="00F16A84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2007 йил 5 октябрдан:</w:t>
            </w:r>
          </w:p>
          <w:p w:rsidR="00A65CA3" w:rsidRPr="00F92EF5" w:rsidRDefault="00A65CA3" w:rsidP="005F4886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2547"/>
              <w:outlineLvl w:val="1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Тошкент давлат иқтисодиёт университетининг ўқув ишлари бўйича проректори</w:t>
            </w:r>
          </w:p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  <w:tc>
          <w:tcPr>
            <w:tcW w:w="1827" w:type="dxa"/>
            <w:vMerge w:val="restart"/>
          </w:tcPr>
          <w:p w:rsidR="00AA192D" w:rsidRPr="006A3F54" w:rsidRDefault="00AA192D" w:rsidP="00AA192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${photo}</w:t>
            </w:r>
          </w:p>
          <w:p w:rsidR="00A65CA3" w:rsidRPr="00F92EF5" w:rsidRDefault="00A65CA3" w:rsidP="00F16A84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</w:p>
        </w:tc>
      </w:tr>
      <w:tr w:rsidR="00A65CA3" w:rsidTr="007E6FB3">
        <w:trPr>
          <w:trHeight w:val="760"/>
        </w:trPr>
        <w:tc>
          <w:tcPr>
            <w:tcW w:w="3789" w:type="dxa"/>
          </w:tcPr>
          <w:p w:rsidR="00A65CA3" w:rsidRDefault="00A65CA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Туғилган йили:</w:t>
            </w:r>
          </w:p>
          <w:p w:rsidR="007E6FB3" w:rsidRPr="007E6FB3" w:rsidRDefault="00A65CA3" w:rsidP="00940754">
            <w:pPr>
              <w:spacing w:line="390" w:lineRule="atLeast"/>
              <w:rPr>
                <w:rFonts w:ascii="Times New Roman" w:eastAsia="Times New Roman" w:hAnsi="Times New Roman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{birth}</w:t>
            </w:r>
            <w:bookmarkStart w:id="0" w:name="_GoBack"/>
            <w:bookmarkEnd w:id="0"/>
          </w:p>
        </w:tc>
        <w:tc>
          <w:tcPr>
            <w:tcW w:w="4875" w:type="dxa"/>
          </w:tcPr>
          <w:p w:rsidR="00395DCD" w:rsidRPr="00F92EF5" w:rsidRDefault="00395DCD" w:rsidP="00395DCD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 Туғилган жойи:</w:t>
            </w:r>
          </w:p>
          <w:p w:rsidR="00A65CA3" w:rsidRDefault="00395DCD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2F1F21">
              <w:rPr>
                <w:rFonts w:ascii="Times New Roman" w:eastAsia="Times New Roman" w:hAnsi="Times New Roman"/>
                <w:lang w:val="uz-Cyrl-UZ" w:eastAsia="ru-RU"/>
              </w:rPr>
              <w:t>addres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1827" w:type="dxa"/>
            <w:vMerge/>
          </w:tcPr>
          <w:p w:rsidR="00A65CA3" w:rsidRDefault="00A65CA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</w:tc>
      </w:tr>
      <w:tr w:rsidR="007E6FB3" w:rsidTr="007E6FB3">
        <w:trPr>
          <w:trHeight w:val="841"/>
        </w:trPr>
        <w:tc>
          <w:tcPr>
            <w:tcW w:w="3789" w:type="dxa"/>
          </w:tcPr>
          <w:p w:rsidR="007E6FB3" w:rsidRPr="00F92EF5" w:rsidRDefault="007E6FB3" w:rsidP="00395DCD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Миллати:</w:t>
            </w:r>
          </w:p>
          <w:p w:rsidR="007E6FB3" w:rsidRDefault="007E6FB3" w:rsidP="00395DCD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ўзбек</w:t>
            </w:r>
          </w:p>
        </w:tc>
        <w:tc>
          <w:tcPr>
            <w:tcW w:w="6702" w:type="dxa"/>
            <w:gridSpan w:val="2"/>
          </w:tcPr>
          <w:p w:rsidR="007E6FB3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Партиявийлиги:</w:t>
            </w:r>
          </w:p>
          <w:p w:rsidR="007E6FB3" w:rsidRDefault="007E6FB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йўқ</w:t>
            </w:r>
          </w:p>
        </w:tc>
      </w:tr>
      <w:tr w:rsidR="007E6FB3" w:rsidRPr="0042107F" w:rsidTr="007E6FB3">
        <w:trPr>
          <w:trHeight w:val="930"/>
        </w:trPr>
        <w:tc>
          <w:tcPr>
            <w:tcW w:w="3789" w:type="dxa"/>
          </w:tcPr>
          <w:p w:rsidR="007E6FB3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Маълумоти:</w:t>
            </w:r>
          </w:p>
          <w:p w:rsidR="007E6FB3" w:rsidRDefault="007E6FB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олий</w:t>
            </w:r>
          </w:p>
        </w:tc>
        <w:tc>
          <w:tcPr>
            <w:tcW w:w="6702" w:type="dxa"/>
            <w:gridSpan w:val="2"/>
          </w:tcPr>
          <w:p w:rsidR="007E6FB3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Тамомлаган:</w:t>
            </w:r>
          </w:p>
          <w:p w:rsidR="007E6FB3" w:rsidRDefault="007E6FB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1982 й</w:t>
            </w:r>
            <w:r w:rsidRPr="00942094">
              <w:rPr>
                <w:rFonts w:ascii="Times New Roman" w:eastAsia="Times New Roman" w:hAnsi="Times New Roman"/>
                <w:lang w:val="uz-Cyrl-UZ" w:eastAsia="ru-RU"/>
              </w:rPr>
              <w:t>.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Тошкент давлат университети (кундузги)</w:t>
            </w:r>
          </w:p>
        </w:tc>
      </w:tr>
      <w:tr w:rsidR="007E6FB3" w:rsidRPr="00395DCD" w:rsidTr="007E6FB3">
        <w:trPr>
          <w:trHeight w:val="993"/>
        </w:trPr>
        <w:tc>
          <w:tcPr>
            <w:tcW w:w="3789" w:type="dxa"/>
          </w:tcPr>
          <w:p w:rsidR="007E6FB3" w:rsidRPr="00F92EF5" w:rsidRDefault="007E6FB3" w:rsidP="00395DCD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2"/>
                <w:szCs w:val="12"/>
                <w:lang w:val="uz-Cyrl-UZ" w:eastAsia="ru-RU"/>
              </w:rPr>
            </w:pPr>
          </w:p>
          <w:p w:rsidR="007E6FB3" w:rsidRPr="00F92EF5" w:rsidRDefault="007E6FB3" w:rsidP="00395DCD">
            <w:pPr>
              <w:spacing w:line="390" w:lineRule="atLeast"/>
              <w:jc w:val="lef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395DCD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Маълумоти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 </w:t>
            </w: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бўйича мутахассислиги:</w:t>
            </w:r>
          </w:p>
        </w:tc>
        <w:tc>
          <w:tcPr>
            <w:tcW w:w="6702" w:type="dxa"/>
            <w:gridSpan w:val="2"/>
          </w:tcPr>
          <w:p w:rsidR="007E6FB3" w:rsidRDefault="007E6FB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иқтисодчи</w:t>
            </w:r>
          </w:p>
        </w:tc>
      </w:tr>
      <w:tr w:rsidR="007E6FB3" w:rsidRPr="00395DCD" w:rsidTr="007E6FB3">
        <w:trPr>
          <w:trHeight w:val="795"/>
        </w:trPr>
        <w:tc>
          <w:tcPr>
            <w:tcW w:w="3789" w:type="dxa"/>
          </w:tcPr>
          <w:p w:rsidR="007E6FB3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Илмий даражаси:</w:t>
            </w:r>
          </w:p>
          <w:p w:rsidR="007E6FB3" w:rsidRPr="00F92EF5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2F1F21"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2F1F21">
              <w:rPr>
                <w:rFonts w:ascii="Times New Roman" w:eastAsia="Times New Roman" w:hAnsi="Times New Roman"/>
                <w:lang w:val="uz-Cyrl-UZ" w:eastAsia="ru-RU"/>
              </w:rPr>
              <w:t>program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6702" w:type="dxa"/>
            <w:gridSpan w:val="2"/>
          </w:tcPr>
          <w:p w:rsidR="007E6FB3" w:rsidRPr="00F92EF5" w:rsidRDefault="007E6FB3" w:rsidP="00395DCD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Илмий унвони:</w:t>
            </w:r>
          </w:p>
          <w:p w:rsidR="007E6FB3" w:rsidRDefault="007E6FB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2F1F21"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2F1F21">
              <w:rPr>
                <w:rFonts w:ascii="Times New Roman" w:eastAsia="Times New Roman" w:hAnsi="Times New Roman"/>
                <w:lang w:val="uz-Cyrl-UZ" w:eastAsia="ru-RU"/>
              </w:rPr>
              <w:t>position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7E6FB3" w:rsidRPr="00395DCD" w:rsidTr="007E6FB3">
        <w:trPr>
          <w:trHeight w:val="885"/>
        </w:trPr>
        <w:tc>
          <w:tcPr>
            <w:tcW w:w="3789" w:type="dxa"/>
          </w:tcPr>
          <w:p w:rsidR="007E6FB3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Қайси чет тилларини билади:</w:t>
            </w:r>
          </w:p>
          <w:p w:rsidR="007E6FB3" w:rsidRPr="00F92EF5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рус, инглиз тиллари</w:t>
            </w:r>
          </w:p>
        </w:tc>
        <w:tc>
          <w:tcPr>
            <w:tcW w:w="6702" w:type="dxa"/>
            <w:gridSpan w:val="2"/>
          </w:tcPr>
          <w:p w:rsidR="007E6FB3" w:rsidRDefault="007E6FB3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Ҳарбий (махсус) унвони:</w:t>
            </w:r>
          </w:p>
          <w:p w:rsidR="007E6FB3" w:rsidRDefault="007E6FB3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йўқ</w:t>
            </w:r>
          </w:p>
        </w:tc>
      </w:tr>
      <w:tr w:rsidR="00395DCD" w:rsidRPr="00395DCD" w:rsidTr="007E6FB3">
        <w:trPr>
          <w:trHeight w:val="777"/>
        </w:trPr>
        <w:tc>
          <w:tcPr>
            <w:tcW w:w="10491" w:type="dxa"/>
            <w:gridSpan w:val="3"/>
          </w:tcPr>
          <w:p w:rsidR="00395DCD" w:rsidRPr="00F92EF5" w:rsidRDefault="00395DCD" w:rsidP="00395DCD">
            <w:pPr>
              <w:widowControl w:val="0"/>
              <w:tabs>
                <w:tab w:val="left" w:pos="661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Давлат мукофотлари билан тақдирланганми (қанақа):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</w:p>
          <w:p w:rsidR="00395DCD" w:rsidRPr="00395DCD" w:rsidRDefault="00395DCD" w:rsidP="00395DC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  <w:r w:rsidRPr="00940754">
              <w:rPr>
                <w:rFonts w:ascii="Times New Roman" w:eastAsia="Times New Roman" w:hAnsi="Times New Roman"/>
                <w:noProof/>
                <w:lang w:val="ru-RU" w:eastAsia="ru-RU"/>
              </w:rPr>
              <w:t xml:space="preserve">2005 </w:t>
            </w:r>
            <w:r w:rsidRPr="00F92EF5">
              <w:rPr>
                <w:rFonts w:ascii="Times New Roman" w:eastAsia="Times New Roman" w:hAnsi="Times New Roman"/>
                <w:noProof/>
                <w:lang w:val="uz-Cyrl-UZ" w:eastAsia="ru-RU"/>
              </w:rPr>
              <w:t>й. "Меҳнат шуҳрати" ордени</w:t>
            </w:r>
          </w:p>
        </w:tc>
      </w:tr>
      <w:tr w:rsidR="00395DCD" w:rsidRPr="0042107F" w:rsidTr="007E6FB3">
        <w:trPr>
          <w:trHeight w:val="1424"/>
        </w:trPr>
        <w:tc>
          <w:tcPr>
            <w:tcW w:w="10491" w:type="dxa"/>
            <w:gridSpan w:val="3"/>
          </w:tcPr>
          <w:p w:rsidR="00395DCD" w:rsidRPr="00F92EF5" w:rsidRDefault="00395DCD" w:rsidP="00395DCD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Халқ депутатлари, республика, вилоят, шаҳар ва туман Кенгаши депутатими ёки бошқа</w:t>
            </w:r>
          </w:p>
          <w:p w:rsidR="00395DCD" w:rsidRPr="00F92EF5" w:rsidRDefault="00395DCD" w:rsidP="00395DCD">
            <w:pPr>
              <w:widowControl w:val="0"/>
              <w:tabs>
                <w:tab w:val="left" w:pos="661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сайланадиган органларнинг аъзосими (тўлиқ кўрсатилиши лозим):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ab/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ab/>
            </w:r>
          </w:p>
          <w:p w:rsidR="00395DCD" w:rsidRPr="00F92EF5" w:rsidRDefault="00395DCD" w:rsidP="00395DCD">
            <w:pPr>
              <w:widowControl w:val="0"/>
              <w:autoSpaceDE w:val="0"/>
              <w:autoSpaceDN w:val="0"/>
              <w:adjustRightInd w:val="0"/>
              <w:ind w:left="1498" w:hanging="1498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20</w:t>
            </w:r>
            <w:r w:rsidRPr="00940754">
              <w:rPr>
                <w:rFonts w:ascii="Times New Roman" w:eastAsia="Times New Roman" w:hAnsi="Times New Roman"/>
                <w:lang w:val="ru-RU" w:eastAsia="ru-RU"/>
              </w:rPr>
              <w:t>10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й.  </w:t>
            </w:r>
            <w:r w:rsidRPr="00940754">
              <w:rPr>
                <w:rFonts w:ascii="Times New Roman" w:eastAsia="Times New Roman" w:hAnsi="Times New Roman"/>
                <w:lang w:val="ru-RU" w:eastAsia="ru-RU"/>
              </w:rPr>
              <w:t>-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 ҳ.в. - Халқ депутатлари Тошкент вилоят Кенгаши депутати, Ўзбекистон Республикаси 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br/>
              <w:t xml:space="preserve">Олий Мажлиси Сенати аъзоси </w:t>
            </w:r>
          </w:p>
          <w:p w:rsidR="00395DCD" w:rsidRDefault="007E6FB3" w:rsidP="007E6FB3">
            <w:pPr>
              <w:tabs>
                <w:tab w:val="left" w:pos="7200"/>
              </w:tabs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  <w:tab/>
            </w:r>
          </w:p>
        </w:tc>
      </w:tr>
      <w:tr w:rsidR="007E6FB3" w:rsidRPr="0042107F" w:rsidTr="007E6FB3">
        <w:trPr>
          <w:trHeight w:val="3702"/>
        </w:trPr>
        <w:tc>
          <w:tcPr>
            <w:tcW w:w="10491" w:type="dxa"/>
            <w:gridSpan w:val="3"/>
          </w:tcPr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1977-1982 йй. - Тошкент давлат университети талабаси</w:t>
            </w:r>
          </w:p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1982-1987 йй. - Тошкент давлат университети иқтисодиёт факультети кичик илмий ходими</w:t>
            </w:r>
          </w:p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1988-1991 йй. - Тошкент давлат университети иқтисодиёт факультети аспиранти</w:t>
            </w:r>
          </w:p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1991-1995 йй. - Тошкент давлат иқтисодиёт университети иқтисодиёт факультети катта илмий ходими</w:t>
            </w:r>
          </w:p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1995-1998 йй. - Тошкент давлат иқтисодиёт университети иқтисодиёт факультети докторанти</w:t>
            </w:r>
          </w:p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1998-2004 йй. - Ўзбекистон Республикаси Иқтисодиёт вазирлиги таълимни ривожлантириш бўлими мутахассиси, етакчи мутахассиси, бош мутахассиси</w:t>
            </w:r>
          </w:p>
          <w:p w:rsidR="007E6FB3" w:rsidRPr="00F92EF5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2004-2007 йй. - Тошкент давлат иқтисодиёт университети микроиқтисодиёт факультети декани</w:t>
            </w:r>
          </w:p>
          <w:p w:rsidR="007E6FB3" w:rsidRPr="007E6FB3" w:rsidRDefault="007E6FB3" w:rsidP="007E6FB3">
            <w:pPr>
              <w:widowControl w:val="0"/>
              <w:autoSpaceDE w:val="0"/>
              <w:autoSpaceDN w:val="0"/>
              <w:adjustRightInd w:val="0"/>
              <w:spacing w:before="80"/>
              <w:ind w:left="1484" w:hanging="1484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>2007 й. -  ҳ.в.  - Тошкент давлат иқтисодиёт университетининг ўқув ишлари бўйича проректори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ab/>
            </w:r>
          </w:p>
        </w:tc>
      </w:tr>
    </w:tbl>
    <w:p w:rsidR="00773C0F" w:rsidRPr="007E6FB3" w:rsidRDefault="00773C0F" w:rsidP="007E6FB3">
      <w:pPr>
        <w:widowControl w:val="0"/>
        <w:tabs>
          <w:tab w:val="left" w:pos="4320"/>
        </w:tabs>
        <w:autoSpaceDE w:val="0"/>
        <w:autoSpaceDN w:val="0"/>
        <w:adjustRightInd w:val="0"/>
        <w:ind w:right="2160"/>
        <w:rPr>
          <w:rFonts w:ascii="Times New Roman" w:eastAsia="Times New Roman" w:hAnsi="Times New Roman"/>
          <w:lang w:val="uz-Cyrl-UZ" w:eastAsia="ru-RU"/>
        </w:rPr>
      </w:pPr>
    </w:p>
    <w:sectPr w:rsidR="00773C0F" w:rsidRPr="007E6FB3" w:rsidSect="00B2601A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E73" w:rsidRDefault="005F0E73" w:rsidP="00C85A89">
      <w:r>
        <w:separator/>
      </w:r>
    </w:p>
  </w:endnote>
  <w:endnote w:type="continuationSeparator" w:id="0">
    <w:p w:rsidR="005F0E73" w:rsidRDefault="005F0E73" w:rsidP="00C8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E73" w:rsidRDefault="005F0E73" w:rsidP="00C85A89">
      <w:r>
        <w:separator/>
      </w:r>
    </w:p>
  </w:footnote>
  <w:footnote w:type="continuationSeparator" w:id="0">
    <w:p w:rsidR="005F0E73" w:rsidRDefault="005F0E73" w:rsidP="00C8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000D7A"/>
    <w:rsid w:val="00001D10"/>
    <w:rsid w:val="0000399F"/>
    <w:rsid w:val="00005875"/>
    <w:rsid w:val="00005F88"/>
    <w:rsid w:val="00006740"/>
    <w:rsid w:val="00007E77"/>
    <w:rsid w:val="000101CF"/>
    <w:rsid w:val="00010CFE"/>
    <w:rsid w:val="00010E07"/>
    <w:rsid w:val="000116B5"/>
    <w:rsid w:val="00011C1C"/>
    <w:rsid w:val="00011DE6"/>
    <w:rsid w:val="00012321"/>
    <w:rsid w:val="00014ED6"/>
    <w:rsid w:val="00015F35"/>
    <w:rsid w:val="0001647E"/>
    <w:rsid w:val="00017220"/>
    <w:rsid w:val="000203E2"/>
    <w:rsid w:val="00020D84"/>
    <w:rsid w:val="00022599"/>
    <w:rsid w:val="00022FA6"/>
    <w:rsid w:val="0002307D"/>
    <w:rsid w:val="00023536"/>
    <w:rsid w:val="00023B23"/>
    <w:rsid w:val="0002460C"/>
    <w:rsid w:val="00024D51"/>
    <w:rsid w:val="000254AB"/>
    <w:rsid w:val="000257C8"/>
    <w:rsid w:val="00025E23"/>
    <w:rsid w:val="00026936"/>
    <w:rsid w:val="0002759D"/>
    <w:rsid w:val="000279F1"/>
    <w:rsid w:val="00027DB8"/>
    <w:rsid w:val="00032660"/>
    <w:rsid w:val="0003379C"/>
    <w:rsid w:val="000355B6"/>
    <w:rsid w:val="00035DF9"/>
    <w:rsid w:val="00035E8A"/>
    <w:rsid w:val="0003700D"/>
    <w:rsid w:val="000375BA"/>
    <w:rsid w:val="00037C96"/>
    <w:rsid w:val="00040DEF"/>
    <w:rsid w:val="00041584"/>
    <w:rsid w:val="00043418"/>
    <w:rsid w:val="00043454"/>
    <w:rsid w:val="000445F9"/>
    <w:rsid w:val="000459F5"/>
    <w:rsid w:val="00046A5E"/>
    <w:rsid w:val="00047574"/>
    <w:rsid w:val="000504C1"/>
    <w:rsid w:val="00052BB4"/>
    <w:rsid w:val="000543B6"/>
    <w:rsid w:val="00054B01"/>
    <w:rsid w:val="000551A0"/>
    <w:rsid w:val="000560B7"/>
    <w:rsid w:val="000563BE"/>
    <w:rsid w:val="00056FCD"/>
    <w:rsid w:val="000579B7"/>
    <w:rsid w:val="00057FED"/>
    <w:rsid w:val="0006092A"/>
    <w:rsid w:val="00060CF0"/>
    <w:rsid w:val="000614B9"/>
    <w:rsid w:val="00061E53"/>
    <w:rsid w:val="00062E19"/>
    <w:rsid w:val="00065540"/>
    <w:rsid w:val="00065618"/>
    <w:rsid w:val="00066196"/>
    <w:rsid w:val="00067231"/>
    <w:rsid w:val="00067B09"/>
    <w:rsid w:val="00067D38"/>
    <w:rsid w:val="00067E97"/>
    <w:rsid w:val="000704A3"/>
    <w:rsid w:val="00070905"/>
    <w:rsid w:val="000709D0"/>
    <w:rsid w:val="00071C38"/>
    <w:rsid w:val="00071EC8"/>
    <w:rsid w:val="00072FAC"/>
    <w:rsid w:val="000738A9"/>
    <w:rsid w:val="000743AA"/>
    <w:rsid w:val="0007498C"/>
    <w:rsid w:val="000751D8"/>
    <w:rsid w:val="00075F3A"/>
    <w:rsid w:val="0007647B"/>
    <w:rsid w:val="0007750B"/>
    <w:rsid w:val="000830B7"/>
    <w:rsid w:val="0008373B"/>
    <w:rsid w:val="00083E43"/>
    <w:rsid w:val="00083F01"/>
    <w:rsid w:val="00084DB9"/>
    <w:rsid w:val="0008567A"/>
    <w:rsid w:val="00087842"/>
    <w:rsid w:val="00087956"/>
    <w:rsid w:val="0009049E"/>
    <w:rsid w:val="00090724"/>
    <w:rsid w:val="00090AF8"/>
    <w:rsid w:val="00090E83"/>
    <w:rsid w:val="00091687"/>
    <w:rsid w:val="000918EC"/>
    <w:rsid w:val="00095F46"/>
    <w:rsid w:val="00096251"/>
    <w:rsid w:val="00097256"/>
    <w:rsid w:val="00097C72"/>
    <w:rsid w:val="00097D45"/>
    <w:rsid w:val="000A19C0"/>
    <w:rsid w:val="000A1DF5"/>
    <w:rsid w:val="000A3484"/>
    <w:rsid w:val="000A3EC0"/>
    <w:rsid w:val="000A44A7"/>
    <w:rsid w:val="000A5210"/>
    <w:rsid w:val="000A67D3"/>
    <w:rsid w:val="000A6AC7"/>
    <w:rsid w:val="000A7F56"/>
    <w:rsid w:val="000B0954"/>
    <w:rsid w:val="000B0B7B"/>
    <w:rsid w:val="000B1649"/>
    <w:rsid w:val="000B1A21"/>
    <w:rsid w:val="000B1EEA"/>
    <w:rsid w:val="000B22D6"/>
    <w:rsid w:val="000B4BD9"/>
    <w:rsid w:val="000B5DC2"/>
    <w:rsid w:val="000B62E1"/>
    <w:rsid w:val="000B6B2C"/>
    <w:rsid w:val="000B6D46"/>
    <w:rsid w:val="000C09B5"/>
    <w:rsid w:val="000C09D3"/>
    <w:rsid w:val="000C1C40"/>
    <w:rsid w:val="000C38D3"/>
    <w:rsid w:val="000C3E3E"/>
    <w:rsid w:val="000C409D"/>
    <w:rsid w:val="000C41AD"/>
    <w:rsid w:val="000C5554"/>
    <w:rsid w:val="000C712F"/>
    <w:rsid w:val="000C7EFC"/>
    <w:rsid w:val="000D3A73"/>
    <w:rsid w:val="000D4CB1"/>
    <w:rsid w:val="000D5CD5"/>
    <w:rsid w:val="000D6EC4"/>
    <w:rsid w:val="000E0CB7"/>
    <w:rsid w:val="000E194E"/>
    <w:rsid w:val="000E1B7F"/>
    <w:rsid w:val="000E23CF"/>
    <w:rsid w:val="000E2C14"/>
    <w:rsid w:val="000E3E81"/>
    <w:rsid w:val="000E4130"/>
    <w:rsid w:val="000E4DD0"/>
    <w:rsid w:val="000E51D7"/>
    <w:rsid w:val="000E52E4"/>
    <w:rsid w:val="000E5313"/>
    <w:rsid w:val="000E537A"/>
    <w:rsid w:val="000E60D2"/>
    <w:rsid w:val="000E6161"/>
    <w:rsid w:val="000E6467"/>
    <w:rsid w:val="000E6B68"/>
    <w:rsid w:val="000F03CA"/>
    <w:rsid w:val="000F099D"/>
    <w:rsid w:val="000F13FD"/>
    <w:rsid w:val="000F172C"/>
    <w:rsid w:val="000F2C33"/>
    <w:rsid w:val="000F330E"/>
    <w:rsid w:val="000F400A"/>
    <w:rsid w:val="000F5B1B"/>
    <w:rsid w:val="000F6507"/>
    <w:rsid w:val="000F692B"/>
    <w:rsid w:val="000F6B62"/>
    <w:rsid w:val="000F6F68"/>
    <w:rsid w:val="000F7A37"/>
    <w:rsid w:val="00100E0D"/>
    <w:rsid w:val="0010102D"/>
    <w:rsid w:val="00102041"/>
    <w:rsid w:val="001033A9"/>
    <w:rsid w:val="001042B0"/>
    <w:rsid w:val="00106478"/>
    <w:rsid w:val="00106533"/>
    <w:rsid w:val="001073A2"/>
    <w:rsid w:val="00107B4E"/>
    <w:rsid w:val="00110D38"/>
    <w:rsid w:val="00111E05"/>
    <w:rsid w:val="00112158"/>
    <w:rsid w:val="0011299B"/>
    <w:rsid w:val="001139F7"/>
    <w:rsid w:val="00114EE7"/>
    <w:rsid w:val="00114F07"/>
    <w:rsid w:val="00116A83"/>
    <w:rsid w:val="00116AFC"/>
    <w:rsid w:val="00116DC2"/>
    <w:rsid w:val="0011728B"/>
    <w:rsid w:val="001177A5"/>
    <w:rsid w:val="00120980"/>
    <w:rsid w:val="001209B2"/>
    <w:rsid w:val="00122425"/>
    <w:rsid w:val="001225C7"/>
    <w:rsid w:val="00123069"/>
    <w:rsid w:val="0012344B"/>
    <w:rsid w:val="0012668C"/>
    <w:rsid w:val="00127D35"/>
    <w:rsid w:val="001317DC"/>
    <w:rsid w:val="00131CF6"/>
    <w:rsid w:val="001327A6"/>
    <w:rsid w:val="0013302C"/>
    <w:rsid w:val="0013443B"/>
    <w:rsid w:val="00136BEF"/>
    <w:rsid w:val="00137A78"/>
    <w:rsid w:val="00137F44"/>
    <w:rsid w:val="00140B85"/>
    <w:rsid w:val="00141F33"/>
    <w:rsid w:val="00141F7B"/>
    <w:rsid w:val="00143140"/>
    <w:rsid w:val="0014383C"/>
    <w:rsid w:val="00143DB6"/>
    <w:rsid w:val="0014457D"/>
    <w:rsid w:val="00144AE8"/>
    <w:rsid w:val="001475B7"/>
    <w:rsid w:val="00151453"/>
    <w:rsid w:val="001520A8"/>
    <w:rsid w:val="00155430"/>
    <w:rsid w:val="001554A3"/>
    <w:rsid w:val="001562B7"/>
    <w:rsid w:val="001615CF"/>
    <w:rsid w:val="001619BB"/>
    <w:rsid w:val="00162502"/>
    <w:rsid w:val="001629F2"/>
    <w:rsid w:val="00163306"/>
    <w:rsid w:val="00163549"/>
    <w:rsid w:val="00163A98"/>
    <w:rsid w:val="00163F5D"/>
    <w:rsid w:val="0016444F"/>
    <w:rsid w:val="00164A18"/>
    <w:rsid w:val="001656F2"/>
    <w:rsid w:val="00165CF4"/>
    <w:rsid w:val="00165DEC"/>
    <w:rsid w:val="0016773F"/>
    <w:rsid w:val="001703DD"/>
    <w:rsid w:val="0017049A"/>
    <w:rsid w:val="001713CA"/>
    <w:rsid w:val="001721B2"/>
    <w:rsid w:val="00173116"/>
    <w:rsid w:val="00173D08"/>
    <w:rsid w:val="00173D62"/>
    <w:rsid w:val="0017417F"/>
    <w:rsid w:val="00175A52"/>
    <w:rsid w:val="00175A78"/>
    <w:rsid w:val="00176C17"/>
    <w:rsid w:val="00176C47"/>
    <w:rsid w:val="00176D60"/>
    <w:rsid w:val="00176FD3"/>
    <w:rsid w:val="00177950"/>
    <w:rsid w:val="001801C2"/>
    <w:rsid w:val="0018072F"/>
    <w:rsid w:val="00180D90"/>
    <w:rsid w:val="001815D8"/>
    <w:rsid w:val="00183A1E"/>
    <w:rsid w:val="0018403B"/>
    <w:rsid w:val="001841F2"/>
    <w:rsid w:val="001845C9"/>
    <w:rsid w:val="00184B0B"/>
    <w:rsid w:val="00184D5C"/>
    <w:rsid w:val="00185DDB"/>
    <w:rsid w:val="0018696B"/>
    <w:rsid w:val="00186B64"/>
    <w:rsid w:val="00190B6A"/>
    <w:rsid w:val="00192700"/>
    <w:rsid w:val="00192B33"/>
    <w:rsid w:val="00192C2A"/>
    <w:rsid w:val="00194EF5"/>
    <w:rsid w:val="00195D0F"/>
    <w:rsid w:val="00195FE8"/>
    <w:rsid w:val="00196243"/>
    <w:rsid w:val="001962A9"/>
    <w:rsid w:val="001964F3"/>
    <w:rsid w:val="00197086"/>
    <w:rsid w:val="001A0007"/>
    <w:rsid w:val="001A002C"/>
    <w:rsid w:val="001A0034"/>
    <w:rsid w:val="001A2B7F"/>
    <w:rsid w:val="001A391B"/>
    <w:rsid w:val="001A45B3"/>
    <w:rsid w:val="001A50F0"/>
    <w:rsid w:val="001A5FF3"/>
    <w:rsid w:val="001A5FFA"/>
    <w:rsid w:val="001A6637"/>
    <w:rsid w:val="001A7C17"/>
    <w:rsid w:val="001A7E42"/>
    <w:rsid w:val="001A7F8B"/>
    <w:rsid w:val="001B10F3"/>
    <w:rsid w:val="001B1605"/>
    <w:rsid w:val="001B2B19"/>
    <w:rsid w:val="001B2C20"/>
    <w:rsid w:val="001B4069"/>
    <w:rsid w:val="001B4F4C"/>
    <w:rsid w:val="001B5004"/>
    <w:rsid w:val="001B52E6"/>
    <w:rsid w:val="001B6247"/>
    <w:rsid w:val="001B782B"/>
    <w:rsid w:val="001C0665"/>
    <w:rsid w:val="001C09BB"/>
    <w:rsid w:val="001C0F5C"/>
    <w:rsid w:val="001C170A"/>
    <w:rsid w:val="001C1ADC"/>
    <w:rsid w:val="001C33B0"/>
    <w:rsid w:val="001C3418"/>
    <w:rsid w:val="001C4267"/>
    <w:rsid w:val="001C42D5"/>
    <w:rsid w:val="001C4C02"/>
    <w:rsid w:val="001C4EFB"/>
    <w:rsid w:val="001C566B"/>
    <w:rsid w:val="001C602C"/>
    <w:rsid w:val="001C6180"/>
    <w:rsid w:val="001C6349"/>
    <w:rsid w:val="001C70D0"/>
    <w:rsid w:val="001C7EE7"/>
    <w:rsid w:val="001D0A4A"/>
    <w:rsid w:val="001D0E9D"/>
    <w:rsid w:val="001D2581"/>
    <w:rsid w:val="001D2993"/>
    <w:rsid w:val="001D3D78"/>
    <w:rsid w:val="001D5241"/>
    <w:rsid w:val="001D52A1"/>
    <w:rsid w:val="001D5C83"/>
    <w:rsid w:val="001D6255"/>
    <w:rsid w:val="001D6926"/>
    <w:rsid w:val="001D6B81"/>
    <w:rsid w:val="001D7BBA"/>
    <w:rsid w:val="001E0592"/>
    <w:rsid w:val="001E0906"/>
    <w:rsid w:val="001E1D92"/>
    <w:rsid w:val="001E4BF8"/>
    <w:rsid w:val="001E5683"/>
    <w:rsid w:val="001E7FA4"/>
    <w:rsid w:val="001F1295"/>
    <w:rsid w:val="001F1BDB"/>
    <w:rsid w:val="001F2E61"/>
    <w:rsid w:val="001F2E96"/>
    <w:rsid w:val="001F380A"/>
    <w:rsid w:val="001F3B3E"/>
    <w:rsid w:val="001F4B0F"/>
    <w:rsid w:val="001F4FA8"/>
    <w:rsid w:val="001F5040"/>
    <w:rsid w:val="001F5A16"/>
    <w:rsid w:val="001F6C66"/>
    <w:rsid w:val="001F7202"/>
    <w:rsid w:val="001F7520"/>
    <w:rsid w:val="001F7559"/>
    <w:rsid w:val="001F7936"/>
    <w:rsid w:val="002000B9"/>
    <w:rsid w:val="00200B7A"/>
    <w:rsid w:val="00202531"/>
    <w:rsid w:val="002062FA"/>
    <w:rsid w:val="00207302"/>
    <w:rsid w:val="00207BF7"/>
    <w:rsid w:val="00207D91"/>
    <w:rsid w:val="0021008D"/>
    <w:rsid w:val="0021029C"/>
    <w:rsid w:val="002128FF"/>
    <w:rsid w:val="00212A8E"/>
    <w:rsid w:val="00212CF6"/>
    <w:rsid w:val="00213F46"/>
    <w:rsid w:val="00214207"/>
    <w:rsid w:val="0021545F"/>
    <w:rsid w:val="00217CA9"/>
    <w:rsid w:val="00221CE0"/>
    <w:rsid w:val="00222175"/>
    <w:rsid w:val="002223F5"/>
    <w:rsid w:val="00222EF1"/>
    <w:rsid w:val="00224900"/>
    <w:rsid w:val="00225606"/>
    <w:rsid w:val="002264BE"/>
    <w:rsid w:val="00227D22"/>
    <w:rsid w:val="0023005A"/>
    <w:rsid w:val="00233BB6"/>
    <w:rsid w:val="00234B19"/>
    <w:rsid w:val="0023595D"/>
    <w:rsid w:val="00237A10"/>
    <w:rsid w:val="00237A64"/>
    <w:rsid w:val="00240F8C"/>
    <w:rsid w:val="00241B32"/>
    <w:rsid w:val="00242302"/>
    <w:rsid w:val="0024243A"/>
    <w:rsid w:val="00242D7E"/>
    <w:rsid w:val="00242F0D"/>
    <w:rsid w:val="00243044"/>
    <w:rsid w:val="00244095"/>
    <w:rsid w:val="002442E7"/>
    <w:rsid w:val="002447D9"/>
    <w:rsid w:val="00245576"/>
    <w:rsid w:val="00252195"/>
    <w:rsid w:val="002531A3"/>
    <w:rsid w:val="002531D2"/>
    <w:rsid w:val="002550D1"/>
    <w:rsid w:val="002560D0"/>
    <w:rsid w:val="002607F9"/>
    <w:rsid w:val="002618A4"/>
    <w:rsid w:val="00262BC5"/>
    <w:rsid w:val="00265886"/>
    <w:rsid w:val="00265ABD"/>
    <w:rsid w:val="0026622C"/>
    <w:rsid w:val="00270D72"/>
    <w:rsid w:val="00271DDF"/>
    <w:rsid w:val="0027281E"/>
    <w:rsid w:val="00272CDB"/>
    <w:rsid w:val="002741F2"/>
    <w:rsid w:val="002742BB"/>
    <w:rsid w:val="00275D43"/>
    <w:rsid w:val="00276046"/>
    <w:rsid w:val="0027638C"/>
    <w:rsid w:val="00277088"/>
    <w:rsid w:val="002779A9"/>
    <w:rsid w:val="00277D48"/>
    <w:rsid w:val="00281E4A"/>
    <w:rsid w:val="00281FB4"/>
    <w:rsid w:val="002821C3"/>
    <w:rsid w:val="00282302"/>
    <w:rsid w:val="00282799"/>
    <w:rsid w:val="00283E22"/>
    <w:rsid w:val="002842C2"/>
    <w:rsid w:val="00285133"/>
    <w:rsid w:val="00286031"/>
    <w:rsid w:val="00286285"/>
    <w:rsid w:val="002863EB"/>
    <w:rsid w:val="002867D5"/>
    <w:rsid w:val="00287B53"/>
    <w:rsid w:val="00290204"/>
    <w:rsid w:val="002906E0"/>
    <w:rsid w:val="00290984"/>
    <w:rsid w:val="0029170B"/>
    <w:rsid w:val="0029341F"/>
    <w:rsid w:val="00294238"/>
    <w:rsid w:val="00295765"/>
    <w:rsid w:val="00296E44"/>
    <w:rsid w:val="002A01E6"/>
    <w:rsid w:val="002A1C56"/>
    <w:rsid w:val="002A2865"/>
    <w:rsid w:val="002A2C5B"/>
    <w:rsid w:val="002A2D11"/>
    <w:rsid w:val="002A404E"/>
    <w:rsid w:val="002A55FF"/>
    <w:rsid w:val="002A5895"/>
    <w:rsid w:val="002A5B18"/>
    <w:rsid w:val="002A5C54"/>
    <w:rsid w:val="002A5C9E"/>
    <w:rsid w:val="002A6FAC"/>
    <w:rsid w:val="002A71A3"/>
    <w:rsid w:val="002A71D4"/>
    <w:rsid w:val="002B0935"/>
    <w:rsid w:val="002B14B5"/>
    <w:rsid w:val="002B2F30"/>
    <w:rsid w:val="002B4D74"/>
    <w:rsid w:val="002B56C2"/>
    <w:rsid w:val="002B5BDB"/>
    <w:rsid w:val="002B649A"/>
    <w:rsid w:val="002B6822"/>
    <w:rsid w:val="002C0DFF"/>
    <w:rsid w:val="002C19B6"/>
    <w:rsid w:val="002C1F55"/>
    <w:rsid w:val="002C2EB5"/>
    <w:rsid w:val="002C5833"/>
    <w:rsid w:val="002C635F"/>
    <w:rsid w:val="002C6789"/>
    <w:rsid w:val="002C6845"/>
    <w:rsid w:val="002C736C"/>
    <w:rsid w:val="002C7509"/>
    <w:rsid w:val="002D0D01"/>
    <w:rsid w:val="002D137A"/>
    <w:rsid w:val="002D24D7"/>
    <w:rsid w:val="002D3C4D"/>
    <w:rsid w:val="002D3C57"/>
    <w:rsid w:val="002D435D"/>
    <w:rsid w:val="002D48F5"/>
    <w:rsid w:val="002D4ABC"/>
    <w:rsid w:val="002D4C9C"/>
    <w:rsid w:val="002D5749"/>
    <w:rsid w:val="002D658B"/>
    <w:rsid w:val="002D6625"/>
    <w:rsid w:val="002D6996"/>
    <w:rsid w:val="002D6A9B"/>
    <w:rsid w:val="002E1A36"/>
    <w:rsid w:val="002E1DB9"/>
    <w:rsid w:val="002E2892"/>
    <w:rsid w:val="002E366A"/>
    <w:rsid w:val="002E5C06"/>
    <w:rsid w:val="002E6B58"/>
    <w:rsid w:val="002E7335"/>
    <w:rsid w:val="002E7CCB"/>
    <w:rsid w:val="002F01B1"/>
    <w:rsid w:val="002F03CB"/>
    <w:rsid w:val="002F16B0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1C40"/>
    <w:rsid w:val="00302920"/>
    <w:rsid w:val="0030343B"/>
    <w:rsid w:val="00303E05"/>
    <w:rsid w:val="00305306"/>
    <w:rsid w:val="0030589E"/>
    <w:rsid w:val="00310910"/>
    <w:rsid w:val="00310C53"/>
    <w:rsid w:val="00311AF4"/>
    <w:rsid w:val="00312A27"/>
    <w:rsid w:val="00312A52"/>
    <w:rsid w:val="00313A91"/>
    <w:rsid w:val="00314365"/>
    <w:rsid w:val="003147AF"/>
    <w:rsid w:val="00314F99"/>
    <w:rsid w:val="003152E4"/>
    <w:rsid w:val="003156AF"/>
    <w:rsid w:val="00315B83"/>
    <w:rsid w:val="00315F7C"/>
    <w:rsid w:val="00321E56"/>
    <w:rsid w:val="00321EA4"/>
    <w:rsid w:val="00324016"/>
    <w:rsid w:val="00324125"/>
    <w:rsid w:val="00324534"/>
    <w:rsid w:val="003252BA"/>
    <w:rsid w:val="003270BC"/>
    <w:rsid w:val="00327571"/>
    <w:rsid w:val="00327A0A"/>
    <w:rsid w:val="003314DD"/>
    <w:rsid w:val="0033275B"/>
    <w:rsid w:val="0033352E"/>
    <w:rsid w:val="003349D9"/>
    <w:rsid w:val="003353D0"/>
    <w:rsid w:val="00335EA9"/>
    <w:rsid w:val="00335EC6"/>
    <w:rsid w:val="00336D65"/>
    <w:rsid w:val="003377D5"/>
    <w:rsid w:val="00337C91"/>
    <w:rsid w:val="00337C9A"/>
    <w:rsid w:val="003401F5"/>
    <w:rsid w:val="00341185"/>
    <w:rsid w:val="00342818"/>
    <w:rsid w:val="00342F36"/>
    <w:rsid w:val="00343643"/>
    <w:rsid w:val="00343B93"/>
    <w:rsid w:val="0034506C"/>
    <w:rsid w:val="0034621C"/>
    <w:rsid w:val="00346BA7"/>
    <w:rsid w:val="00346C85"/>
    <w:rsid w:val="003470DB"/>
    <w:rsid w:val="0035097D"/>
    <w:rsid w:val="003523FA"/>
    <w:rsid w:val="00353303"/>
    <w:rsid w:val="00353B95"/>
    <w:rsid w:val="00353F45"/>
    <w:rsid w:val="00354185"/>
    <w:rsid w:val="00354E2F"/>
    <w:rsid w:val="0035685B"/>
    <w:rsid w:val="003604DD"/>
    <w:rsid w:val="0036169B"/>
    <w:rsid w:val="003620FD"/>
    <w:rsid w:val="0036320E"/>
    <w:rsid w:val="0036355F"/>
    <w:rsid w:val="0036454E"/>
    <w:rsid w:val="00364665"/>
    <w:rsid w:val="003653CA"/>
    <w:rsid w:val="003658AE"/>
    <w:rsid w:val="0036633C"/>
    <w:rsid w:val="00370D9F"/>
    <w:rsid w:val="00372698"/>
    <w:rsid w:val="00374CEA"/>
    <w:rsid w:val="003757CC"/>
    <w:rsid w:val="0037583C"/>
    <w:rsid w:val="0037713B"/>
    <w:rsid w:val="0038155B"/>
    <w:rsid w:val="00381EB0"/>
    <w:rsid w:val="00382951"/>
    <w:rsid w:val="00383824"/>
    <w:rsid w:val="00384610"/>
    <w:rsid w:val="00385751"/>
    <w:rsid w:val="00385A11"/>
    <w:rsid w:val="0038669B"/>
    <w:rsid w:val="00387D3E"/>
    <w:rsid w:val="00387EF5"/>
    <w:rsid w:val="0039134B"/>
    <w:rsid w:val="00392AA6"/>
    <w:rsid w:val="00393BE9"/>
    <w:rsid w:val="0039476C"/>
    <w:rsid w:val="003947EB"/>
    <w:rsid w:val="00394932"/>
    <w:rsid w:val="00394C7D"/>
    <w:rsid w:val="00395559"/>
    <w:rsid w:val="00395AF2"/>
    <w:rsid w:val="00395DCD"/>
    <w:rsid w:val="003963BB"/>
    <w:rsid w:val="00396453"/>
    <w:rsid w:val="00396501"/>
    <w:rsid w:val="003A0325"/>
    <w:rsid w:val="003A042A"/>
    <w:rsid w:val="003A1BB9"/>
    <w:rsid w:val="003A41C2"/>
    <w:rsid w:val="003A595E"/>
    <w:rsid w:val="003A5A2B"/>
    <w:rsid w:val="003A7540"/>
    <w:rsid w:val="003A7E21"/>
    <w:rsid w:val="003B0ABD"/>
    <w:rsid w:val="003B161B"/>
    <w:rsid w:val="003B3930"/>
    <w:rsid w:val="003B4B7A"/>
    <w:rsid w:val="003B4BD8"/>
    <w:rsid w:val="003B58F5"/>
    <w:rsid w:val="003B6B61"/>
    <w:rsid w:val="003B7D43"/>
    <w:rsid w:val="003C05EF"/>
    <w:rsid w:val="003C08A6"/>
    <w:rsid w:val="003C13A4"/>
    <w:rsid w:val="003C1A70"/>
    <w:rsid w:val="003C1B68"/>
    <w:rsid w:val="003C2477"/>
    <w:rsid w:val="003C6A96"/>
    <w:rsid w:val="003C76E0"/>
    <w:rsid w:val="003D0A2C"/>
    <w:rsid w:val="003D1287"/>
    <w:rsid w:val="003D2950"/>
    <w:rsid w:val="003D3436"/>
    <w:rsid w:val="003D398A"/>
    <w:rsid w:val="003D6269"/>
    <w:rsid w:val="003D7E23"/>
    <w:rsid w:val="003E03EF"/>
    <w:rsid w:val="003E0567"/>
    <w:rsid w:val="003E0FEB"/>
    <w:rsid w:val="003E1000"/>
    <w:rsid w:val="003E235F"/>
    <w:rsid w:val="003E2841"/>
    <w:rsid w:val="003E38C0"/>
    <w:rsid w:val="003E423E"/>
    <w:rsid w:val="003E43E3"/>
    <w:rsid w:val="003E463B"/>
    <w:rsid w:val="003E4F73"/>
    <w:rsid w:val="003E58B2"/>
    <w:rsid w:val="003E656D"/>
    <w:rsid w:val="003E7196"/>
    <w:rsid w:val="003F093B"/>
    <w:rsid w:val="003F38D0"/>
    <w:rsid w:val="003F39F3"/>
    <w:rsid w:val="003F4E0E"/>
    <w:rsid w:val="003F54E7"/>
    <w:rsid w:val="003F5543"/>
    <w:rsid w:val="003F587E"/>
    <w:rsid w:val="003F59AC"/>
    <w:rsid w:val="003F5AC3"/>
    <w:rsid w:val="003F6D03"/>
    <w:rsid w:val="003F780E"/>
    <w:rsid w:val="003F7F9F"/>
    <w:rsid w:val="00401552"/>
    <w:rsid w:val="00401824"/>
    <w:rsid w:val="00401D7B"/>
    <w:rsid w:val="00402E70"/>
    <w:rsid w:val="00403595"/>
    <w:rsid w:val="00403B8C"/>
    <w:rsid w:val="004055EE"/>
    <w:rsid w:val="0040643E"/>
    <w:rsid w:val="0040655E"/>
    <w:rsid w:val="00407340"/>
    <w:rsid w:val="00407F31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7F"/>
    <w:rsid w:val="004210E7"/>
    <w:rsid w:val="00421E1A"/>
    <w:rsid w:val="00421EC2"/>
    <w:rsid w:val="004265D4"/>
    <w:rsid w:val="00427F3C"/>
    <w:rsid w:val="004300FB"/>
    <w:rsid w:val="00431056"/>
    <w:rsid w:val="00431234"/>
    <w:rsid w:val="004346C4"/>
    <w:rsid w:val="00434DEC"/>
    <w:rsid w:val="00434F57"/>
    <w:rsid w:val="00436E33"/>
    <w:rsid w:val="00437681"/>
    <w:rsid w:val="00440D6E"/>
    <w:rsid w:val="00441832"/>
    <w:rsid w:val="00441CEF"/>
    <w:rsid w:val="00442227"/>
    <w:rsid w:val="00445109"/>
    <w:rsid w:val="0044556B"/>
    <w:rsid w:val="00445862"/>
    <w:rsid w:val="00445A9D"/>
    <w:rsid w:val="0044628E"/>
    <w:rsid w:val="00446F80"/>
    <w:rsid w:val="00447272"/>
    <w:rsid w:val="00450416"/>
    <w:rsid w:val="00451087"/>
    <w:rsid w:val="00451846"/>
    <w:rsid w:val="00452FB0"/>
    <w:rsid w:val="004534FD"/>
    <w:rsid w:val="004539E0"/>
    <w:rsid w:val="00453C97"/>
    <w:rsid w:val="004544E4"/>
    <w:rsid w:val="00454789"/>
    <w:rsid w:val="004547FD"/>
    <w:rsid w:val="004554AB"/>
    <w:rsid w:val="00460398"/>
    <w:rsid w:val="00461C16"/>
    <w:rsid w:val="00462B7F"/>
    <w:rsid w:val="00462E00"/>
    <w:rsid w:val="00462F81"/>
    <w:rsid w:val="00463915"/>
    <w:rsid w:val="00467165"/>
    <w:rsid w:val="004672BC"/>
    <w:rsid w:val="0047030F"/>
    <w:rsid w:val="00473BC1"/>
    <w:rsid w:val="00475D29"/>
    <w:rsid w:val="00476386"/>
    <w:rsid w:val="004763BB"/>
    <w:rsid w:val="004765BA"/>
    <w:rsid w:val="0048067E"/>
    <w:rsid w:val="004813B6"/>
    <w:rsid w:val="00481595"/>
    <w:rsid w:val="0048169B"/>
    <w:rsid w:val="0048331F"/>
    <w:rsid w:val="004836E7"/>
    <w:rsid w:val="00485421"/>
    <w:rsid w:val="004857E2"/>
    <w:rsid w:val="00485EEC"/>
    <w:rsid w:val="00485FA5"/>
    <w:rsid w:val="004862AD"/>
    <w:rsid w:val="00486612"/>
    <w:rsid w:val="00486919"/>
    <w:rsid w:val="00486A97"/>
    <w:rsid w:val="0048791D"/>
    <w:rsid w:val="004903C4"/>
    <w:rsid w:val="004907DF"/>
    <w:rsid w:val="004914D4"/>
    <w:rsid w:val="00491796"/>
    <w:rsid w:val="0049182A"/>
    <w:rsid w:val="00492AD0"/>
    <w:rsid w:val="00493BD8"/>
    <w:rsid w:val="00494EEB"/>
    <w:rsid w:val="00496D89"/>
    <w:rsid w:val="00497FBD"/>
    <w:rsid w:val="004A0315"/>
    <w:rsid w:val="004A1D43"/>
    <w:rsid w:val="004A38AA"/>
    <w:rsid w:val="004A3E95"/>
    <w:rsid w:val="004A4174"/>
    <w:rsid w:val="004A4A86"/>
    <w:rsid w:val="004A4B35"/>
    <w:rsid w:val="004A5446"/>
    <w:rsid w:val="004A5EA5"/>
    <w:rsid w:val="004A6E27"/>
    <w:rsid w:val="004A6F21"/>
    <w:rsid w:val="004A7224"/>
    <w:rsid w:val="004B0C45"/>
    <w:rsid w:val="004B3FA4"/>
    <w:rsid w:val="004B415E"/>
    <w:rsid w:val="004B66CF"/>
    <w:rsid w:val="004B6801"/>
    <w:rsid w:val="004B7390"/>
    <w:rsid w:val="004B7F5E"/>
    <w:rsid w:val="004C448D"/>
    <w:rsid w:val="004C4D4E"/>
    <w:rsid w:val="004C5907"/>
    <w:rsid w:val="004C5B99"/>
    <w:rsid w:val="004C5D8F"/>
    <w:rsid w:val="004C7FF5"/>
    <w:rsid w:val="004D0B19"/>
    <w:rsid w:val="004D1D77"/>
    <w:rsid w:val="004D215D"/>
    <w:rsid w:val="004D26EF"/>
    <w:rsid w:val="004D2FF1"/>
    <w:rsid w:val="004D38EA"/>
    <w:rsid w:val="004D5C16"/>
    <w:rsid w:val="004D5DB6"/>
    <w:rsid w:val="004D6541"/>
    <w:rsid w:val="004D665D"/>
    <w:rsid w:val="004D6EF5"/>
    <w:rsid w:val="004D7496"/>
    <w:rsid w:val="004E10C8"/>
    <w:rsid w:val="004E13A2"/>
    <w:rsid w:val="004E22CE"/>
    <w:rsid w:val="004E4D6D"/>
    <w:rsid w:val="004E5A18"/>
    <w:rsid w:val="004E5E57"/>
    <w:rsid w:val="004E6CB6"/>
    <w:rsid w:val="004E7C24"/>
    <w:rsid w:val="004F014C"/>
    <w:rsid w:val="004F0193"/>
    <w:rsid w:val="004F2591"/>
    <w:rsid w:val="004F3690"/>
    <w:rsid w:val="004F68F2"/>
    <w:rsid w:val="004F6AD3"/>
    <w:rsid w:val="004F7C51"/>
    <w:rsid w:val="00502DEB"/>
    <w:rsid w:val="0050352A"/>
    <w:rsid w:val="00504352"/>
    <w:rsid w:val="00505DF6"/>
    <w:rsid w:val="005060FB"/>
    <w:rsid w:val="00506C70"/>
    <w:rsid w:val="005111EC"/>
    <w:rsid w:val="005118A7"/>
    <w:rsid w:val="00512DEE"/>
    <w:rsid w:val="0051431E"/>
    <w:rsid w:val="005149C0"/>
    <w:rsid w:val="00514A74"/>
    <w:rsid w:val="00514C8A"/>
    <w:rsid w:val="00515CA6"/>
    <w:rsid w:val="00516B12"/>
    <w:rsid w:val="00516CDD"/>
    <w:rsid w:val="00516FD4"/>
    <w:rsid w:val="005207F8"/>
    <w:rsid w:val="00521412"/>
    <w:rsid w:val="00521519"/>
    <w:rsid w:val="00521B15"/>
    <w:rsid w:val="00522C18"/>
    <w:rsid w:val="0052355F"/>
    <w:rsid w:val="00523777"/>
    <w:rsid w:val="00525308"/>
    <w:rsid w:val="00526093"/>
    <w:rsid w:val="00527455"/>
    <w:rsid w:val="00527E91"/>
    <w:rsid w:val="00532F10"/>
    <w:rsid w:val="00533A45"/>
    <w:rsid w:val="005342E2"/>
    <w:rsid w:val="00536AC4"/>
    <w:rsid w:val="00536B2B"/>
    <w:rsid w:val="00537271"/>
    <w:rsid w:val="005372C7"/>
    <w:rsid w:val="00537918"/>
    <w:rsid w:val="00537BF5"/>
    <w:rsid w:val="00537F78"/>
    <w:rsid w:val="00540D68"/>
    <w:rsid w:val="00542E3A"/>
    <w:rsid w:val="00544AFE"/>
    <w:rsid w:val="00550793"/>
    <w:rsid w:val="005514AB"/>
    <w:rsid w:val="00551BC7"/>
    <w:rsid w:val="00552EFA"/>
    <w:rsid w:val="00553D39"/>
    <w:rsid w:val="005546CD"/>
    <w:rsid w:val="00555B3D"/>
    <w:rsid w:val="00557061"/>
    <w:rsid w:val="00557970"/>
    <w:rsid w:val="00557BF8"/>
    <w:rsid w:val="00560F2E"/>
    <w:rsid w:val="005632DE"/>
    <w:rsid w:val="0056350A"/>
    <w:rsid w:val="0056384A"/>
    <w:rsid w:val="00564859"/>
    <w:rsid w:val="005653BE"/>
    <w:rsid w:val="0056555E"/>
    <w:rsid w:val="00565E24"/>
    <w:rsid w:val="005668EE"/>
    <w:rsid w:val="00566A12"/>
    <w:rsid w:val="00567155"/>
    <w:rsid w:val="0056790A"/>
    <w:rsid w:val="00570B45"/>
    <w:rsid w:val="00570C96"/>
    <w:rsid w:val="00572832"/>
    <w:rsid w:val="00572DA9"/>
    <w:rsid w:val="00572E40"/>
    <w:rsid w:val="00573747"/>
    <w:rsid w:val="00573BBD"/>
    <w:rsid w:val="00575A7F"/>
    <w:rsid w:val="00576C3E"/>
    <w:rsid w:val="00577D70"/>
    <w:rsid w:val="0058006C"/>
    <w:rsid w:val="00581368"/>
    <w:rsid w:val="00582AFA"/>
    <w:rsid w:val="00582E02"/>
    <w:rsid w:val="00583561"/>
    <w:rsid w:val="00585AFB"/>
    <w:rsid w:val="00586227"/>
    <w:rsid w:val="0058743A"/>
    <w:rsid w:val="00590FCE"/>
    <w:rsid w:val="00591756"/>
    <w:rsid w:val="005921F9"/>
    <w:rsid w:val="00592FE3"/>
    <w:rsid w:val="00593DDB"/>
    <w:rsid w:val="005948DB"/>
    <w:rsid w:val="00594B7A"/>
    <w:rsid w:val="00595B66"/>
    <w:rsid w:val="00597B95"/>
    <w:rsid w:val="00597DCC"/>
    <w:rsid w:val="005A11FA"/>
    <w:rsid w:val="005A2374"/>
    <w:rsid w:val="005A28EC"/>
    <w:rsid w:val="005A2F2F"/>
    <w:rsid w:val="005A3336"/>
    <w:rsid w:val="005A475B"/>
    <w:rsid w:val="005A4A56"/>
    <w:rsid w:val="005A69D7"/>
    <w:rsid w:val="005A69EE"/>
    <w:rsid w:val="005B047C"/>
    <w:rsid w:val="005B1881"/>
    <w:rsid w:val="005B3B2A"/>
    <w:rsid w:val="005B3BB7"/>
    <w:rsid w:val="005B45B2"/>
    <w:rsid w:val="005B56A5"/>
    <w:rsid w:val="005B6BEE"/>
    <w:rsid w:val="005B7F2A"/>
    <w:rsid w:val="005C0A60"/>
    <w:rsid w:val="005C35F0"/>
    <w:rsid w:val="005C69FD"/>
    <w:rsid w:val="005C6CE0"/>
    <w:rsid w:val="005C6DEA"/>
    <w:rsid w:val="005C7B33"/>
    <w:rsid w:val="005C7B74"/>
    <w:rsid w:val="005D2748"/>
    <w:rsid w:val="005D390E"/>
    <w:rsid w:val="005D4ADE"/>
    <w:rsid w:val="005D50E1"/>
    <w:rsid w:val="005D5A5C"/>
    <w:rsid w:val="005D669F"/>
    <w:rsid w:val="005D69A1"/>
    <w:rsid w:val="005E027E"/>
    <w:rsid w:val="005E2457"/>
    <w:rsid w:val="005E25FF"/>
    <w:rsid w:val="005E2CAA"/>
    <w:rsid w:val="005E3A8C"/>
    <w:rsid w:val="005E400D"/>
    <w:rsid w:val="005E4A82"/>
    <w:rsid w:val="005E53DE"/>
    <w:rsid w:val="005E5549"/>
    <w:rsid w:val="005E6862"/>
    <w:rsid w:val="005E77C7"/>
    <w:rsid w:val="005E798F"/>
    <w:rsid w:val="005F0BDD"/>
    <w:rsid w:val="005F0E73"/>
    <w:rsid w:val="005F18DB"/>
    <w:rsid w:val="005F2CEF"/>
    <w:rsid w:val="005F3C0F"/>
    <w:rsid w:val="005F3F6E"/>
    <w:rsid w:val="005F4886"/>
    <w:rsid w:val="005F57A4"/>
    <w:rsid w:val="005F5BE2"/>
    <w:rsid w:val="005F61FE"/>
    <w:rsid w:val="005F6C5C"/>
    <w:rsid w:val="005F7745"/>
    <w:rsid w:val="006008BD"/>
    <w:rsid w:val="006008C6"/>
    <w:rsid w:val="00600963"/>
    <w:rsid w:val="00602DC8"/>
    <w:rsid w:val="00604625"/>
    <w:rsid w:val="006052E2"/>
    <w:rsid w:val="006058E0"/>
    <w:rsid w:val="00607EDA"/>
    <w:rsid w:val="00610404"/>
    <w:rsid w:val="006121A6"/>
    <w:rsid w:val="00620A7B"/>
    <w:rsid w:val="00620CF6"/>
    <w:rsid w:val="00621982"/>
    <w:rsid w:val="00621AEE"/>
    <w:rsid w:val="0062342E"/>
    <w:rsid w:val="006244DB"/>
    <w:rsid w:val="00624781"/>
    <w:rsid w:val="00624A01"/>
    <w:rsid w:val="00624E9C"/>
    <w:rsid w:val="006253E3"/>
    <w:rsid w:val="00625818"/>
    <w:rsid w:val="00625B8C"/>
    <w:rsid w:val="0062794A"/>
    <w:rsid w:val="00630BA3"/>
    <w:rsid w:val="00631745"/>
    <w:rsid w:val="006348C3"/>
    <w:rsid w:val="00635841"/>
    <w:rsid w:val="0063635F"/>
    <w:rsid w:val="00636837"/>
    <w:rsid w:val="006369A1"/>
    <w:rsid w:val="00636BEA"/>
    <w:rsid w:val="00637E3D"/>
    <w:rsid w:val="00642E5B"/>
    <w:rsid w:val="006431A5"/>
    <w:rsid w:val="006448E5"/>
    <w:rsid w:val="0064584D"/>
    <w:rsid w:val="006466C2"/>
    <w:rsid w:val="00646817"/>
    <w:rsid w:val="006474AA"/>
    <w:rsid w:val="0065099C"/>
    <w:rsid w:val="00650DF5"/>
    <w:rsid w:val="00650FD1"/>
    <w:rsid w:val="00652D5D"/>
    <w:rsid w:val="00653132"/>
    <w:rsid w:val="00654148"/>
    <w:rsid w:val="00654ACF"/>
    <w:rsid w:val="00654C16"/>
    <w:rsid w:val="00654F4F"/>
    <w:rsid w:val="00655528"/>
    <w:rsid w:val="00656949"/>
    <w:rsid w:val="00657554"/>
    <w:rsid w:val="00657ECA"/>
    <w:rsid w:val="00660CF1"/>
    <w:rsid w:val="00661303"/>
    <w:rsid w:val="00661E1A"/>
    <w:rsid w:val="00661FD8"/>
    <w:rsid w:val="00662109"/>
    <w:rsid w:val="00663E36"/>
    <w:rsid w:val="006640F4"/>
    <w:rsid w:val="00664637"/>
    <w:rsid w:val="00671D21"/>
    <w:rsid w:val="00672396"/>
    <w:rsid w:val="006727E5"/>
    <w:rsid w:val="00673873"/>
    <w:rsid w:val="00673B02"/>
    <w:rsid w:val="0067432B"/>
    <w:rsid w:val="00676402"/>
    <w:rsid w:val="0067671D"/>
    <w:rsid w:val="006770B5"/>
    <w:rsid w:val="0068054B"/>
    <w:rsid w:val="00681065"/>
    <w:rsid w:val="006823DA"/>
    <w:rsid w:val="0068321E"/>
    <w:rsid w:val="00683C77"/>
    <w:rsid w:val="00683D96"/>
    <w:rsid w:val="0068439E"/>
    <w:rsid w:val="00684B56"/>
    <w:rsid w:val="00686704"/>
    <w:rsid w:val="00690F95"/>
    <w:rsid w:val="006921CF"/>
    <w:rsid w:val="006935F6"/>
    <w:rsid w:val="0069394F"/>
    <w:rsid w:val="0069419B"/>
    <w:rsid w:val="00695DA9"/>
    <w:rsid w:val="006A005E"/>
    <w:rsid w:val="006A10B7"/>
    <w:rsid w:val="006A1936"/>
    <w:rsid w:val="006A2019"/>
    <w:rsid w:val="006A264A"/>
    <w:rsid w:val="006A323D"/>
    <w:rsid w:val="006A332A"/>
    <w:rsid w:val="006A3B0B"/>
    <w:rsid w:val="006A6592"/>
    <w:rsid w:val="006A7BA6"/>
    <w:rsid w:val="006B1359"/>
    <w:rsid w:val="006B521E"/>
    <w:rsid w:val="006C04AC"/>
    <w:rsid w:val="006C123B"/>
    <w:rsid w:val="006C17E3"/>
    <w:rsid w:val="006C2926"/>
    <w:rsid w:val="006C3026"/>
    <w:rsid w:val="006C4538"/>
    <w:rsid w:val="006C5436"/>
    <w:rsid w:val="006C7927"/>
    <w:rsid w:val="006C7C14"/>
    <w:rsid w:val="006C7CC4"/>
    <w:rsid w:val="006D04A3"/>
    <w:rsid w:val="006D0C60"/>
    <w:rsid w:val="006D1A60"/>
    <w:rsid w:val="006D221E"/>
    <w:rsid w:val="006D57E1"/>
    <w:rsid w:val="006D6273"/>
    <w:rsid w:val="006D751C"/>
    <w:rsid w:val="006D7D96"/>
    <w:rsid w:val="006E06C5"/>
    <w:rsid w:val="006E0B4A"/>
    <w:rsid w:val="006E1B1D"/>
    <w:rsid w:val="006E2FE7"/>
    <w:rsid w:val="006E3FB1"/>
    <w:rsid w:val="006E42C2"/>
    <w:rsid w:val="006E5D33"/>
    <w:rsid w:val="006E61BB"/>
    <w:rsid w:val="006E6573"/>
    <w:rsid w:val="006E78B1"/>
    <w:rsid w:val="006E7EEF"/>
    <w:rsid w:val="006F14D0"/>
    <w:rsid w:val="006F16F0"/>
    <w:rsid w:val="006F2A41"/>
    <w:rsid w:val="006F2D67"/>
    <w:rsid w:val="006F3722"/>
    <w:rsid w:val="006F3866"/>
    <w:rsid w:val="006F38E7"/>
    <w:rsid w:val="006F3D69"/>
    <w:rsid w:val="006F4DCB"/>
    <w:rsid w:val="006F5925"/>
    <w:rsid w:val="006F68E3"/>
    <w:rsid w:val="006F68EC"/>
    <w:rsid w:val="006F7153"/>
    <w:rsid w:val="006F78BA"/>
    <w:rsid w:val="006F7E86"/>
    <w:rsid w:val="007006ED"/>
    <w:rsid w:val="00700CF1"/>
    <w:rsid w:val="00701CFB"/>
    <w:rsid w:val="00701ED8"/>
    <w:rsid w:val="00701F3D"/>
    <w:rsid w:val="00702205"/>
    <w:rsid w:val="0070335B"/>
    <w:rsid w:val="007047FF"/>
    <w:rsid w:val="00704C4F"/>
    <w:rsid w:val="007055E8"/>
    <w:rsid w:val="00705A2D"/>
    <w:rsid w:val="00706F91"/>
    <w:rsid w:val="007106A9"/>
    <w:rsid w:val="0071169B"/>
    <w:rsid w:val="00713727"/>
    <w:rsid w:val="007151DE"/>
    <w:rsid w:val="00715A0E"/>
    <w:rsid w:val="00716315"/>
    <w:rsid w:val="0071644A"/>
    <w:rsid w:val="007173E9"/>
    <w:rsid w:val="007179CE"/>
    <w:rsid w:val="00720269"/>
    <w:rsid w:val="007202F4"/>
    <w:rsid w:val="00720AC8"/>
    <w:rsid w:val="007210C0"/>
    <w:rsid w:val="00721241"/>
    <w:rsid w:val="00721887"/>
    <w:rsid w:val="00721B5B"/>
    <w:rsid w:val="00721EDA"/>
    <w:rsid w:val="00721F07"/>
    <w:rsid w:val="00722E12"/>
    <w:rsid w:val="00723058"/>
    <w:rsid w:val="00724874"/>
    <w:rsid w:val="00724A91"/>
    <w:rsid w:val="00724D22"/>
    <w:rsid w:val="0072597D"/>
    <w:rsid w:val="00726DB2"/>
    <w:rsid w:val="00726DDE"/>
    <w:rsid w:val="00727241"/>
    <w:rsid w:val="007277F7"/>
    <w:rsid w:val="00730429"/>
    <w:rsid w:val="00733226"/>
    <w:rsid w:val="007359F9"/>
    <w:rsid w:val="00735B01"/>
    <w:rsid w:val="00735F5A"/>
    <w:rsid w:val="007370E7"/>
    <w:rsid w:val="00737C69"/>
    <w:rsid w:val="00737DBB"/>
    <w:rsid w:val="00740024"/>
    <w:rsid w:val="00740BD3"/>
    <w:rsid w:val="00741116"/>
    <w:rsid w:val="00741F29"/>
    <w:rsid w:val="0074202D"/>
    <w:rsid w:val="007421AF"/>
    <w:rsid w:val="00742E05"/>
    <w:rsid w:val="00743ADB"/>
    <w:rsid w:val="00743F71"/>
    <w:rsid w:val="00746B3E"/>
    <w:rsid w:val="00747073"/>
    <w:rsid w:val="00747950"/>
    <w:rsid w:val="0075008B"/>
    <w:rsid w:val="00750686"/>
    <w:rsid w:val="00752EE5"/>
    <w:rsid w:val="00753B32"/>
    <w:rsid w:val="0075401F"/>
    <w:rsid w:val="00755B59"/>
    <w:rsid w:val="00755F92"/>
    <w:rsid w:val="007600D7"/>
    <w:rsid w:val="007604AF"/>
    <w:rsid w:val="007606D1"/>
    <w:rsid w:val="00760719"/>
    <w:rsid w:val="00761FAA"/>
    <w:rsid w:val="007620FF"/>
    <w:rsid w:val="007653B2"/>
    <w:rsid w:val="007663F7"/>
    <w:rsid w:val="007679AE"/>
    <w:rsid w:val="00767C47"/>
    <w:rsid w:val="0077100B"/>
    <w:rsid w:val="00771407"/>
    <w:rsid w:val="00771BC4"/>
    <w:rsid w:val="00772E60"/>
    <w:rsid w:val="00773C0F"/>
    <w:rsid w:val="00774D9C"/>
    <w:rsid w:val="00776127"/>
    <w:rsid w:val="00777694"/>
    <w:rsid w:val="00777A30"/>
    <w:rsid w:val="00777CE7"/>
    <w:rsid w:val="00781E23"/>
    <w:rsid w:val="0078244C"/>
    <w:rsid w:val="0078295F"/>
    <w:rsid w:val="00783722"/>
    <w:rsid w:val="0078380B"/>
    <w:rsid w:val="00783EC7"/>
    <w:rsid w:val="00786FE1"/>
    <w:rsid w:val="00787C6D"/>
    <w:rsid w:val="00787F7B"/>
    <w:rsid w:val="007901B1"/>
    <w:rsid w:val="00790AF1"/>
    <w:rsid w:val="00790CFA"/>
    <w:rsid w:val="00791520"/>
    <w:rsid w:val="00791B69"/>
    <w:rsid w:val="007925C4"/>
    <w:rsid w:val="00794568"/>
    <w:rsid w:val="00795222"/>
    <w:rsid w:val="00797ED2"/>
    <w:rsid w:val="007A01BE"/>
    <w:rsid w:val="007A20E1"/>
    <w:rsid w:val="007A38FD"/>
    <w:rsid w:val="007A46EA"/>
    <w:rsid w:val="007A4A63"/>
    <w:rsid w:val="007A64DD"/>
    <w:rsid w:val="007A76E0"/>
    <w:rsid w:val="007A7891"/>
    <w:rsid w:val="007B1222"/>
    <w:rsid w:val="007B1F18"/>
    <w:rsid w:val="007B295F"/>
    <w:rsid w:val="007B2A30"/>
    <w:rsid w:val="007B32A0"/>
    <w:rsid w:val="007B43B3"/>
    <w:rsid w:val="007B45D5"/>
    <w:rsid w:val="007B4E3D"/>
    <w:rsid w:val="007B7688"/>
    <w:rsid w:val="007B7C1A"/>
    <w:rsid w:val="007B7CEF"/>
    <w:rsid w:val="007B7E56"/>
    <w:rsid w:val="007C04EF"/>
    <w:rsid w:val="007C105D"/>
    <w:rsid w:val="007C27DB"/>
    <w:rsid w:val="007C2B6D"/>
    <w:rsid w:val="007C5E69"/>
    <w:rsid w:val="007C6EE6"/>
    <w:rsid w:val="007C7942"/>
    <w:rsid w:val="007D254E"/>
    <w:rsid w:val="007D2668"/>
    <w:rsid w:val="007D49E0"/>
    <w:rsid w:val="007D49F3"/>
    <w:rsid w:val="007D5A3C"/>
    <w:rsid w:val="007D5BB3"/>
    <w:rsid w:val="007D66A3"/>
    <w:rsid w:val="007E01B1"/>
    <w:rsid w:val="007E03A5"/>
    <w:rsid w:val="007E06F4"/>
    <w:rsid w:val="007E184A"/>
    <w:rsid w:val="007E2712"/>
    <w:rsid w:val="007E3324"/>
    <w:rsid w:val="007E4E38"/>
    <w:rsid w:val="007E569F"/>
    <w:rsid w:val="007E6FB3"/>
    <w:rsid w:val="007F3617"/>
    <w:rsid w:val="007F4D6B"/>
    <w:rsid w:val="007F53B7"/>
    <w:rsid w:val="007F5DE2"/>
    <w:rsid w:val="007F7B9F"/>
    <w:rsid w:val="00800FAF"/>
    <w:rsid w:val="00801025"/>
    <w:rsid w:val="008016F7"/>
    <w:rsid w:val="00802AD2"/>
    <w:rsid w:val="00804192"/>
    <w:rsid w:val="0080460B"/>
    <w:rsid w:val="00804B65"/>
    <w:rsid w:val="00811D32"/>
    <w:rsid w:val="00812C2F"/>
    <w:rsid w:val="0081379F"/>
    <w:rsid w:val="008142B2"/>
    <w:rsid w:val="00817153"/>
    <w:rsid w:val="00817AAA"/>
    <w:rsid w:val="00820B0D"/>
    <w:rsid w:val="008224CB"/>
    <w:rsid w:val="008226B4"/>
    <w:rsid w:val="00822BBA"/>
    <w:rsid w:val="00826605"/>
    <w:rsid w:val="008266CA"/>
    <w:rsid w:val="008272E9"/>
    <w:rsid w:val="0083013E"/>
    <w:rsid w:val="008307E3"/>
    <w:rsid w:val="00831061"/>
    <w:rsid w:val="00831253"/>
    <w:rsid w:val="00831D49"/>
    <w:rsid w:val="00833810"/>
    <w:rsid w:val="008357C6"/>
    <w:rsid w:val="00835E0C"/>
    <w:rsid w:val="00836090"/>
    <w:rsid w:val="008364D3"/>
    <w:rsid w:val="00837B68"/>
    <w:rsid w:val="00837F80"/>
    <w:rsid w:val="00840039"/>
    <w:rsid w:val="00840E30"/>
    <w:rsid w:val="0084185D"/>
    <w:rsid w:val="008419E6"/>
    <w:rsid w:val="0084249F"/>
    <w:rsid w:val="00843D51"/>
    <w:rsid w:val="008445E9"/>
    <w:rsid w:val="00844938"/>
    <w:rsid w:val="008450C2"/>
    <w:rsid w:val="00845DF9"/>
    <w:rsid w:val="00845F31"/>
    <w:rsid w:val="008470BB"/>
    <w:rsid w:val="00850F9A"/>
    <w:rsid w:val="008537F4"/>
    <w:rsid w:val="00853BC9"/>
    <w:rsid w:val="00853F24"/>
    <w:rsid w:val="00854B8B"/>
    <w:rsid w:val="00855769"/>
    <w:rsid w:val="00857E8C"/>
    <w:rsid w:val="008620D5"/>
    <w:rsid w:val="0086342B"/>
    <w:rsid w:val="00863751"/>
    <w:rsid w:val="0086475D"/>
    <w:rsid w:val="00864ADD"/>
    <w:rsid w:val="00864D61"/>
    <w:rsid w:val="00865C7B"/>
    <w:rsid w:val="008670A2"/>
    <w:rsid w:val="0086787B"/>
    <w:rsid w:val="0087198F"/>
    <w:rsid w:val="00872218"/>
    <w:rsid w:val="00872A37"/>
    <w:rsid w:val="00873869"/>
    <w:rsid w:val="00875194"/>
    <w:rsid w:val="008772C6"/>
    <w:rsid w:val="00880244"/>
    <w:rsid w:val="00881C66"/>
    <w:rsid w:val="008824E8"/>
    <w:rsid w:val="00882F68"/>
    <w:rsid w:val="008842FA"/>
    <w:rsid w:val="0088558B"/>
    <w:rsid w:val="008855E5"/>
    <w:rsid w:val="008862CD"/>
    <w:rsid w:val="00886757"/>
    <w:rsid w:val="00886CAF"/>
    <w:rsid w:val="00887469"/>
    <w:rsid w:val="00887B77"/>
    <w:rsid w:val="00887D6E"/>
    <w:rsid w:val="00887F8E"/>
    <w:rsid w:val="00891CA6"/>
    <w:rsid w:val="00891F8F"/>
    <w:rsid w:val="00892006"/>
    <w:rsid w:val="00892BCC"/>
    <w:rsid w:val="00892CF7"/>
    <w:rsid w:val="00892E73"/>
    <w:rsid w:val="008A06F4"/>
    <w:rsid w:val="008A114F"/>
    <w:rsid w:val="008A4499"/>
    <w:rsid w:val="008A4C96"/>
    <w:rsid w:val="008A4CD3"/>
    <w:rsid w:val="008A6469"/>
    <w:rsid w:val="008A6B4B"/>
    <w:rsid w:val="008A6C51"/>
    <w:rsid w:val="008A6F92"/>
    <w:rsid w:val="008A7111"/>
    <w:rsid w:val="008A711B"/>
    <w:rsid w:val="008A7654"/>
    <w:rsid w:val="008B02F9"/>
    <w:rsid w:val="008B065D"/>
    <w:rsid w:val="008B06A7"/>
    <w:rsid w:val="008B1761"/>
    <w:rsid w:val="008B2177"/>
    <w:rsid w:val="008B3172"/>
    <w:rsid w:val="008B5E8A"/>
    <w:rsid w:val="008B61C2"/>
    <w:rsid w:val="008B61F6"/>
    <w:rsid w:val="008B63FF"/>
    <w:rsid w:val="008B6930"/>
    <w:rsid w:val="008B6CB6"/>
    <w:rsid w:val="008B7112"/>
    <w:rsid w:val="008C0BDE"/>
    <w:rsid w:val="008C1690"/>
    <w:rsid w:val="008C287E"/>
    <w:rsid w:val="008C2B19"/>
    <w:rsid w:val="008C2EC0"/>
    <w:rsid w:val="008C33A1"/>
    <w:rsid w:val="008C3D5E"/>
    <w:rsid w:val="008C451D"/>
    <w:rsid w:val="008C5348"/>
    <w:rsid w:val="008C56E9"/>
    <w:rsid w:val="008C6643"/>
    <w:rsid w:val="008C6E8B"/>
    <w:rsid w:val="008C7289"/>
    <w:rsid w:val="008D0679"/>
    <w:rsid w:val="008D1BF1"/>
    <w:rsid w:val="008D1E7E"/>
    <w:rsid w:val="008D3193"/>
    <w:rsid w:val="008D51A3"/>
    <w:rsid w:val="008D5EA3"/>
    <w:rsid w:val="008D67B7"/>
    <w:rsid w:val="008E09D1"/>
    <w:rsid w:val="008E1D3C"/>
    <w:rsid w:val="008E2762"/>
    <w:rsid w:val="008E2B51"/>
    <w:rsid w:val="008E30CF"/>
    <w:rsid w:val="008E370D"/>
    <w:rsid w:val="008E4753"/>
    <w:rsid w:val="008E4CDB"/>
    <w:rsid w:val="008E5420"/>
    <w:rsid w:val="008E6162"/>
    <w:rsid w:val="008F08AB"/>
    <w:rsid w:val="008F410D"/>
    <w:rsid w:val="008F4269"/>
    <w:rsid w:val="008F5A65"/>
    <w:rsid w:val="008F72C2"/>
    <w:rsid w:val="008F7EB2"/>
    <w:rsid w:val="00900604"/>
    <w:rsid w:val="00900FF7"/>
    <w:rsid w:val="009025DE"/>
    <w:rsid w:val="00902AD3"/>
    <w:rsid w:val="00902DC5"/>
    <w:rsid w:val="00904868"/>
    <w:rsid w:val="00906332"/>
    <w:rsid w:val="0090729B"/>
    <w:rsid w:val="00907AC9"/>
    <w:rsid w:val="00907F88"/>
    <w:rsid w:val="00910028"/>
    <w:rsid w:val="009105BD"/>
    <w:rsid w:val="00912CB0"/>
    <w:rsid w:val="009138F6"/>
    <w:rsid w:val="0091421D"/>
    <w:rsid w:val="0091426F"/>
    <w:rsid w:val="0091462E"/>
    <w:rsid w:val="00914AD9"/>
    <w:rsid w:val="00916FE3"/>
    <w:rsid w:val="009174AD"/>
    <w:rsid w:val="00917665"/>
    <w:rsid w:val="0092042B"/>
    <w:rsid w:val="00920887"/>
    <w:rsid w:val="00921566"/>
    <w:rsid w:val="00921FAB"/>
    <w:rsid w:val="009225C1"/>
    <w:rsid w:val="00922EDF"/>
    <w:rsid w:val="0092498B"/>
    <w:rsid w:val="00925451"/>
    <w:rsid w:val="00926038"/>
    <w:rsid w:val="0092756F"/>
    <w:rsid w:val="00927CA1"/>
    <w:rsid w:val="009337FE"/>
    <w:rsid w:val="00934ED7"/>
    <w:rsid w:val="00935145"/>
    <w:rsid w:val="00935455"/>
    <w:rsid w:val="0093553C"/>
    <w:rsid w:val="00935FD5"/>
    <w:rsid w:val="009361FD"/>
    <w:rsid w:val="00940240"/>
    <w:rsid w:val="0094043A"/>
    <w:rsid w:val="00940754"/>
    <w:rsid w:val="00940803"/>
    <w:rsid w:val="00941DD9"/>
    <w:rsid w:val="00941E60"/>
    <w:rsid w:val="00942094"/>
    <w:rsid w:val="00942AE5"/>
    <w:rsid w:val="00943600"/>
    <w:rsid w:val="00943655"/>
    <w:rsid w:val="00943A8C"/>
    <w:rsid w:val="00944411"/>
    <w:rsid w:val="00945A01"/>
    <w:rsid w:val="00950006"/>
    <w:rsid w:val="00950382"/>
    <w:rsid w:val="00950AAF"/>
    <w:rsid w:val="00950C0C"/>
    <w:rsid w:val="0095267E"/>
    <w:rsid w:val="00956496"/>
    <w:rsid w:val="009566EA"/>
    <w:rsid w:val="00956821"/>
    <w:rsid w:val="00956C64"/>
    <w:rsid w:val="00961A04"/>
    <w:rsid w:val="0096313C"/>
    <w:rsid w:val="009638F9"/>
    <w:rsid w:val="00963FC2"/>
    <w:rsid w:val="009645B6"/>
    <w:rsid w:val="00965415"/>
    <w:rsid w:val="009662D4"/>
    <w:rsid w:val="00970FB4"/>
    <w:rsid w:val="00973782"/>
    <w:rsid w:val="00974B66"/>
    <w:rsid w:val="00975586"/>
    <w:rsid w:val="009765F3"/>
    <w:rsid w:val="00981055"/>
    <w:rsid w:val="00982549"/>
    <w:rsid w:val="00983353"/>
    <w:rsid w:val="00983497"/>
    <w:rsid w:val="009852F0"/>
    <w:rsid w:val="00986131"/>
    <w:rsid w:val="0098624A"/>
    <w:rsid w:val="009867DC"/>
    <w:rsid w:val="009875AF"/>
    <w:rsid w:val="00990812"/>
    <w:rsid w:val="00991B8B"/>
    <w:rsid w:val="00991C3B"/>
    <w:rsid w:val="00992C81"/>
    <w:rsid w:val="009939D1"/>
    <w:rsid w:val="009949DC"/>
    <w:rsid w:val="00994B95"/>
    <w:rsid w:val="00994E12"/>
    <w:rsid w:val="00995B1B"/>
    <w:rsid w:val="00997F5C"/>
    <w:rsid w:val="009A3DE3"/>
    <w:rsid w:val="009A3EE5"/>
    <w:rsid w:val="009A3FB9"/>
    <w:rsid w:val="009A4116"/>
    <w:rsid w:val="009A4756"/>
    <w:rsid w:val="009A5A80"/>
    <w:rsid w:val="009B0735"/>
    <w:rsid w:val="009B0F63"/>
    <w:rsid w:val="009B1787"/>
    <w:rsid w:val="009B1F2A"/>
    <w:rsid w:val="009B2A9C"/>
    <w:rsid w:val="009B59B9"/>
    <w:rsid w:val="009B5BB5"/>
    <w:rsid w:val="009B5D08"/>
    <w:rsid w:val="009B5F83"/>
    <w:rsid w:val="009B621A"/>
    <w:rsid w:val="009B631B"/>
    <w:rsid w:val="009B7BC7"/>
    <w:rsid w:val="009C12BB"/>
    <w:rsid w:val="009C20C1"/>
    <w:rsid w:val="009C3215"/>
    <w:rsid w:val="009C32B4"/>
    <w:rsid w:val="009C3756"/>
    <w:rsid w:val="009C654F"/>
    <w:rsid w:val="009C69D4"/>
    <w:rsid w:val="009D03BF"/>
    <w:rsid w:val="009D0A41"/>
    <w:rsid w:val="009D0F48"/>
    <w:rsid w:val="009D112B"/>
    <w:rsid w:val="009D2EBA"/>
    <w:rsid w:val="009D32AD"/>
    <w:rsid w:val="009D60B3"/>
    <w:rsid w:val="009D6357"/>
    <w:rsid w:val="009D64CB"/>
    <w:rsid w:val="009D6D95"/>
    <w:rsid w:val="009D7B02"/>
    <w:rsid w:val="009D7DB5"/>
    <w:rsid w:val="009D7F27"/>
    <w:rsid w:val="009E08F0"/>
    <w:rsid w:val="009E0D21"/>
    <w:rsid w:val="009E1673"/>
    <w:rsid w:val="009E1FE7"/>
    <w:rsid w:val="009E226D"/>
    <w:rsid w:val="009E3768"/>
    <w:rsid w:val="009E3BEA"/>
    <w:rsid w:val="009E4E30"/>
    <w:rsid w:val="009E6305"/>
    <w:rsid w:val="009F2BFE"/>
    <w:rsid w:val="009F3A4C"/>
    <w:rsid w:val="009F5385"/>
    <w:rsid w:val="009F5F9A"/>
    <w:rsid w:val="009F628B"/>
    <w:rsid w:val="009F673F"/>
    <w:rsid w:val="009F6945"/>
    <w:rsid w:val="009F6F95"/>
    <w:rsid w:val="009F7456"/>
    <w:rsid w:val="00A016A6"/>
    <w:rsid w:val="00A01DC5"/>
    <w:rsid w:val="00A02621"/>
    <w:rsid w:val="00A02910"/>
    <w:rsid w:val="00A04CDA"/>
    <w:rsid w:val="00A05248"/>
    <w:rsid w:val="00A0544C"/>
    <w:rsid w:val="00A05690"/>
    <w:rsid w:val="00A108C9"/>
    <w:rsid w:val="00A11A8B"/>
    <w:rsid w:val="00A11D37"/>
    <w:rsid w:val="00A128AA"/>
    <w:rsid w:val="00A1460E"/>
    <w:rsid w:val="00A14616"/>
    <w:rsid w:val="00A14B33"/>
    <w:rsid w:val="00A14F46"/>
    <w:rsid w:val="00A1652B"/>
    <w:rsid w:val="00A23057"/>
    <w:rsid w:val="00A240E5"/>
    <w:rsid w:val="00A24C92"/>
    <w:rsid w:val="00A24DDC"/>
    <w:rsid w:val="00A264D2"/>
    <w:rsid w:val="00A32695"/>
    <w:rsid w:val="00A334DE"/>
    <w:rsid w:val="00A34E81"/>
    <w:rsid w:val="00A35101"/>
    <w:rsid w:val="00A3581D"/>
    <w:rsid w:val="00A36669"/>
    <w:rsid w:val="00A43653"/>
    <w:rsid w:val="00A4385C"/>
    <w:rsid w:val="00A43FDD"/>
    <w:rsid w:val="00A456CD"/>
    <w:rsid w:val="00A47D50"/>
    <w:rsid w:val="00A5019D"/>
    <w:rsid w:val="00A50FCD"/>
    <w:rsid w:val="00A51D5C"/>
    <w:rsid w:val="00A5214D"/>
    <w:rsid w:val="00A527F6"/>
    <w:rsid w:val="00A53A13"/>
    <w:rsid w:val="00A53C7B"/>
    <w:rsid w:val="00A53EB2"/>
    <w:rsid w:val="00A56366"/>
    <w:rsid w:val="00A56D92"/>
    <w:rsid w:val="00A60C50"/>
    <w:rsid w:val="00A60DC2"/>
    <w:rsid w:val="00A6498E"/>
    <w:rsid w:val="00A64B4A"/>
    <w:rsid w:val="00A65B00"/>
    <w:rsid w:val="00A65CA3"/>
    <w:rsid w:val="00A66101"/>
    <w:rsid w:val="00A6689D"/>
    <w:rsid w:val="00A71050"/>
    <w:rsid w:val="00A71BA5"/>
    <w:rsid w:val="00A71F49"/>
    <w:rsid w:val="00A720E3"/>
    <w:rsid w:val="00A753F5"/>
    <w:rsid w:val="00A75A1F"/>
    <w:rsid w:val="00A771D0"/>
    <w:rsid w:val="00A77F92"/>
    <w:rsid w:val="00A806CF"/>
    <w:rsid w:val="00A80AE8"/>
    <w:rsid w:val="00A80C6F"/>
    <w:rsid w:val="00A82B9E"/>
    <w:rsid w:val="00A835BF"/>
    <w:rsid w:val="00A83CD5"/>
    <w:rsid w:val="00A849FB"/>
    <w:rsid w:val="00A84E40"/>
    <w:rsid w:val="00A85D23"/>
    <w:rsid w:val="00A8611B"/>
    <w:rsid w:val="00A909B7"/>
    <w:rsid w:val="00A91400"/>
    <w:rsid w:val="00A920DD"/>
    <w:rsid w:val="00A922AE"/>
    <w:rsid w:val="00A9288A"/>
    <w:rsid w:val="00A92FAE"/>
    <w:rsid w:val="00A93119"/>
    <w:rsid w:val="00A9317C"/>
    <w:rsid w:val="00A93854"/>
    <w:rsid w:val="00A94982"/>
    <w:rsid w:val="00A95EC2"/>
    <w:rsid w:val="00A96B3D"/>
    <w:rsid w:val="00A97AF6"/>
    <w:rsid w:val="00AA192D"/>
    <w:rsid w:val="00AA2490"/>
    <w:rsid w:val="00AA25E0"/>
    <w:rsid w:val="00AA4079"/>
    <w:rsid w:val="00AA52F7"/>
    <w:rsid w:val="00AA5EC0"/>
    <w:rsid w:val="00AA5F38"/>
    <w:rsid w:val="00AA673D"/>
    <w:rsid w:val="00AA7BFE"/>
    <w:rsid w:val="00AB0693"/>
    <w:rsid w:val="00AB12F5"/>
    <w:rsid w:val="00AB1831"/>
    <w:rsid w:val="00AB194D"/>
    <w:rsid w:val="00AB1F7D"/>
    <w:rsid w:val="00AB23D1"/>
    <w:rsid w:val="00AB4553"/>
    <w:rsid w:val="00AB5DBB"/>
    <w:rsid w:val="00AB6899"/>
    <w:rsid w:val="00AB6B9E"/>
    <w:rsid w:val="00AB7DB7"/>
    <w:rsid w:val="00AB7DB8"/>
    <w:rsid w:val="00AC0699"/>
    <w:rsid w:val="00AC08D2"/>
    <w:rsid w:val="00AC16C5"/>
    <w:rsid w:val="00AC39BD"/>
    <w:rsid w:val="00AC41DC"/>
    <w:rsid w:val="00AC53E3"/>
    <w:rsid w:val="00AC5D16"/>
    <w:rsid w:val="00AC63F0"/>
    <w:rsid w:val="00AC6756"/>
    <w:rsid w:val="00AC6CF1"/>
    <w:rsid w:val="00AC7728"/>
    <w:rsid w:val="00AD0394"/>
    <w:rsid w:val="00AD0B8F"/>
    <w:rsid w:val="00AD19DE"/>
    <w:rsid w:val="00AD1B97"/>
    <w:rsid w:val="00AD2128"/>
    <w:rsid w:val="00AD2FD8"/>
    <w:rsid w:val="00AD36CC"/>
    <w:rsid w:val="00AD37A4"/>
    <w:rsid w:val="00AD5032"/>
    <w:rsid w:val="00AD54F9"/>
    <w:rsid w:val="00AD59FE"/>
    <w:rsid w:val="00AD6170"/>
    <w:rsid w:val="00AD643A"/>
    <w:rsid w:val="00AD669A"/>
    <w:rsid w:val="00AD6D34"/>
    <w:rsid w:val="00AD6F54"/>
    <w:rsid w:val="00AD728A"/>
    <w:rsid w:val="00AD72DB"/>
    <w:rsid w:val="00AE2BCD"/>
    <w:rsid w:val="00AE3660"/>
    <w:rsid w:val="00AE3F05"/>
    <w:rsid w:val="00AE4B01"/>
    <w:rsid w:val="00AE4C74"/>
    <w:rsid w:val="00AE5BB8"/>
    <w:rsid w:val="00AF0688"/>
    <w:rsid w:val="00AF06B0"/>
    <w:rsid w:val="00AF0894"/>
    <w:rsid w:val="00AF3077"/>
    <w:rsid w:val="00AF3E91"/>
    <w:rsid w:val="00AF446C"/>
    <w:rsid w:val="00AF515F"/>
    <w:rsid w:val="00AF5201"/>
    <w:rsid w:val="00AF5C14"/>
    <w:rsid w:val="00AF785D"/>
    <w:rsid w:val="00AF7F89"/>
    <w:rsid w:val="00B005BC"/>
    <w:rsid w:val="00B0263F"/>
    <w:rsid w:val="00B03147"/>
    <w:rsid w:val="00B0450E"/>
    <w:rsid w:val="00B04672"/>
    <w:rsid w:val="00B0709E"/>
    <w:rsid w:val="00B07E4A"/>
    <w:rsid w:val="00B118B2"/>
    <w:rsid w:val="00B11BE2"/>
    <w:rsid w:val="00B12051"/>
    <w:rsid w:val="00B12658"/>
    <w:rsid w:val="00B14268"/>
    <w:rsid w:val="00B143BF"/>
    <w:rsid w:val="00B1540A"/>
    <w:rsid w:val="00B1682C"/>
    <w:rsid w:val="00B16C93"/>
    <w:rsid w:val="00B17B2B"/>
    <w:rsid w:val="00B17E58"/>
    <w:rsid w:val="00B2088D"/>
    <w:rsid w:val="00B21D1D"/>
    <w:rsid w:val="00B23587"/>
    <w:rsid w:val="00B24A12"/>
    <w:rsid w:val="00B261AD"/>
    <w:rsid w:val="00B2691D"/>
    <w:rsid w:val="00B26D9A"/>
    <w:rsid w:val="00B303BE"/>
    <w:rsid w:val="00B31C8A"/>
    <w:rsid w:val="00B33778"/>
    <w:rsid w:val="00B33AA6"/>
    <w:rsid w:val="00B33D75"/>
    <w:rsid w:val="00B34A28"/>
    <w:rsid w:val="00B351BB"/>
    <w:rsid w:val="00B35E87"/>
    <w:rsid w:val="00B371A4"/>
    <w:rsid w:val="00B373F3"/>
    <w:rsid w:val="00B376D5"/>
    <w:rsid w:val="00B377D4"/>
    <w:rsid w:val="00B37DF3"/>
    <w:rsid w:val="00B40596"/>
    <w:rsid w:val="00B4084B"/>
    <w:rsid w:val="00B40D3F"/>
    <w:rsid w:val="00B41215"/>
    <w:rsid w:val="00B41256"/>
    <w:rsid w:val="00B42964"/>
    <w:rsid w:val="00B43DE8"/>
    <w:rsid w:val="00B4516A"/>
    <w:rsid w:val="00B4615D"/>
    <w:rsid w:val="00B46E50"/>
    <w:rsid w:val="00B475CF"/>
    <w:rsid w:val="00B476DE"/>
    <w:rsid w:val="00B47E6B"/>
    <w:rsid w:val="00B503DA"/>
    <w:rsid w:val="00B50CC1"/>
    <w:rsid w:val="00B50D2D"/>
    <w:rsid w:val="00B522B1"/>
    <w:rsid w:val="00B52642"/>
    <w:rsid w:val="00B536E2"/>
    <w:rsid w:val="00B54766"/>
    <w:rsid w:val="00B5578D"/>
    <w:rsid w:val="00B578F9"/>
    <w:rsid w:val="00B60ACC"/>
    <w:rsid w:val="00B619EE"/>
    <w:rsid w:val="00B61A43"/>
    <w:rsid w:val="00B632A0"/>
    <w:rsid w:val="00B63ACF"/>
    <w:rsid w:val="00B63F0B"/>
    <w:rsid w:val="00B652AA"/>
    <w:rsid w:val="00B656E0"/>
    <w:rsid w:val="00B6593A"/>
    <w:rsid w:val="00B65DD1"/>
    <w:rsid w:val="00B66A45"/>
    <w:rsid w:val="00B671C0"/>
    <w:rsid w:val="00B67A32"/>
    <w:rsid w:val="00B702B8"/>
    <w:rsid w:val="00B70F79"/>
    <w:rsid w:val="00B724F6"/>
    <w:rsid w:val="00B73136"/>
    <w:rsid w:val="00B7359C"/>
    <w:rsid w:val="00B73786"/>
    <w:rsid w:val="00B74C16"/>
    <w:rsid w:val="00B757A4"/>
    <w:rsid w:val="00B75FE1"/>
    <w:rsid w:val="00B767D2"/>
    <w:rsid w:val="00B76A0B"/>
    <w:rsid w:val="00B7762B"/>
    <w:rsid w:val="00B80392"/>
    <w:rsid w:val="00B812DE"/>
    <w:rsid w:val="00B8156B"/>
    <w:rsid w:val="00B8173C"/>
    <w:rsid w:val="00B81CBA"/>
    <w:rsid w:val="00B820BE"/>
    <w:rsid w:val="00B831D3"/>
    <w:rsid w:val="00B835D1"/>
    <w:rsid w:val="00B83CF5"/>
    <w:rsid w:val="00B84FAE"/>
    <w:rsid w:val="00B85303"/>
    <w:rsid w:val="00B86BF5"/>
    <w:rsid w:val="00B86CDA"/>
    <w:rsid w:val="00B9346A"/>
    <w:rsid w:val="00B93B08"/>
    <w:rsid w:val="00B96361"/>
    <w:rsid w:val="00B97672"/>
    <w:rsid w:val="00BA320E"/>
    <w:rsid w:val="00BA4C99"/>
    <w:rsid w:val="00BA5961"/>
    <w:rsid w:val="00BA72F2"/>
    <w:rsid w:val="00BA75AE"/>
    <w:rsid w:val="00BA77FC"/>
    <w:rsid w:val="00BB0C07"/>
    <w:rsid w:val="00BB0C0D"/>
    <w:rsid w:val="00BB16A7"/>
    <w:rsid w:val="00BB17A1"/>
    <w:rsid w:val="00BB34A9"/>
    <w:rsid w:val="00BB48CB"/>
    <w:rsid w:val="00BB545E"/>
    <w:rsid w:val="00BB5529"/>
    <w:rsid w:val="00BB6047"/>
    <w:rsid w:val="00BB6A68"/>
    <w:rsid w:val="00BB73C0"/>
    <w:rsid w:val="00BC0AD1"/>
    <w:rsid w:val="00BC115F"/>
    <w:rsid w:val="00BC28F0"/>
    <w:rsid w:val="00BC2BA0"/>
    <w:rsid w:val="00BC3CF2"/>
    <w:rsid w:val="00BC43A3"/>
    <w:rsid w:val="00BC465A"/>
    <w:rsid w:val="00BC5728"/>
    <w:rsid w:val="00BC673D"/>
    <w:rsid w:val="00BC698E"/>
    <w:rsid w:val="00BC6D64"/>
    <w:rsid w:val="00BC7EE2"/>
    <w:rsid w:val="00BD0260"/>
    <w:rsid w:val="00BD09E4"/>
    <w:rsid w:val="00BD14F3"/>
    <w:rsid w:val="00BD358D"/>
    <w:rsid w:val="00BD35CD"/>
    <w:rsid w:val="00BD36E6"/>
    <w:rsid w:val="00BD375E"/>
    <w:rsid w:val="00BD394C"/>
    <w:rsid w:val="00BD3BD3"/>
    <w:rsid w:val="00BD40AE"/>
    <w:rsid w:val="00BD4C6A"/>
    <w:rsid w:val="00BD6343"/>
    <w:rsid w:val="00BD670E"/>
    <w:rsid w:val="00BD74EB"/>
    <w:rsid w:val="00BD784A"/>
    <w:rsid w:val="00BE0417"/>
    <w:rsid w:val="00BE0E90"/>
    <w:rsid w:val="00BE18DF"/>
    <w:rsid w:val="00BE2188"/>
    <w:rsid w:val="00BE28BC"/>
    <w:rsid w:val="00BE2A9D"/>
    <w:rsid w:val="00BE7E40"/>
    <w:rsid w:val="00BF0DEE"/>
    <w:rsid w:val="00BF1A5C"/>
    <w:rsid w:val="00BF236D"/>
    <w:rsid w:val="00BF2D29"/>
    <w:rsid w:val="00BF43B7"/>
    <w:rsid w:val="00BF5E2B"/>
    <w:rsid w:val="00BF5F35"/>
    <w:rsid w:val="00BF61F1"/>
    <w:rsid w:val="00BF6D97"/>
    <w:rsid w:val="00BF791C"/>
    <w:rsid w:val="00C02996"/>
    <w:rsid w:val="00C035C0"/>
    <w:rsid w:val="00C0368D"/>
    <w:rsid w:val="00C04848"/>
    <w:rsid w:val="00C04FF6"/>
    <w:rsid w:val="00C05BF1"/>
    <w:rsid w:val="00C05C05"/>
    <w:rsid w:val="00C066D3"/>
    <w:rsid w:val="00C06913"/>
    <w:rsid w:val="00C06DB6"/>
    <w:rsid w:val="00C073D2"/>
    <w:rsid w:val="00C07823"/>
    <w:rsid w:val="00C103A5"/>
    <w:rsid w:val="00C127CC"/>
    <w:rsid w:val="00C13256"/>
    <w:rsid w:val="00C136BF"/>
    <w:rsid w:val="00C13810"/>
    <w:rsid w:val="00C141CA"/>
    <w:rsid w:val="00C14777"/>
    <w:rsid w:val="00C17124"/>
    <w:rsid w:val="00C17C7F"/>
    <w:rsid w:val="00C20310"/>
    <w:rsid w:val="00C20454"/>
    <w:rsid w:val="00C2056D"/>
    <w:rsid w:val="00C219B6"/>
    <w:rsid w:val="00C229F9"/>
    <w:rsid w:val="00C22E96"/>
    <w:rsid w:val="00C2454F"/>
    <w:rsid w:val="00C25B15"/>
    <w:rsid w:val="00C265B5"/>
    <w:rsid w:val="00C26B29"/>
    <w:rsid w:val="00C26EB5"/>
    <w:rsid w:val="00C276DE"/>
    <w:rsid w:val="00C27C00"/>
    <w:rsid w:val="00C304CD"/>
    <w:rsid w:val="00C319EF"/>
    <w:rsid w:val="00C31C53"/>
    <w:rsid w:val="00C33A2D"/>
    <w:rsid w:val="00C33C41"/>
    <w:rsid w:val="00C33C9C"/>
    <w:rsid w:val="00C351A9"/>
    <w:rsid w:val="00C35884"/>
    <w:rsid w:val="00C358F3"/>
    <w:rsid w:val="00C4024E"/>
    <w:rsid w:val="00C40A78"/>
    <w:rsid w:val="00C431FA"/>
    <w:rsid w:val="00C437F1"/>
    <w:rsid w:val="00C4435D"/>
    <w:rsid w:val="00C44B5D"/>
    <w:rsid w:val="00C44C26"/>
    <w:rsid w:val="00C457ED"/>
    <w:rsid w:val="00C469DE"/>
    <w:rsid w:val="00C469E9"/>
    <w:rsid w:val="00C46CFA"/>
    <w:rsid w:val="00C472BC"/>
    <w:rsid w:val="00C47B83"/>
    <w:rsid w:val="00C47C75"/>
    <w:rsid w:val="00C47F07"/>
    <w:rsid w:val="00C504B2"/>
    <w:rsid w:val="00C50BE2"/>
    <w:rsid w:val="00C50F35"/>
    <w:rsid w:val="00C510BA"/>
    <w:rsid w:val="00C53D5D"/>
    <w:rsid w:val="00C54A7F"/>
    <w:rsid w:val="00C555F9"/>
    <w:rsid w:val="00C5626D"/>
    <w:rsid w:val="00C563B0"/>
    <w:rsid w:val="00C56D98"/>
    <w:rsid w:val="00C56EA4"/>
    <w:rsid w:val="00C60C5A"/>
    <w:rsid w:val="00C611D7"/>
    <w:rsid w:val="00C61ACC"/>
    <w:rsid w:val="00C62045"/>
    <w:rsid w:val="00C62E45"/>
    <w:rsid w:val="00C6476A"/>
    <w:rsid w:val="00C64CB6"/>
    <w:rsid w:val="00C64D10"/>
    <w:rsid w:val="00C65535"/>
    <w:rsid w:val="00C65E3C"/>
    <w:rsid w:val="00C666A6"/>
    <w:rsid w:val="00C666EF"/>
    <w:rsid w:val="00C67502"/>
    <w:rsid w:val="00C67962"/>
    <w:rsid w:val="00C67EE4"/>
    <w:rsid w:val="00C70244"/>
    <w:rsid w:val="00C70594"/>
    <w:rsid w:val="00C707F7"/>
    <w:rsid w:val="00C708D1"/>
    <w:rsid w:val="00C717FC"/>
    <w:rsid w:val="00C7240C"/>
    <w:rsid w:val="00C7284D"/>
    <w:rsid w:val="00C730F9"/>
    <w:rsid w:val="00C7386E"/>
    <w:rsid w:val="00C76248"/>
    <w:rsid w:val="00C822F6"/>
    <w:rsid w:val="00C82E33"/>
    <w:rsid w:val="00C83442"/>
    <w:rsid w:val="00C83633"/>
    <w:rsid w:val="00C83A3A"/>
    <w:rsid w:val="00C85A89"/>
    <w:rsid w:val="00C85F4D"/>
    <w:rsid w:val="00C8659D"/>
    <w:rsid w:val="00C87929"/>
    <w:rsid w:val="00C900AD"/>
    <w:rsid w:val="00C90263"/>
    <w:rsid w:val="00C90E32"/>
    <w:rsid w:val="00C90FAF"/>
    <w:rsid w:val="00C91903"/>
    <w:rsid w:val="00C91E97"/>
    <w:rsid w:val="00C95557"/>
    <w:rsid w:val="00C9588D"/>
    <w:rsid w:val="00C96AE6"/>
    <w:rsid w:val="00CA027F"/>
    <w:rsid w:val="00CA19A0"/>
    <w:rsid w:val="00CA1AEB"/>
    <w:rsid w:val="00CA2455"/>
    <w:rsid w:val="00CA2C32"/>
    <w:rsid w:val="00CA3C38"/>
    <w:rsid w:val="00CA3D24"/>
    <w:rsid w:val="00CA4E51"/>
    <w:rsid w:val="00CA5700"/>
    <w:rsid w:val="00CA7624"/>
    <w:rsid w:val="00CB188F"/>
    <w:rsid w:val="00CB2381"/>
    <w:rsid w:val="00CB318F"/>
    <w:rsid w:val="00CB34F1"/>
    <w:rsid w:val="00CB3AFF"/>
    <w:rsid w:val="00CB6731"/>
    <w:rsid w:val="00CC02DD"/>
    <w:rsid w:val="00CC1666"/>
    <w:rsid w:val="00CC1748"/>
    <w:rsid w:val="00CC1778"/>
    <w:rsid w:val="00CC314D"/>
    <w:rsid w:val="00CC392B"/>
    <w:rsid w:val="00CC3C97"/>
    <w:rsid w:val="00CC48FF"/>
    <w:rsid w:val="00CC5843"/>
    <w:rsid w:val="00CC5D9D"/>
    <w:rsid w:val="00CC7B90"/>
    <w:rsid w:val="00CC7FE6"/>
    <w:rsid w:val="00CD01B4"/>
    <w:rsid w:val="00CD0D4F"/>
    <w:rsid w:val="00CD14D0"/>
    <w:rsid w:val="00CD1D43"/>
    <w:rsid w:val="00CD2488"/>
    <w:rsid w:val="00CD2B32"/>
    <w:rsid w:val="00CD30C5"/>
    <w:rsid w:val="00CD34FA"/>
    <w:rsid w:val="00CD512F"/>
    <w:rsid w:val="00CD5D8E"/>
    <w:rsid w:val="00CD6497"/>
    <w:rsid w:val="00CD6ABE"/>
    <w:rsid w:val="00CD7A7F"/>
    <w:rsid w:val="00CE1361"/>
    <w:rsid w:val="00CE2A16"/>
    <w:rsid w:val="00CE5049"/>
    <w:rsid w:val="00CE60A6"/>
    <w:rsid w:val="00CE7A2E"/>
    <w:rsid w:val="00CF0418"/>
    <w:rsid w:val="00CF0BCB"/>
    <w:rsid w:val="00CF171C"/>
    <w:rsid w:val="00CF29C4"/>
    <w:rsid w:val="00CF35D0"/>
    <w:rsid w:val="00CF384C"/>
    <w:rsid w:val="00CF4829"/>
    <w:rsid w:val="00CF53D8"/>
    <w:rsid w:val="00CF656D"/>
    <w:rsid w:val="00D00271"/>
    <w:rsid w:val="00D006CD"/>
    <w:rsid w:val="00D00C96"/>
    <w:rsid w:val="00D00CC2"/>
    <w:rsid w:val="00D010F8"/>
    <w:rsid w:val="00D0138C"/>
    <w:rsid w:val="00D0171E"/>
    <w:rsid w:val="00D02409"/>
    <w:rsid w:val="00D0248C"/>
    <w:rsid w:val="00D03A11"/>
    <w:rsid w:val="00D03BC6"/>
    <w:rsid w:val="00D03ED7"/>
    <w:rsid w:val="00D05D81"/>
    <w:rsid w:val="00D06276"/>
    <w:rsid w:val="00D06A9A"/>
    <w:rsid w:val="00D06B35"/>
    <w:rsid w:val="00D06BE9"/>
    <w:rsid w:val="00D10263"/>
    <w:rsid w:val="00D11F49"/>
    <w:rsid w:val="00D12FEF"/>
    <w:rsid w:val="00D135A9"/>
    <w:rsid w:val="00D15E74"/>
    <w:rsid w:val="00D20706"/>
    <w:rsid w:val="00D20F62"/>
    <w:rsid w:val="00D214F1"/>
    <w:rsid w:val="00D229F6"/>
    <w:rsid w:val="00D22FCB"/>
    <w:rsid w:val="00D242C2"/>
    <w:rsid w:val="00D243DD"/>
    <w:rsid w:val="00D253BA"/>
    <w:rsid w:val="00D26C34"/>
    <w:rsid w:val="00D3084C"/>
    <w:rsid w:val="00D32EB6"/>
    <w:rsid w:val="00D35F0A"/>
    <w:rsid w:val="00D360CF"/>
    <w:rsid w:val="00D367E6"/>
    <w:rsid w:val="00D36F21"/>
    <w:rsid w:val="00D372CB"/>
    <w:rsid w:val="00D37990"/>
    <w:rsid w:val="00D37B16"/>
    <w:rsid w:val="00D37DE9"/>
    <w:rsid w:val="00D40670"/>
    <w:rsid w:val="00D42353"/>
    <w:rsid w:val="00D423B3"/>
    <w:rsid w:val="00D42430"/>
    <w:rsid w:val="00D42A03"/>
    <w:rsid w:val="00D43E1A"/>
    <w:rsid w:val="00D44551"/>
    <w:rsid w:val="00D4470E"/>
    <w:rsid w:val="00D47663"/>
    <w:rsid w:val="00D47763"/>
    <w:rsid w:val="00D51872"/>
    <w:rsid w:val="00D51D5E"/>
    <w:rsid w:val="00D52EB0"/>
    <w:rsid w:val="00D53334"/>
    <w:rsid w:val="00D5347A"/>
    <w:rsid w:val="00D54EEF"/>
    <w:rsid w:val="00D5665E"/>
    <w:rsid w:val="00D56D75"/>
    <w:rsid w:val="00D5783E"/>
    <w:rsid w:val="00D57998"/>
    <w:rsid w:val="00D60974"/>
    <w:rsid w:val="00D60ABB"/>
    <w:rsid w:val="00D6217F"/>
    <w:rsid w:val="00D645CC"/>
    <w:rsid w:val="00D645DA"/>
    <w:rsid w:val="00D66B17"/>
    <w:rsid w:val="00D66B8A"/>
    <w:rsid w:val="00D66B8C"/>
    <w:rsid w:val="00D66EA5"/>
    <w:rsid w:val="00D66FB8"/>
    <w:rsid w:val="00D71784"/>
    <w:rsid w:val="00D71992"/>
    <w:rsid w:val="00D74E74"/>
    <w:rsid w:val="00D76D3B"/>
    <w:rsid w:val="00D81A6D"/>
    <w:rsid w:val="00D82113"/>
    <w:rsid w:val="00D83F50"/>
    <w:rsid w:val="00D84746"/>
    <w:rsid w:val="00D85168"/>
    <w:rsid w:val="00D86BDA"/>
    <w:rsid w:val="00D87AF5"/>
    <w:rsid w:val="00D90B35"/>
    <w:rsid w:val="00D92216"/>
    <w:rsid w:val="00D92EA7"/>
    <w:rsid w:val="00D9318F"/>
    <w:rsid w:val="00D93D6E"/>
    <w:rsid w:val="00D9531A"/>
    <w:rsid w:val="00D961EC"/>
    <w:rsid w:val="00D96376"/>
    <w:rsid w:val="00D96401"/>
    <w:rsid w:val="00D96B81"/>
    <w:rsid w:val="00D96CCA"/>
    <w:rsid w:val="00D96D2D"/>
    <w:rsid w:val="00D9725F"/>
    <w:rsid w:val="00D975B9"/>
    <w:rsid w:val="00D97911"/>
    <w:rsid w:val="00D97A57"/>
    <w:rsid w:val="00D97A9F"/>
    <w:rsid w:val="00D97D5C"/>
    <w:rsid w:val="00D97E76"/>
    <w:rsid w:val="00DA15CB"/>
    <w:rsid w:val="00DA1D93"/>
    <w:rsid w:val="00DA389D"/>
    <w:rsid w:val="00DA5356"/>
    <w:rsid w:val="00DB07A3"/>
    <w:rsid w:val="00DB0B9E"/>
    <w:rsid w:val="00DB29DF"/>
    <w:rsid w:val="00DB31A6"/>
    <w:rsid w:val="00DB3429"/>
    <w:rsid w:val="00DB40BC"/>
    <w:rsid w:val="00DB40F8"/>
    <w:rsid w:val="00DB47DD"/>
    <w:rsid w:val="00DB54DF"/>
    <w:rsid w:val="00DB55A1"/>
    <w:rsid w:val="00DB7B33"/>
    <w:rsid w:val="00DC1C84"/>
    <w:rsid w:val="00DC4D39"/>
    <w:rsid w:val="00DC50B2"/>
    <w:rsid w:val="00DC5D47"/>
    <w:rsid w:val="00DC60DF"/>
    <w:rsid w:val="00DC6169"/>
    <w:rsid w:val="00DC63D3"/>
    <w:rsid w:val="00DC67FE"/>
    <w:rsid w:val="00DC6D38"/>
    <w:rsid w:val="00DC7364"/>
    <w:rsid w:val="00DC7A0C"/>
    <w:rsid w:val="00DC7E72"/>
    <w:rsid w:val="00DD0020"/>
    <w:rsid w:val="00DD1D47"/>
    <w:rsid w:val="00DD2476"/>
    <w:rsid w:val="00DD28F6"/>
    <w:rsid w:val="00DD38A8"/>
    <w:rsid w:val="00DD4290"/>
    <w:rsid w:val="00DD4F0F"/>
    <w:rsid w:val="00DD611F"/>
    <w:rsid w:val="00DE3C7F"/>
    <w:rsid w:val="00DE45D7"/>
    <w:rsid w:val="00DE4BAF"/>
    <w:rsid w:val="00DE5A99"/>
    <w:rsid w:val="00DE5C9A"/>
    <w:rsid w:val="00DE5E97"/>
    <w:rsid w:val="00DF0713"/>
    <w:rsid w:val="00DF1C6E"/>
    <w:rsid w:val="00DF1C7F"/>
    <w:rsid w:val="00DF1CC3"/>
    <w:rsid w:val="00DF2818"/>
    <w:rsid w:val="00DF37CB"/>
    <w:rsid w:val="00DF44F8"/>
    <w:rsid w:val="00DF4E3F"/>
    <w:rsid w:val="00DF5C58"/>
    <w:rsid w:val="00DF626E"/>
    <w:rsid w:val="00DF65EE"/>
    <w:rsid w:val="00DF6834"/>
    <w:rsid w:val="00DF78B8"/>
    <w:rsid w:val="00E00544"/>
    <w:rsid w:val="00E0148F"/>
    <w:rsid w:val="00E01617"/>
    <w:rsid w:val="00E01AB7"/>
    <w:rsid w:val="00E01E4C"/>
    <w:rsid w:val="00E02057"/>
    <w:rsid w:val="00E02C53"/>
    <w:rsid w:val="00E02D87"/>
    <w:rsid w:val="00E0308A"/>
    <w:rsid w:val="00E03A09"/>
    <w:rsid w:val="00E03D29"/>
    <w:rsid w:val="00E03E69"/>
    <w:rsid w:val="00E04CBD"/>
    <w:rsid w:val="00E05578"/>
    <w:rsid w:val="00E05D91"/>
    <w:rsid w:val="00E06718"/>
    <w:rsid w:val="00E0671C"/>
    <w:rsid w:val="00E075F2"/>
    <w:rsid w:val="00E07978"/>
    <w:rsid w:val="00E10D43"/>
    <w:rsid w:val="00E111FC"/>
    <w:rsid w:val="00E114E8"/>
    <w:rsid w:val="00E12CA1"/>
    <w:rsid w:val="00E20E32"/>
    <w:rsid w:val="00E21641"/>
    <w:rsid w:val="00E22CE9"/>
    <w:rsid w:val="00E24501"/>
    <w:rsid w:val="00E24B51"/>
    <w:rsid w:val="00E25482"/>
    <w:rsid w:val="00E266AD"/>
    <w:rsid w:val="00E2698C"/>
    <w:rsid w:val="00E277B3"/>
    <w:rsid w:val="00E27EEE"/>
    <w:rsid w:val="00E27F4D"/>
    <w:rsid w:val="00E31956"/>
    <w:rsid w:val="00E3263B"/>
    <w:rsid w:val="00E34236"/>
    <w:rsid w:val="00E3465D"/>
    <w:rsid w:val="00E36BA3"/>
    <w:rsid w:val="00E36CB6"/>
    <w:rsid w:val="00E37111"/>
    <w:rsid w:val="00E37C0A"/>
    <w:rsid w:val="00E401B2"/>
    <w:rsid w:val="00E40566"/>
    <w:rsid w:val="00E405F4"/>
    <w:rsid w:val="00E40C4E"/>
    <w:rsid w:val="00E444AA"/>
    <w:rsid w:val="00E44FEF"/>
    <w:rsid w:val="00E5369B"/>
    <w:rsid w:val="00E53955"/>
    <w:rsid w:val="00E554DE"/>
    <w:rsid w:val="00E60592"/>
    <w:rsid w:val="00E60F2E"/>
    <w:rsid w:val="00E61984"/>
    <w:rsid w:val="00E61C9F"/>
    <w:rsid w:val="00E620BD"/>
    <w:rsid w:val="00E62113"/>
    <w:rsid w:val="00E6239A"/>
    <w:rsid w:val="00E63276"/>
    <w:rsid w:val="00E63976"/>
    <w:rsid w:val="00E63B02"/>
    <w:rsid w:val="00E63C4A"/>
    <w:rsid w:val="00E656B4"/>
    <w:rsid w:val="00E66354"/>
    <w:rsid w:val="00E678AD"/>
    <w:rsid w:val="00E67F26"/>
    <w:rsid w:val="00E70A3D"/>
    <w:rsid w:val="00E72293"/>
    <w:rsid w:val="00E7299F"/>
    <w:rsid w:val="00E73451"/>
    <w:rsid w:val="00E73B7E"/>
    <w:rsid w:val="00E748B0"/>
    <w:rsid w:val="00E74F5A"/>
    <w:rsid w:val="00E75946"/>
    <w:rsid w:val="00E7651C"/>
    <w:rsid w:val="00E765EB"/>
    <w:rsid w:val="00E766DB"/>
    <w:rsid w:val="00E80F4C"/>
    <w:rsid w:val="00E81BA3"/>
    <w:rsid w:val="00E82547"/>
    <w:rsid w:val="00E82606"/>
    <w:rsid w:val="00E83C07"/>
    <w:rsid w:val="00E84F7D"/>
    <w:rsid w:val="00E8578B"/>
    <w:rsid w:val="00E85926"/>
    <w:rsid w:val="00E8605D"/>
    <w:rsid w:val="00E8788C"/>
    <w:rsid w:val="00E90CF4"/>
    <w:rsid w:val="00E90D9E"/>
    <w:rsid w:val="00E913E3"/>
    <w:rsid w:val="00E91A41"/>
    <w:rsid w:val="00E92B71"/>
    <w:rsid w:val="00E949AE"/>
    <w:rsid w:val="00E97733"/>
    <w:rsid w:val="00EA17DE"/>
    <w:rsid w:val="00EA2A6E"/>
    <w:rsid w:val="00EA3D23"/>
    <w:rsid w:val="00EA3F85"/>
    <w:rsid w:val="00EA4325"/>
    <w:rsid w:val="00EA444A"/>
    <w:rsid w:val="00EA5C64"/>
    <w:rsid w:val="00EA5D5A"/>
    <w:rsid w:val="00EA5DB1"/>
    <w:rsid w:val="00EA5DD7"/>
    <w:rsid w:val="00EA6183"/>
    <w:rsid w:val="00EA74DA"/>
    <w:rsid w:val="00EA77BA"/>
    <w:rsid w:val="00EB1217"/>
    <w:rsid w:val="00EB1387"/>
    <w:rsid w:val="00EB147F"/>
    <w:rsid w:val="00EB2476"/>
    <w:rsid w:val="00EB2924"/>
    <w:rsid w:val="00EB37C9"/>
    <w:rsid w:val="00EB39E1"/>
    <w:rsid w:val="00EB5123"/>
    <w:rsid w:val="00EB5576"/>
    <w:rsid w:val="00EB5E11"/>
    <w:rsid w:val="00EB6C28"/>
    <w:rsid w:val="00EB6DB9"/>
    <w:rsid w:val="00EB7C00"/>
    <w:rsid w:val="00EC0207"/>
    <w:rsid w:val="00EC5D9A"/>
    <w:rsid w:val="00EC5F40"/>
    <w:rsid w:val="00EC6668"/>
    <w:rsid w:val="00ED1035"/>
    <w:rsid w:val="00ED1BF7"/>
    <w:rsid w:val="00ED1C40"/>
    <w:rsid w:val="00ED2247"/>
    <w:rsid w:val="00ED34DC"/>
    <w:rsid w:val="00ED3EF4"/>
    <w:rsid w:val="00ED5A02"/>
    <w:rsid w:val="00ED6D47"/>
    <w:rsid w:val="00ED7F5A"/>
    <w:rsid w:val="00EE02B3"/>
    <w:rsid w:val="00EE0658"/>
    <w:rsid w:val="00EE0DF2"/>
    <w:rsid w:val="00EE1063"/>
    <w:rsid w:val="00EE174A"/>
    <w:rsid w:val="00EE1B2F"/>
    <w:rsid w:val="00EE2C71"/>
    <w:rsid w:val="00EE2C99"/>
    <w:rsid w:val="00EE38F9"/>
    <w:rsid w:val="00EE40CD"/>
    <w:rsid w:val="00EE68D2"/>
    <w:rsid w:val="00EE6B41"/>
    <w:rsid w:val="00EE78B1"/>
    <w:rsid w:val="00EF0149"/>
    <w:rsid w:val="00EF19F3"/>
    <w:rsid w:val="00EF1BCA"/>
    <w:rsid w:val="00EF4741"/>
    <w:rsid w:val="00EF47A4"/>
    <w:rsid w:val="00EF6B2E"/>
    <w:rsid w:val="00EF6CAB"/>
    <w:rsid w:val="00EF7CDD"/>
    <w:rsid w:val="00F00856"/>
    <w:rsid w:val="00F03697"/>
    <w:rsid w:val="00F03B67"/>
    <w:rsid w:val="00F0501D"/>
    <w:rsid w:val="00F06293"/>
    <w:rsid w:val="00F1534F"/>
    <w:rsid w:val="00F15563"/>
    <w:rsid w:val="00F157C9"/>
    <w:rsid w:val="00F164F0"/>
    <w:rsid w:val="00F16A84"/>
    <w:rsid w:val="00F16B8E"/>
    <w:rsid w:val="00F16C2E"/>
    <w:rsid w:val="00F16F2B"/>
    <w:rsid w:val="00F17634"/>
    <w:rsid w:val="00F232CA"/>
    <w:rsid w:val="00F23D3C"/>
    <w:rsid w:val="00F2667C"/>
    <w:rsid w:val="00F26FB9"/>
    <w:rsid w:val="00F27944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17E"/>
    <w:rsid w:val="00F46FA1"/>
    <w:rsid w:val="00F518E1"/>
    <w:rsid w:val="00F51A54"/>
    <w:rsid w:val="00F52C56"/>
    <w:rsid w:val="00F537B7"/>
    <w:rsid w:val="00F56BC3"/>
    <w:rsid w:val="00F56C87"/>
    <w:rsid w:val="00F5723A"/>
    <w:rsid w:val="00F57629"/>
    <w:rsid w:val="00F578A7"/>
    <w:rsid w:val="00F613CC"/>
    <w:rsid w:val="00F6251E"/>
    <w:rsid w:val="00F62FDF"/>
    <w:rsid w:val="00F6382B"/>
    <w:rsid w:val="00F63B46"/>
    <w:rsid w:val="00F64180"/>
    <w:rsid w:val="00F64C3E"/>
    <w:rsid w:val="00F64DBC"/>
    <w:rsid w:val="00F651AF"/>
    <w:rsid w:val="00F6541F"/>
    <w:rsid w:val="00F654F5"/>
    <w:rsid w:val="00F665FC"/>
    <w:rsid w:val="00F67980"/>
    <w:rsid w:val="00F67BD0"/>
    <w:rsid w:val="00F7008E"/>
    <w:rsid w:val="00F719ED"/>
    <w:rsid w:val="00F71C19"/>
    <w:rsid w:val="00F741A4"/>
    <w:rsid w:val="00F74DD0"/>
    <w:rsid w:val="00F75888"/>
    <w:rsid w:val="00F77E19"/>
    <w:rsid w:val="00F805E3"/>
    <w:rsid w:val="00F81C5A"/>
    <w:rsid w:val="00F821DE"/>
    <w:rsid w:val="00F83207"/>
    <w:rsid w:val="00F83F58"/>
    <w:rsid w:val="00F84FA5"/>
    <w:rsid w:val="00F8549E"/>
    <w:rsid w:val="00F86879"/>
    <w:rsid w:val="00F87556"/>
    <w:rsid w:val="00F9047C"/>
    <w:rsid w:val="00F907B8"/>
    <w:rsid w:val="00F90E6F"/>
    <w:rsid w:val="00F91F37"/>
    <w:rsid w:val="00F930F1"/>
    <w:rsid w:val="00F93134"/>
    <w:rsid w:val="00F939DC"/>
    <w:rsid w:val="00F95337"/>
    <w:rsid w:val="00F953A9"/>
    <w:rsid w:val="00F95663"/>
    <w:rsid w:val="00F95D29"/>
    <w:rsid w:val="00F964A1"/>
    <w:rsid w:val="00F97D92"/>
    <w:rsid w:val="00FA27A9"/>
    <w:rsid w:val="00FA2B8F"/>
    <w:rsid w:val="00FA318C"/>
    <w:rsid w:val="00FA31BD"/>
    <w:rsid w:val="00FA4197"/>
    <w:rsid w:val="00FA4854"/>
    <w:rsid w:val="00FA4E37"/>
    <w:rsid w:val="00FA6931"/>
    <w:rsid w:val="00FA7190"/>
    <w:rsid w:val="00FA72EA"/>
    <w:rsid w:val="00FA7751"/>
    <w:rsid w:val="00FA7C30"/>
    <w:rsid w:val="00FB179D"/>
    <w:rsid w:val="00FB1AA9"/>
    <w:rsid w:val="00FB2E97"/>
    <w:rsid w:val="00FB32BD"/>
    <w:rsid w:val="00FB45E3"/>
    <w:rsid w:val="00FB5D3B"/>
    <w:rsid w:val="00FB73FE"/>
    <w:rsid w:val="00FB7CD3"/>
    <w:rsid w:val="00FC00F9"/>
    <w:rsid w:val="00FC0637"/>
    <w:rsid w:val="00FC3A67"/>
    <w:rsid w:val="00FC3B02"/>
    <w:rsid w:val="00FC3DA9"/>
    <w:rsid w:val="00FC43B0"/>
    <w:rsid w:val="00FC5DE4"/>
    <w:rsid w:val="00FC7DFC"/>
    <w:rsid w:val="00FD06F1"/>
    <w:rsid w:val="00FD0713"/>
    <w:rsid w:val="00FD0A6B"/>
    <w:rsid w:val="00FD19A2"/>
    <w:rsid w:val="00FD394C"/>
    <w:rsid w:val="00FD4105"/>
    <w:rsid w:val="00FD46EC"/>
    <w:rsid w:val="00FD4E61"/>
    <w:rsid w:val="00FD61D1"/>
    <w:rsid w:val="00FD7DC2"/>
    <w:rsid w:val="00FE005A"/>
    <w:rsid w:val="00FE1012"/>
    <w:rsid w:val="00FE111A"/>
    <w:rsid w:val="00FE20F6"/>
    <w:rsid w:val="00FE216C"/>
    <w:rsid w:val="00FE4194"/>
    <w:rsid w:val="00FE62D5"/>
    <w:rsid w:val="00FE71CE"/>
    <w:rsid w:val="00FF0532"/>
    <w:rsid w:val="00FF103B"/>
    <w:rsid w:val="00FF174B"/>
    <w:rsid w:val="00FF2D68"/>
    <w:rsid w:val="00FF30A2"/>
    <w:rsid w:val="00FF4081"/>
    <w:rsid w:val="00FF4F68"/>
    <w:rsid w:val="00FF55F4"/>
    <w:rsid w:val="00FF6A57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4B85A-A37F-462A-8364-A89E31E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11E05"/>
    <w:pPr>
      <w:jc w:val="both"/>
    </w:pPr>
    <w:rPr>
      <w:rFonts w:ascii="Arial" w:hAnsi="Arial"/>
      <w:sz w:val="24"/>
      <w:szCs w:val="18"/>
    </w:rPr>
  </w:style>
  <w:style w:type="paragraph" w:styleId="Heading1">
    <w:name w:val="heading 1"/>
    <w:basedOn w:val="Normal"/>
    <w:link w:val="Heading1Char"/>
    <w:uiPriority w:val="9"/>
    <w:qFormat/>
    <w:rsid w:val="00B42964"/>
    <w:pPr>
      <w:keepNext/>
      <w:keepLines/>
      <w:tabs>
        <w:tab w:val="left" w:pos="567"/>
      </w:tabs>
      <w:spacing w:before="240"/>
      <w:outlineLvl w:val="0"/>
    </w:pPr>
    <w:rPr>
      <w:rFonts w:eastAsia="Times New Roman"/>
      <w:b/>
      <w:color w:val="000000"/>
      <w:shd w:val="clear" w:color="auto" w:fill="FFFFFF"/>
    </w:rPr>
  </w:style>
  <w:style w:type="paragraph" w:styleId="Heading2">
    <w:name w:val="heading 2"/>
    <w:basedOn w:val="Heading1"/>
    <w:link w:val="Heading2Char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Heading3">
    <w:name w:val="heading 3"/>
    <w:basedOn w:val="Heading2"/>
    <w:link w:val="Heading3Char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Normal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Normal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C9588D"/>
    <w:pPr>
      <w:spacing w:before="120" w:after="120"/>
    </w:pPr>
  </w:style>
  <w:style w:type="character" w:customStyle="1" w:styleId="NumberIndentChar">
    <w:name w:val="NumberIndent Char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Normal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link w:val="IndentInterval"/>
    <w:rsid w:val="00C9588D"/>
    <w:rPr>
      <w:rFonts w:ascii="Arial" w:hAnsi="Arial"/>
      <w:sz w:val="24"/>
      <w:szCs w:val="18"/>
      <w:lang w:val="en-US" w:eastAsia="en-US"/>
    </w:rPr>
  </w:style>
  <w:style w:type="character" w:customStyle="1" w:styleId="MarkTireChar">
    <w:name w:val="MarkTire Char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Normal"/>
    <w:link w:val="IndentChar"/>
    <w:qFormat/>
    <w:rsid w:val="00EE1063"/>
    <w:pPr>
      <w:ind w:firstLine="567"/>
    </w:p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LineNumber">
    <w:name w:val="line number"/>
    <w:basedOn w:val="DefaultParagraphFont"/>
    <w:uiPriority w:val="99"/>
    <w:semiHidden/>
    <w:locked/>
    <w:rsid w:val="00D66FB8"/>
  </w:style>
  <w:style w:type="paragraph" w:styleId="Header">
    <w:name w:val="header"/>
    <w:basedOn w:val="Normal"/>
    <w:link w:val="HeaderChar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Normal"/>
    <w:link w:val="NormalIntervalChar"/>
    <w:qFormat/>
    <w:rsid w:val="00C85A89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111E05"/>
    <w:pPr>
      <w:spacing w:after="240"/>
      <w:jc w:val="center"/>
    </w:p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Heading3Char">
    <w:name w:val="Heading 3 Char"/>
    <w:link w:val="Heading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Heading4Char">
    <w:name w:val="Heading 4 Char"/>
    <w:link w:val="Heading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Heading5Char">
    <w:name w:val="Heading 5 Char"/>
    <w:link w:val="Heading5"/>
    <w:uiPriority w:val="99"/>
    <w:semiHidden/>
    <w:rsid w:val="00F87556"/>
    <w:rPr>
      <w:rFonts w:ascii="Cambria" w:eastAsia="Times New Roman" w:hAnsi="Cambria" w:cs="Times New Roman"/>
      <w:color w:val="243F60"/>
      <w:sz w:val="24"/>
    </w:rPr>
  </w:style>
  <w:style w:type="paragraph" w:styleId="ListNumber">
    <w:name w:val="List Number"/>
    <w:basedOn w:val="Normal"/>
    <w:uiPriority w:val="99"/>
    <w:semiHidden/>
    <w:locked/>
    <w:rsid w:val="000F6B62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Normal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</w:pPr>
    <w:rPr>
      <w:b/>
    </w:rPr>
  </w:style>
  <w:style w:type="table" w:styleId="TableGrid">
    <w:name w:val="Table Grid"/>
    <w:basedOn w:val="TableNormal"/>
    <w:uiPriority w:val="39"/>
    <w:locked/>
    <w:rsid w:val="0095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ListParagraph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link w:val="NormalInterval"/>
    <w:rsid w:val="00C85A89"/>
    <w:rPr>
      <w:rFonts w:ascii="Arial" w:hAnsi="Arial"/>
      <w:sz w:val="20"/>
      <w:szCs w:val="18"/>
      <w:lang w:val="en-US"/>
    </w:rPr>
  </w:style>
  <w:style w:type="character" w:customStyle="1" w:styleId="BoldIntervalChar">
    <w:name w:val="Bold (Interval) Char"/>
    <w:link w:val="BoldInterval"/>
    <w:rsid w:val="008C33A1"/>
    <w:rPr>
      <w:rFonts w:ascii="Arial" w:hAnsi="Arial"/>
      <w:b/>
      <w:sz w:val="24"/>
      <w:szCs w:val="18"/>
      <w:lang w:val="en-US"/>
    </w:rPr>
  </w:style>
  <w:style w:type="character" w:customStyle="1" w:styleId="IndentChar">
    <w:name w:val="Indent Char"/>
    <w:link w:val="Indent"/>
    <w:rsid w:val="00EE1063"/>
    <w:rPr>
      <w:rFonts w:ascii="Arial" w:hAnsi="Arial"/>
      <w:sz w:val="24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link w:val="Roma"/>
    <w:rsid w:val="007A7891"/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CA7624"/>
    <w:rPr>
      <w:rFonts w:ascii="Arial" w:hAnsi="Arial"/>
      <w:sz w:val="24"/>
    </w:rPr>
  </w:style>
  <w:style w:type="character" w:styleId="Hyperlink">
    <w:name w:val="Hyperlink"/>
    <w:uiPriority w:val="99"/>
    <w:unhideWhenUsed/>
    <w:locked/>
    <w:rsid w:val="00C05BF1"/>
    <w:rPr>
      <w:color w:val="0000FF"/>
      <w:u w:val="single"/>
    </w:rPr>
  </w:style>
  <w:style w:type="paragraph" w:customStyle="1" w:styleId="Bold">
    <w:name w:val="Bold"/>
    <w:basedOn w:val="Normal"/>
    <w:link w:val="BoldChar"/>
    <w:qFormat/>
    <w:rsid w:val="00B005BC"/>
    <w:rPr>
      <w:b/>
      <w:szCs w:val="20"/>
      <w:lang w:eastAsia="ru-RU"/>
    </w:rPr>
  </w:style>
  <w:style w:type="character" w:customStyle="1" w:styleId="BoldChar">
    <w:name w:val="Bold Char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character" w:styleId="FollowedHyperlink">
    <w:name w:val="FollowedHyperlink"/>
    <w:uiPriority w:val="99"/>
    <w:semiHidden/>
    <w:unhideWhenUsed/>
    <w:locked/>
    <w:rsid w:val="00536A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998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90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-%20Theory\Sample\Offices\Book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8DF86-B156-4B6A-9463-AB60066B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RePack by Diakov</cp:lastModifiedBy>
  <cp:revision>2</cp:revision>
  <dcterms:created xsi:type="dcterms:W3CDTF">2020-02-14T05:18:00Z</dcterms:created>
  <dcterms:modified xsi:type="dcterms:W3CDTF">2020-02-14T05:18:00Z</dcterms:modified>
</cp:coreProperties>
</file>