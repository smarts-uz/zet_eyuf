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Style0"/>
        <w:tblW w:w="0" w:type="auto"/>
        <w:tblInd w:w="0" w:type="dxa"/>
        <w:tblLook w:val="04A0" w:firstRow="1" w:lastRow="0" w:firstColumn="1" w:lastColumn="0" w:noHBand="0" w:noVBand="1"/>
      </w:tblPr>
      <w:tblGrid>
        <w:gridCol w:w="105"/>
        <w:gridCol w:w="420"/>
        <w:gridCol w:w="404"/>
        <w:gridCol w:w="400"/>
        <w:gridCol w:w="397"/>
        <w:gridCol w:w="384"/>
        <w:gridCol w:w="384"/>
        <w:gridCol w:w="381"/>
        <w:gridCol w:w="381"/>
        <w:gridCol w:w="398"/>
        <w:gridCol w:w="395"/>
        <w:gridCol w:w="420"/>
        <w:gridCol w:w="416"/>
        <w:gridCol w:w="397"/>
        <w:gridCol w:w="381"/>
        <w:gridCol w:w="366"/>
        <w:gridCol w:w="424"/>
        <w:gridCol w:w="420"/>
        <w:gridCol w:w="420"/>
        <w:gridCol w:w="419"/>
        <w:gridCol w:w="413"/>
        <w:gridCol w:w="390"/>
        <w:gridCol w:w="389"/>
        <w:gridCol w:w="381"/>
        <w:gridCol w:w="535"/>
        <w:gridCol w:w="96"/>
        <w:gridCol w:w="856"/>
      </w:tblGrid>
      <w:tr w:rsidR="00F129D4" w:rsidTr="004E3230">
        <w:trPr>
          <w:trHeight w:val="60"/>
        </w:trPr>
        <w:tc>
          <w:tcPr>
            <w:tcW w:w="106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420" w:type="dxa"/>
            <w:shd w:val="clear" w:color="FFFFFF" w:fill="auto"/>
            <w:vAlign w:val="bottom"/>
          </w:tcPr>
          <w:p w:rsidR="00F129D4" w:rsidRDefault="00F129D4" w:rsidP="004E3230">
            <w:r>
              <w:rPr>
                <w:szCs w:val="24"/>
              </w:rPr>
              <w:t>Я,</w:t>
            </w:r>
          </w:p>
        </w:tc>
        <w:tc>
          <w:tcPr>
            <w:tcW w:w="5504" w:type="dxa"/>
            <w:gridSpan w:val="1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F129D4" w:rsidRDefault="00F129D4" w:rsidP="004E3230">
            <w:pPr>
              <w:jc w:val="center"/>
            </w:pPr>
          </w:p>
        </w:tc>
        <w:tc>
          <w:tcPr>
            <w:tcW w:w="2096" w:type="dxa"/>
            <w:gridSpan w:val="5"/>
            <w:shd w:val="clear" w:color="FFFFFF" w:fill="auto"/>
            <w:vAlign w:val="bottom"/>
          </w:tcPr>
          <w:p w:rsidR="00F129D4" w:rsidRDefault="00F129D4" w:rsidP="004E3230">
            <w:r>
              <w:rPr>
                <w:szCs w:val="24"/>
              </w:rPr>
              <w:t xml:space="preserve">  дата рождения:</w:t>
            </w:r>
          </w:p>
        </w:tc>
        <w:tc>
          <w:tcPr>
            <w:tcW w:w="1695" w:type="dxa"/>
            <w:gridSpan w:val="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F129D4" w:rsidRDefault="00F129D4" w:rsidP="004E3230">
            <w:pPr>
              <w:jc w:val="center"/>
            </w:pPr>
          </w:p>
        </w:tc>
        <w:tc>
          <w:tcPr>
            <w:tcW w:w="96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856" w:type="dxa"/>
            <w:shd w:val="clear" w:color="FFFFFF" w:fill="auto"/>
            <w:vAlign w:val="bottom"/>
          </w:tcPr>
          <w:p w:rsidR="00F129D4" w:rsidRDefault="00F129D4" w:rsidP="004E3230"/>
        </w:tc>
      </w:tr>
      <w:tr w:rsidR="00F129D4" w:rsidTr="004E3230">
        <w:tc>
          <w:tcPr>
            <w:tcW w:w="106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420" w:type="dxa"/>
            <w:shd w:val="clear" w:color="FFFFFF" w:fill="auto"/>
            <w:vAlign w:val="bottom"/>
          </w:tcPr>
          <w:p w:rsidR="00F129D4" w:rsidRDefault="00F129D4" w:rsidP="004E3230">
            <w:pPr>
              <w:jc w:val="center"/>
            </w:pPr>
          </w:p>
        </w:tc>
        <w:tc>
          <w:tcPr>
            <w:tcW w:w="404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400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397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384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384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381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381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398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395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420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416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397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381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366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424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420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420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419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413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390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389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381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535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96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856" w:type="dxa"/>
            <w:shd w:val="clear" w:color="FFFFFF" w:fill="auto"/>
            <w:vAlign w:val="bottom"/>
          </w:tcPr>
          <w:p w:rsidR="00F129D4" w:rsidRDefault="00F129D4" w:rsidP="004E3230"/>
        </w:tc>
      </w:tr>
      <w:tr w:rsidR="00F129D4" w:rsidTr="004E3230">
        <w:trPr>
          <w:trHeight w:val="60"/>
        </w:trPr>
        <w:tc>
          <w:tcPr>
            <w:tcW w:w="106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3944" w:type="dxa"/>
            <w:gridSpan w:val="10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1233" w:type="dxa"/>
            <w:gridSpan w:val="3"/>
            <w:shd w:val="clear" w:color="FFFFFF" w:fill="auto"/>
            <w:vAlign w:val="bottom"/>
          </w:tcPr>
          <w:p w:rsidR="00F129D4" w:rsidRDefault="00F129D4" w:rsidP="004E3230">
            <w:pPr>
              <w:jc w:val="center"/>
            </w:pPr>
            <w:r>
              <w:rPr>
                <w:szCs w:val="24"/>
              </w:rPr>
              <w:t>серия:</w:t>
            </w:r>
          </w:p>
        </w:tc>
        <w:tc>
          <w:tcPr>
            <w:tcW w:w="1591" w:type="dxa"/>
            <w:gridSpan w:val="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F129D4" w:rsidRDefault="00F129D4" w:rsidP="004E3230">
            <w:pPr>
              <w:jc w:val="center"/>
            </w:pPr>
          </w:p>
        </w:tc>
        <w:tc>
          <w:tcPr>
            <w:tcW w:w="1252" w:type="dxa"/>
            <w:gridSpan w:val="3"/>
            <w:shd w:val="clear" w:color="FFFFFF" w:fill="auto"/>
            <w:vAlign w:val="bottom"/>
          </w:tcPr>
          <w:p w:rsidR="00F129D4" w:rsidRDefault="00F129D4" w:rsidP="004E3230">
            <w:pPr>
              <w:jc w:val="center"/>
            </w:pPr>
            <w:r>
              <w:rPr>
                <w:szCs w:val="24"/>
              </w:rPr>
              <w:t>номер:</w:t>
            </w:r>
          </w:p>
        </w:tc>
        <w:tc>
          <w:tcPr>
            <w:tcW w:w="1695" w:type="dxa"/>
            <w:gridSpan w:val="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F129D4" w:rsidRDefault="00F129D4" w:rsidP="004E3230">
            <w:pPr>
              <w:jc w:val="center"/>
            </w:pPr>
          </w:p>
        </w:tc>
        <w:tc>
          <w:tcPr>
            <w:tcW w:w="96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856" w:type="dxa"/>
            <w:shd w:val="clear" w:color="FFFFFF" w:fill="auto"/>
            <w:vAlign w:val="bottom"/>
          </w:tcPr>
          <w:p w:rsidR="00F129D4" w:rsidRDefault="00F129D4" w:rsidP="004E3230"/>
        </w:tc>
      </w:tr>
      <w:tr w:rsidR="00F129D4" w:rsidTr="004E3230">
        <w:tc>
          <w:tcPr>
            <w:tcW w:w="106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420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404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400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397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384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384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381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381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398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395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420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416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397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381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366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424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420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420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419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413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390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389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381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535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96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856" w:type="dxa"/>
            <w:shd w:val="clear" w:color="FFFFFF" w:fill="auto"/>
            <w:vAlign w:val="bottom"/>
          </w:tcPr>
          <w:p w:rsidR="00F129D4" w:rsidRDefault="00F129D4" w:rsidP="004E3230"/>
        </w:tc>
      </w:tr>
      <w:tr w:rsidR="00F129D4" w:rsidTr="004E3230">
        <w:trPr>
          <w:trHeight w:val="60"/>
        </w:trPr>
        <w:tc>
          <w:tcPr>
            <w:tcW w:w="106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1621" w:type="dxa"/>
            <w:gridSpan w:val="4"/>
            <w:shd w:val="clear" w:color="FFFFFF" w:fill="auto"/>
            <w:vAlign w:val="bottom"/>
          </w:tcPr>
          <w:p w:rsidR="00F129D4" w:rsidRDefault="00F129D4" w:rsidP="004E3230">
            <w:r>
              <w:rPr>
                <w:szCs w:val="24"/>
              </w:rPr>
              <w:t>дата выдачи:</w:t>
            </w:r>
          </w:p>
        </w:tc>
        <w:tc>
          <w:tcPr>
            <w:tcW w:w="1530" w:type="dxa"/>
            <w:gridSpan w:val="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F129D4" w:rsidRDefault="00F129D4" w:rsidP="004E3230">
            <w:pPr>
              <w:jc w:val="center"/>
            </w:pPr>
          </w:p>
        </w:tc>
        <w:tc>
          <w:tcPr>
            <w:tcW w:w="1629" w:type="dxa"/>
            <w:gridSpan w:val="4"/>
            <w:shd w:val="clear" w:color="FFFFFF" w:fill="auto"/>
            <w:vAlign w:val="bottom"/>
          </w:tcPr>
          <w:p w:rsidR="00F129D4" w:rsidRDefault="00F129D4" w:rsidP="004E3230">
            <w:pPr>
              <w:jc w:val="center"/>
            </w:pPr>
            <w:r>
              <w:rPr>
                <w:szCs w:val="24"/>
              </w:rPr>
              <w:t>действует до:</w:t>
            </w:r>
          </w:p>
        </w:tc>
        <w:tc>
          <w:tcPr>
            <w:tcW w:w="1568" w:type="dxa"/>
            <w:gridSpan w:val="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F129D4" w:rsidRDefault="00F129D4" w:rsidP="004E3230">
            <w:pPr>
              <w:jc w:val="center"/>
            </w:pPr>
          </w:p>
        </w:tc>
        <w:tc>
          <w:tcPr>
            <w:tcW w:w="2451" w:type="dxa"/>
            <w:gridSpan w:val="6"/>
            <w:shd w:val="clear" w:color="FFFFFF" w:fill="auto"/>
            <w:vAlign w:val="bottom"/>
          </w:tcPr>
          <w:p w:rsidR="00F129D4" w:rsidRDefault="00F129D4" w:rsidP="004E3230">
            <w:pPr>
              <w:jc w:val="center"/>
            </w:pPr>
            <w:r>
              <w:rPr>
                <w:szCs w:val="24"/>
              </w:rPr>
              <w:t>код подразделения:</w:t>
            </w:r>
          </w:p>
        </w:tc>
        <w:tc>
          <w:tcPr>
            <w:tcW w:w="916" w:type="dxa"/>
            <w:gridSpan w:val="2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F129D4" w:rsidRDefault="00F129D4" w:rsidP="004E3230">
            <w:pPr>
              <w:jc w:val="center"/>
            </w:pPr>
          </w:p>
        </w:tc>
        <w:tc>
          <w:tcPr>
            <w:tcW w:w="96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856" w:type="dxa"/>
            <w:shd w:val="clear" w:color="FFFFFF" w:fill="auto"/>
            <w:vAlign w:val="bottom"/>
          </w:tcPr>
          <w:p w:rsidR="00F129D4" w:rsidRDefault="00F129D4" w:rsidP="004E3230"/>
        </w:tc>
      </w:tr>
      <w:tr w:rsidR="00F129D4" w:rsidTr="004E3230">
        <w:tc>
          <w:tcPr>
            <w:tcW w:w="106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420" w:type="dxa"/>
            <w:shd w:val="clear" w:color="FFFFFF" w:fill="auto"/>
            <w:vAlign w:val="bottom"/>
          </w:tcPr>
          <w:p w:rsidR="00F129D4" w:rsidRDefault="00F129D4" w:rsidP="004E3230">
            <w:pPr>
              <w:jc w:val="center"/>
            </w:pPr>
          </w:p>
        </w:tc>
        <w:tc>
          <w:tcPr>
            <w:tcW w:w="404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400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397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384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384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381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381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398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395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420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416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397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381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366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424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420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420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419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413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390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389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381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535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96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856" w:type="dxa"/>
            <w:shd w:val="clear" w:color="FFFFFF" w:fill="auto"/>
            <w:vAlign w:val="bottom"/>
          </w:tcPr>
          <w:p w:rsidR="00F129D4" w:rsidRDefault="00F129D4" w:rsidP="004E3230"/>
        </w:tc>
      </w:tr>
      <w:tr w:rsidR="00F129D4" w:rsidTr="004E3230">
        <w:trPr>
          <w:trHeight w:val="60"/>
        </w:trPr>
        <w:tc>
          <w:tcPr>
            <w:tcW w:w="106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1621" w:type="dxa"/>
            <w:gridSpan w:val="4"/>
            <w:shd w:val="clear" w:color="FFFFFF" w:fill="auto"/>
            <w:vAlign w:val="bottom"/>
          </w:tcPr>
          <w:p w:rsidR="00F129D4" w:rsidRDefault="00F129D4" w:rsidP="004E3230">
            <w:r>
              <w:rPr>
                <w:szCs w:val="24"/>
              </w:rPr>
              <w:t>кем выдан:</w:t>
            </w:r>
          </w:p>
        </w:tc>
        <w:tc>
          <w:tcPr>
            <w:tcW w:w="8094" w:type="dxa"/>
            <w:gridSpan w:val="20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F129D4" w:rsidRPr="001570C0" w:rsidRDefault="00F129D4" w:rsidP="004E3230">
            <w:pPr>
              <w:jc w:val="center"/>
              <w:rPr>
                <w:lang w:val="ru-RU"/>
              </w:rPr>
            </w:pPr>
          </w:p>
        </w:tc>
        <w:tc>
          <w:tcPr>
            <w:tcW w:w="96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856" w:type="dxa"/>
            <w:shd w:val="clear" w:color="FFFFFF" w:fill="auto"/>
            <w:vAlign w:val="bottom"/>
          </w:tcPr>
          <w:p w:rsidR="00F129D4" w:rsidRDefault="00F129D4" w:rsidP="004E3230"/>
        </w:tc>
      </w:tr>
      <w:tr w:rsidR="00F129D4" w:rsidTr="004E3230">
        <w:tc>
          <w:tcPr>
            <w:tcW w:w="106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420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404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400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397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384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384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381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381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398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395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420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416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397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381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366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424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420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420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419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413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390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389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381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535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96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856" w:type="dxa"/>
            <w:shd w:val="clear" w:color="FFFFFF" w:fill="auto"/>
            <w:vAlign w:val="bottom"/>
          </w:tcPr>
          <w:p w:rsidR="00F129D4" w:rsidRDefault="00F129D4" w:rsidP="004E3230"/>
        </w:tc>
      </w:tr>
      <w:tr w:rsidR="00F129D4" w:rsidTr="004E3230">
        <w:trPr>
          <w:trHeight w:val="60"/>
        </w:trPr>
        <w:tc>
          <w:tcPr>
            <w:tcW w:w="106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2389" w:type="dxa"/>
            <w:gridSpan w:val="6"/>
            <w:shd w:val="clear" w:color="FFFFFF" w:fill="auto"/>
            <w:vAlign w:val="bottom"/>
          </w:tcPr>
          <w:p w:rsidR="00F129D4" w:rsidRDefault="00F129D4" w:rsidP="004E3230">
            <w:r>
              <w:rPr>
                <w:szCs w:val="24"/>
              </w:rPr>
              <w:t>по кассовому чеку №</w:t>
            </w:r>
          </w:p>
        </w:tc>
        <w:tc>
          <w:tcPr>
            <w:tcW w:w="1555" w:type="dxa"/>
            <w:gridSpan w:val="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836" w:type="dxa"/>
            <w:gridSpan w:val="2"/>
            <w:shd w:val="clear" w:color="FFFFFF" w:fill="auto"/>
            <w:vAlign w:val="bottom"/>
          </w:tcPr>
          <w:p w:rsidR="00F129D4" w:rsidRDefault="00F129D4" w:rsidP="004E3230">
            <w:pPr>
              <w:jc w:val="center"/>
            </w:pPr>
            <w:r>
              <w:rPr>
                <w:szCs w:val="24"/>
              </w:rPr>
              <w:t>от</w:t>
            </w:r>
          </w:p>
        </w:tc>
        <w:tc>
          <w:tcPr>
            <w:tcW w:w="1568" w:type="dxa"/>
            <w:gridSpan w:val="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3367" w:type="dxa"/>
            <w:gridSpan w:val="8"/>
            <w:shd w:val="clear" w:color="FFFFFF" w:fill="auto"/>
            <w:vAlign w:val="bottom"/>
          </w:tcPr>
          <w:p w:rsidR="00F129D4" w:rsidRDefault="00F129D4" w:rsidP="004E3230">
            <w:pPr>
              <w:jc w:val="center"/>
            </w:pPr>
            <w:r>
              <w:rPr>
                <w:szCs w:val="24"/>
              </w:rPr>
              <w:t>приобрел(а) в организации</w:t>
            </w:r>
          </w:p>
        </w:tc>
        <w:tc>
          <w:tcPr>
            <w:tcW w:w="96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856" w:type="dxa"/>
            <w:shd w:val="clear" w:color="FFFFFF" w:fill="auto"/>
            <w:vAlign w:val="bottom"/>
          </w:tcPr>
          <w:p w:rsidR="00F129D4" w:rsidRDefault="00F129D4" w:rsidP="004E3230"/>
        </w:tc>
      </w:tr>
      <w:tr w:rsidR="00F129D4" w:rsidTr="004E3230">
        <w:tc>
          <w:tcPr>
            <w:tcW w:w="106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420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404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400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397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384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384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381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381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398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395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420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416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397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381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366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424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420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420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419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413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390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389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381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535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96" w:type="dxa"/>
            <w:shd w:val="clear" w:color="FFFFFF" w:fill="auto"/>
            <w:vAlign w:val="bottom"/>
          </w:tcPr>
          <w:p w:rsidR="00F129D4" w:rsidRPr="00E27DE7" w:rsidRDefault="00F129D4" w:rsidP="004E3230"/>
        </w:tc>
        <w:tc>
          <w:tcPr>
            <w:tcW w:w="856" w:type="dxa"/>
            <w:shd w:val="clear" w:color="FFFFFF" w:fill="auto"/>
            <w:vAlign w:val="bottom"/>
          </w:tcPr>
          <w:p w:rsidR="00F129D4" w:rsidRDefault="00F129D4" w:rsidP="004E3230"/>
        </w:tc>
      </w:tr>
      <w:tr w:rsidR="00F129D4" w:rsidRPr="00E27DE7" w:rsidTr="004E3230">
        <w:trPr>
          <w:trHeight w:val="60"/>
        </w:trPr>
        <w:tc>
          <w:tcPr>
            <w:tcW w:w="106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9715" w:type="dxa"/>
            <w:gridSpan w:val="24"/>
            <w:shd w:val="clear" w:color="FFFFFF" w:fill="auto"/>
            <w:vAlign w:val="bottom"/>
          </w:tcPr>
          <w:p w:rsidR="00F129D4" w:rsidRPr="00E27DE7" w:rsidRDefault="00F129D4" w:rsidP="004E3230">
            <w:r w:rsidRPr="00E27DE7">
              <w:rPr>
                <w:szCs w:val="24"/>
              </w:rPr>
              <w:t>${</w:t>
            </w:r>
            <w:r>
              <w:rPr>
                <w:szCs w:val="24"/>
              </w:rPr>
              <w:t>sellerName</w:t>
            </w:r>
            <w:r w:rsidRPr="00E27DE7">
              <w:rPr>
                <w:szCs w:val="24"/>
              </w:rPr>
              <w:t xml:space="preserve">}  </w:t>
            </w:r>
            <w:r w:rsidRPr="00E27DE7">
              <w:rPr>
                <w:szCs w:val="24"/>
                <w:lang w:val="ru-RU"/>
              </w:rPr>
              <w:t>товары</w:t>
            </w:r>
            <w:r w:rsidRPr="00E27DE7">
              <w:rPr>
                <w:szCs w:val="24"/>
              </w:rPr>
              <w:t xml:space="preserve"> </w:t>
            </w:r>
            <w:r w:rsidRPr="00E27DE7">
              <w:rPr>
                <w:szCs w:val="24"/>
                <w:lang w:val="ru-RU"/>
              </w:rPr>
              <w:t>на</w:t>
            </w:r>
            <w:r w:rsidRPr="00E27DE7">
              <w:rPr>
                <w:szCs w:val="24"/>
              </w:rPr>
              <w:t xml:space="preserve"> </w:t>
            </w:r>
            <w:r w:rsidRPr="00E27DE7">
              <w:rPr>
                <w:szCs w:val="24"/>
                <w:lang w:val="ru-RU"/>
              </w:rPr>
              <w:t>сумму</w:t>
            </w:r>
            <w:r w:rsidRPr="00E27DE7">
              <w:rPr>
                <w:szCs w:val="24"/>
              </w:rPr>
              <w:t xml:space="preserve"> </w:t>
            </w:r>
            <w:r>
              <w:rPr>
                <w:szCs w:val="24"/>
              </w:rPr>
              <w:t>${totalPrice} UZS</w:t>
            </w:r>
          </w:p>
        </w:tc>
        <w:tc>
          <w:tcPr>
            <w:tcW w:w="96" w:type="dxa"/>
            <w:shd w:val="clear" w:color="FFFFFF" w:fill="auto"/>
            <w:vAlign w:val="bottom"/>
          </w:tcPr>
          <w:p w:rsidR="00F129D4" w:rsidRPr="00E27DE7" w:rsidRDefault="00F129D4" w:rsidP="004E3230"/>
        </w:tc>
        <w:tc>
          <w:tcPr>
            <w:tcW w:w="856" w:type="dxa"/>
            <w:shd w:val="clear" w:color="FFFFFF" w:fill="auto"/>
            <w:vAlign w:val="bottom"/>
          </w:tcPr>
          <w:p w:rsidR="00F129D4" w:rsidRPr="00E27DE7" w:rsidRDefault="00F129D4" w:rsidP="004E3230"/>
        </w:tc>
      </w:tr>
      <w:tr w:rsidR="00F129D4" w:rsidRPr="00E27DE7" w:rsidTr="004E3230">
        <w:tc>
          <w:tcPr>
            <w:tcW w:w="106" w:type="dxa"/>
            <w:shd w:val="clear" w:color="FFFFFF" w:fill="auto"/>
            <w:vAlign w:val="bottom"/>
          </w:tcPr>
          <w:p w:rsidR="00F129D4" w:rsidRPr="00E27DE7" w:rsidRDefault="00F129D4" w:rsidP="004E3230"/>
        </w:tc>
        <w:tc>
          <w:tcPr>
            <w:tcW w:w="9715" w:type="dxa"/>
            <w:gridSpan w:val="24"/>
            <w:shd w:val="clear" w:color="FFFFFF" w:fill="auto"/>
            <w:vAlign w:val="bottom"/>
          </w:tcPr>
          <w:p w:rsidR="00F129D4" w:rsidRPr="00E27DE7" w:rsidRDefault="00F129D4" w:rsidP="004E3230"/>
        </w:tc>
        <w:tc>
          <w:tcPr>
            <w:tcW w:w="96" w:type="dxa"/>
            <w:shd w:val="clear" w:color="FFFFFF" w:fill="auto"/>
            <w:vAlign w:val="bottom"/>
          </w:tcPr>
          <w:p w:rsidR="00F129D4" w:rsidRPr="00E27DE7" w:rsidRDefault="00F129D4" w:rsidP="004E3230"/>
        </w:tc>
        <w:tc>
          <w:tcPr>
            <w:tcW w:w="856" w:type="dxa"/>
            <w:shd w:val="clear" w:color="FFFFFF" w:fill="auto"/>
            <w:vAlign w:val="bottom"/>
          </w:tcPr>
          <w:p w:rsidR="00F129D4" w:rsidRPr="00E27DE7" w:rsidRDefault="00F129D4" w:rsidP="004E3230"/>
        </w:tc>
      </w:tr>
      <w:tr w:rsidR="00F129D4" w:rsidRPr="00C11EC0" w:rsidTr="004E3230">
        <w:trPr>
          <w:trHeight w:val="60"/>
        </w:trPr>
        <w:tc>
          <w:tcPr>
            <w:tcW w:w="106" w:type="dxa"/>
            <w:shd w:val="clear" w:color="FFFFFF" w:fill="auto"/>
            <w:vAlign w:val="bottom"/>
          </w:tcPr>
          <w:p w:rsidR="00F129D4" w:rsidRPr="00E27DE7" w:rsidRDefault="00F129D4" w:rsidP="004E3230"/>
        </w:tc>
        <w:tc>
          <w:tcPr>
            <w:tcW w:w="5924" w:type="dxa"/>
            <w:gridSpan w:val="15"/>
            <w:shd w:val="clear" w:color="FFFFFF" w:fill="auto"/>
            <w:vAlign w:val="bottom"/>
          </w:tcPr>
          <w:p w:rsidR="00F129D4" w:rsidRPr="00C11EC0" w:rsidRDefault="00F129D4" w:rsidP="004E3230">
            <w:pPr>
              <w:rPr>
                <w:lang w:val="ru-RU"/>
              </w:rPr>
            </w:pPr>
            <w:r w:rsidRPr="00E27DE7">
              <w:rPr>
                <w:szCs w:val="24"/>
                <w:lang w:val="ru-RU"/>
              </w:rPr>
              <w:t>Приобретенные товары мною возвращены по причине:</w:t>
            </w:r>
          </w:p>
        </w:tc>
        <w:tc>
          <w:tcPr>
            <w:tcW w:w="3791" w:type="dxa"/>
            <w:gridSpan w:val="9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F129D4" w:rsidRPr="00E27DE7" w:rsidRDefault="00F129D4" w:rsidP="004E3230">
            <w:pPr>
              <w:jc w:val="center"/>
              <w:rPr>
                <w:lang w:val="ru-RU"/>
              </w:rPr>
            </w:pPr>
          </w:p>
        </w:tc>
        <w:tc>
          <w:tcPr>
            <w:tcW w:w="96" w:type="dxa"/>
            <w:shd w:val="clear" w:color="FFFFFF" w:fill="auto"/>
            <w:vAlign w:val="bottom"/>
          </w:tcPr>
          <w:p w:rsidR="00F129D4" w:rsidRPr="00E27DE7" w:rsidRDefault="00F129D4" w:rsidP="004E3230">
            <w:pPr>
              <w:rPr>
                <w:lang w:val="ru-RU"/>
              </w:rPr>
            </w:pPr>
          </w:p>
        </w:tc>
        <w:tc>
          <w:tcPr>
            <w:tcW w:w="856" w:type="dxa"/>
            <w:shd w:val="clear" w:color="FFFFFF" w:fill="auto"/>
            <w:vAlign w:val="bottom"/>
          </w:tcPr>
          <w:p w:rsidR="00F129D4" w:rsidRPr="00E27DE7" w:rsidRDefault="00F129D4" w:rsidP="004E3230">
            <w:pPr>
              <w:rPr>
                <w:lang w:val="ru-RU"/>
              </w:rPr>
            </w:pPr>
          </w:p>
        </w:tc>
      </w:tr>
      <w:tr w:rsidR="00F129D4" w:rsidRPr="00F4167B" w:rsidTr="004E3230">
        <w:trPr>
          <w:trHeight w:val="393"/>
        </w:trPr>
        <w:tc>
          <w:tcPr>
            <w:tcW w:w="106" w:type="dxa"/>
            <w:shd w:val="clear" w:color="FFFFFF" w:fill="auto"/>
            <w:vAlign w:val="bottom"/>
          </w:tcPr>
          <w:p w:rsidR="00F129D4" w:rsidRPr="00E27DE7" w:rsidRDefault="00F129D4" w:rsidP="004E3230">
            <w:pPr>
              <w:rPr>
                <w:lang w:val="ru-RU"/>
              </w:rPr>
            </w:pPr>
          </w:p>
        </w:tc>
        <w:tc>
          <w:tcPr>
            <w:tcW w:w="9715" w:type="dxa"/>
            <w:gridSpan w:val="24"/>
            <w:shd w:val="clear" w:color="FFFFFF" w:fill="auto"/>
            <w:vAlign w:val="bottom"/>
          </w:tcPr>
          <w:p w:rsidR="00F129D4" w:rsidRDefault="00F129D4" w:rsidP="004E3230">
            <w:pPr>
              <w:rPr>
                <w:lang w:val="ru-RU"/>
              </w:rPr>
            </w:pPr>
          </w:p>
          <w:p w:rsidR="00F129D4" w:rsidRPr="006B02EF" w:rsidRDefault="00F129D4" w:rsidP="004E3230">
            <w:r>
              <w:t>${blockName1}</w:t>
            </w:r>
          </w:p>
        </w:tc>
        <w:tc>
          <w:tcPr>
            <w:tcW w:w="96" w:type="dxa"/>
            <w:shd w:val="clear" w:color="FFFFFF" w:fill="auto"/>
            <w:vAlign w:val="bottom"/>
          </w:tcPr>
          <w:p w:rsidR="00F129D4" w:rsidRPr="00E27DE7" w:rsidRDefault="00F129D4" w:rsidP="004E3230">
            <w:pPr>
              <w:rPr>
                <w:lang w:val="ru-RU"/>
              </w:rPr>
            </w:pPr>
          </w:p>
        </w:tc>
        <w:tc>
          <w:tcPr>
            <w:tcW w:w="856" w:type="dxa"/>
            <w:shd w:val="clear" w:color="FFFFFF" w:fill="auto"/>
            <w:vAlign w:val="bottom"/>
          </w:tcPr>
          <w:p w:rsidR="00F129D4" w:rsidRPr="00E27DE7" w:rsidRDefault="00F129D4" w:rsidP="004E3230">
            <w:pPr>
              <w:rPr>
                <w:lang w:val="ru-RU"/>
              </w:rPr>
            </w:pPr>
          </w:p>
        </w:tc>
      </w:tr>
    </w:tbl>
    <w:tbl>
      <w:tblPr>
        <w:tblStyle w:val="TableStyle1"/>
        <w:tblW w:w="0" w:type="auto"/>
        <w:tblInd w:w="0" w:type="dxa"/>
        <w:tblLook w:val="04A0" w:firstRow="1" w:lastRow="0" w:firstColumn="1" w:lastColumn="0" w:noHBand="0" w:noVBand="1"/>
      </w:tblPr>
      <w:tblGrid>
        <w:gridCol w:w="117"/>
        <w:gridCol w:w="104"/>
        <w:gridCol w:w="629"/>
        <w:gridCol w:w="6606"/>
        <w:gridCol w:w="1107"/>
        <w:gridCol w:w="940"/>
        <w:gridCol w:w="1256"/>
      </w:tblGrid>
      <w:tr w:rsidR="00F129D4" w:rsidTr="004E3230">
        <w:trPr>
          <w:trHeight w:val="60"/>
        </w:trPr>
        <w:tc>
          <w:tcPr>
            <w:tcW w:w="118" w:type="dxa"/>
            <w:shd w:val="clear" w:color="FFFFFF" w:fill="auto"/>
            <w:vAlign w:val="center"/>
          </w:tcPr>
          <w:p w:rsidR="00F129D4" w:rsidRPr="00E27DE7" w:rsidRDefault="00F129D4" w:rsidP="004E3230">
            <w:pPr>
              <w:jc w:val="center"/>
              <w:rPr>
                <w:lang w:val="ru-RU"/>
              </w:rPr>
            </w:pPr>
          </w:p>
        </w:tc>
        <w:tc>
          <w:tcPr>
            <w:tcW w:w="105" w:type="dxa"/>
            <w:shd w:val="clear" w:color="FFFFFF" w:fill="auto"/>
            <w:vAlign w:val="center"/>
          </w:tcPr>
          <w:p w:rsidR="00F129D4" w:rsidRPr="00E27DE7" w:rsidRDefault="00F129D4" w:rsidP="004E3230">
            <w:pPr>
              <w:jc w:val="center"/>
              <w:rPr>
                <w:lang w:val="ru-RU"/>
              </w:rPr>
            </w:pPr>
          </w:p>
        </w:tc>
        <w:tc>
          <w:tcPr>
            <w:tcW w:w="630" w:type="dxa"/>
            <w:vMerge w:val="restart"/>
            <w:tcBorders>
              <w:top w:val="single" w:sz="10" w:space="0" w:color="auto"/>
              <w:left w:val="single" w:sz="10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F129D4" w:rsidRDefault="00F129D4" w:rsidP="004E3230">
            <w:pPr>
              <w:jc w:val="center"/>
            </w:pPr>
            <w:r>
              <w:rPr>
                <w:b/>
                <w:sz w:val="22"/>
              </w:rPr>
              <w:t>№</w:t>
            </w:r>
          </w:p>
        </w:tc>
        <w:tc>
          <w:tcPr>
            <w:tcW w:w="6642" w:type="dxa"/>
            <w:vMerge w:val="restart"/>
            <w:tcBorders>
              <w:top w:val="single" w:sz="10" w:space="0" w:color="auto"/>
            </w:tcBorders>
            <w:shd w:val="clear" w:color="FFFFFF" w:fill="auto"/>
            <w:vAlign w:val="center"/>
          </w:tcPr>
          <w:p w:rsidR="00F129D4" w:rsidRDefault="00F129D4" w:rsidP="004E3230">
            <w:pPr>
              <w:jc w:val="center"/>
            </w:pPr>
            <w:r>
              <w:rPr>
                <w:b/>
                <w:sz w:val="22"/>
              </w:rPr>
              <w:t>Возвращенный товар</w:t>
            </w:r>
          </w:p>
        </w:tc>
        <w:tc>
          <w:tcPr>
            <w:tcW w:w="1575" w:type="dxa"/>
            <w:gridSpan w:val="2"/>
            <w:vMerge w:val="restart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F129D4" w:rsidRDefault="00F129D4" w:rsidP="004E3230">
            <w:pPr>
              <w:jc w:val="center"/>
            </w:pPr>
            <w:r>
              <w:rPr>
                <w:b/>
                <w:sz w:val="22"/>
              </w:rPr>
              <w:t>Количество</w:t>
            </w:r>
          </w:p>
        </w:tc>
        <w:tc>
          <w:tcPr>
            <w:tcW w:w="1260" w:type="dxa"/>
            <w:vMerge w:val="restart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F129D4" w:rsidRDefault="00F129D4" w:rsidP="004E3230">
            <w:pPr>
              <w:jc w:val="center"/>
            </w:pPr>
            <w:r>
              <w:rPr>
                <w:b/>
                <w:sz w:val="22"/>
              </w:rPr>
              <w:t>Сумма</w:t>
            </w:r>
          </w:p>
        </w:tc>
      </w:tr>
      <w:tr w:rsidR="00F129D4" w:rsidTr="004E3230">
        <w:trPr>
          <w:trHeight w:val="155"/>
        </w:trPr>
        <w:tc>
          <w:tcPr>
            <w:tcW w:w="118" w:type="dxa"/>
            <w:shd w:val="clear" w:color="FFFFFF" w:fill="auto"/>
            <w:vAlign w:val="center"/>
          </w:tcPr>
          <w:p w:rsidR="00F129D4" w:rsidRDefault="00F129D4" w:rsidP="004E3230">
            <w:pPr>
              <w:jc w:val="center"/>
            </w:pPr>
          </w:p>
        </w:tc>
        <w:tc>
          <w:tcPr>
            <w:tcW w:w="105" w:type="dxa"/>
            <w:shd w:val="clear" w:color="FFFFFF" w:fill="auto"/>
            <w:vAlign w:val="center"/>
          </w:tcPr>
          <w:p w:rsidR="00F129D4" w:rsidRDefault="00F129D4" w:rsidP="004E3230">
            <w:pPr>
              <w:jc w:val="center"/>
            </w:pPr>
          </w:p>
        </w:tc>
        <w:tc>
          <w:tcPr>
            <w:tcW w:w="630" w:type="dxa"/>
            <w:vMerge/>
            <w:tcBorders>
              <w:top w:val="single" w:sz="10" w:space="0" w:color="auto"/>
              <w:left w:val="single" w:sz="10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F129D4" w:rsidRDefault="00F129D4" w:rsidP="004E3230">
            <w:pPr>
              <w:jc w:val="center"/>
            </w:pPr>
          </w:p>
        </w:tc>
        <w:tc>
          <w:tcPr>
            <w:tcW w:w="6642" w:type="dxa"/>
            <w:vMerge/>
            <w:tcBorders>
              <w:top w:val="single" w:sz="10" w:space="0" w:color="auto"/>
            </w:tcBorders>
            <w:shd w:val="clear" w:color="FFFFFF" w:fill="auto"/>
            <w:vAlign w:val="center"/>
          </w:tcPr>
          <w:p w:rsidR="00F129D4" w:rsidRDefault="00F129D4" w:rsidP="004E3230">
            <w:pPr>
              <w:jc w:val="center"/>
            </w:pPr>
          </w:p>
        </w:tc>
        <w:tc>
          <w:tcPr>
            <w:tcW w:w="1575" w:type="dxa"/>
            <w:gridSpan w:val="2"/>
            <w:vMerge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F129D4" w:rsidRDefault="00F129D4" w:rsidP="004E3230">
            <w:pPr>
              <w:jc w:val="center"/>
            </w:pPr>
          </w:p>
        </w:tc>
        <w:tc>
          <w:tcPr>
            <w:tcW w:w="1260" w:type="dxa"/>
            <w:vMerge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F129D4" w:rsidRDefault="00F129D4" w:rsidP="004E3230">
            <w:pPr>
              <w:jc w:val="center"/>
            </w:pPr>
          </w:p>
        </w:tc>
      </w:tr>
      <w:tr w:rsidR="00F129D4" w:rsidTr="004E3230">
        <w:trPr>
          <w:trHeight w:val="60"/>
        </w:trPr>
        <w:tc>
          <w:tcPr>
            <w:tcW w:w="118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105" w:type="dxa"/>
            <w:shd w:val="clear" w:color="FFFFFF" w:fill="auto"/>
            <w:vAlign w:val="bottom"/>
          </w:tcPr>
          <w:p w:rsidR="00F129D4" w:rsidRDefault="00F129D4" w:rsidP="004E3230"/>
        </w:tc>
        <w:tc>
          <w:tcPr>
            <w:tcW w:w="63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F129D4" w:rsidRDefault="00F129D4" w:rsidP="004E3230">
            <w:pPr>
              <w:jc w:val="center"/>
            </w:pPr>
            <w:r>
              <w:t>${id}</w:t>
            </w:r>
          </w:p>
        </w:tc>
        <w:tc>
          <w:tcPr>
            <w:tcW w:w="664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vAlign w:val="bottom"/>
          </w:tcPr>
          <w:p w:rsidR="00F129D4" w:rsidRDefault="00F129D4" w:rsidP="004E3230">
            <w:pPr>
              <w:jc w:val="center"/>
            </w:pPr>
            <w:r>
              <w:rPr>
                <w:sz w:val="20"/>
                <w:szCs w:val="20"/>
              </w:rPr>
              <w:t>${productName}</w:t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F129D4" w:rsidRDefault="00F129D4" w:rsidP="004E3230">
            <w:pPr>
              <w:jc w:val="center"/>
            </w:pPr>
            <w:r>
              <w:t>${amount}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F129D4" w:rsidRDefault="00F129D4" w:rsidP="004E3230">
            <w:pPr>
              <w:wordWrap w:val="0"/>
            </w:pPr>
            <w:r>
              <w:rPr>
                <w:sz w:val="20"/>
                <w:szCs w:val="20"/>
              </w:rPr>
              <w:t>шт</w:t>
            </w:r>
          </w:p>
        </w:tc>
        <w:tc>
          <w:tcPr>
            <w:tcW w:w="126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F129D4" w:rsidRDefault="00F129D4" w:rsidP="004E3230">
            <w:pPr>
              <w:jc w:val="center"/>
            </w:pPr>
            <w:r>
              <w:rPr>
                <w:sz w:val="20"/>
                <w:szCs w:val="20"/>
              </w:rPr>
              <w:t>${price}</w:t>
            </w:r>
          </w:p>
        </w:tc>
      </w:tr>
    </w:tbl>
    <w:p w:rsidR="00773C0F" w:rsidRPr="00ED2247" w:rsidRDefault="00773C0F" w:rsidP="00ED2247">
      <w:bookmarkStart w:id="0" w:name="_GoBack"/>
      <w:bookmarkEnd w:id="0"/>
    </w:p>
    <w:sectPr w:rsidR="00773C0F" w:rsidRPr="00ED2247" w:rsidSect="009A3DE3">
      <w:pgSz w:w="11906" w:h="16838" w:code="9"/>
      <w:pgMar w:top="567" w:right="567" w:bottom="567" w:left="567" w:header="510" w:footer="51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67C" w:rsidRDefault="00EE767C" w:rsidP="00C85A89">
      <w:r>
        <w:separator/>
      </w:r>
    </w:p>
  </w:endnote>
  <w:endnote w:type="continuationSeparator" w:id="0">
    <w:p w:rsidR="00EE767C" w:rsidRDefault="00EE767C" w:rsidP="00C85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67C" w:rsidRDefault="00EE767C" w:rsidP="00C85A89">
      <w:r>
        <w:separator/>
      </w:r>
    </w:p>
  </w:footnote>
  <w:footnote w:type="continuationSeparator" w:id="0">
    <w:p w:rsidR="00EE767C" w:rsidRDefault="00EE767C" w:rsidP="00C85A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4596EA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62D1C43"/>
    <w:multiLevelType w:val="hybridMultilevel"/>
    <w:tmpl w:val="866A0804"/>
    <w:lvl w:ilvl="0" w:tplc="C244644C">
      <w:start w:val="1"/>
      <w:numFmt w:val="upperRoman"/>
      <w:pStyle w:val="Roma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F10FC"/>
    <w:multiLevelType w:val="hybridMultilevel"/>
    <w:tmpl w:val="4798FE2A"/>
    <w:lvl w:ilvl="0" w:tplc="25A205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434FD2"/>
    <w:multiLevelType w:val="hybridMultilevel"/>
    <w:tmpl w:val="F4B8DA62"/>
    <w:lvl w:ilvl="0" w:tplc="5EDECB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5F7221"/>
    <w:multiLevelType w:val="hybridMultilevel"/>
    <w:tmpl w:val="F962BD38"/>
    <w:lvl w:ilvl="0" w:tplc="9CB66F84">
      <w:start w:val="1"/>
      <w:numFmt w:val="bullet"/>
      <w:pStyle w:val="MarkTir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5A3C47"/>
    <w:multiLevelType w:val="hybridMultilevel"/>
    <w:tmpl w:val="C2DABFBE"/>
    <w:lvl w:ilvl="0" w:tplc="65E206F0">
      <w:start w:val="1"/>
      <w:numFmt w:val="decimal"/>
      <w:pStyle w:val="NumberIndent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2D342B6"/>
    <w:multiLevelType w:val="hybridMultilevel"/>
    <w:tmpl w:val="41CCAD0C"/>
    <w:lvl w:ilvl="0" w:tplc="52B68B84">
      <w:start w:val="1"/>
      <w:numFmt w:val="bullet"/>
      <w:pStyle w:val="MarkInden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5683CE9"/>
    <w:multiLevelType w:val="hybridMultilevel"/>
    <w:tmpl w:val="0F2212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99E331C"/>
    <w:multiLevelType w:val="multilevel"/>
    <w:tmpl w:val="6F72E55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398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3981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4341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4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70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6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6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21" w:hanging="2160"/>
      </w:pPr>
      <w:rPr>
        <w:rFonts w:hint="default"/>
      </w:rPr>
    </w:lvl>
  </w:abstractNum>
  <w:abstractNum w:abstractNumId="9">
    <w:nsid w:val="64933511"/>
    <w:multiLevelType w:val="hybridMultilevel"/>
    <w:tmpl w:val="EB70D758"/>
    <w:lvl w:ilvl="0" w:tplc="CEDAFF8A">
      <w:start w:val="1"/>
      <w:numFmt w:val="bullet"/>
      <w:pStyle w:val="Marker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4A0D52"/>
    <w:multiLevelType w:val="hybridMultilevel"/>
    <w:tmpl w:val="8D44E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2104A1"/>
    <w:multiLevelType w:val="hybridMultilevel"/>
    <w:tmpl w:val="8C2A9C1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EB010F"/>
    <w:multiLevelType w:val="hybridMultilevel"/>
    <w:tmpl w:val="B6C2CBDC"/>
    <w:lvl w:ilvl="0" w:tplc="0419000F">
      <w:start w:val="1"/>
      <w:numFmt w:val="decimal"/>
      <w:lvlText w:val="%1."/>
      <w:lvlJc w:val="left"/>
      <w:pPr>
        <w:ind w:left="709" w:hanging="360"/>
      </w:p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8"/>
  </w:num>
  <w:num w:numId="8">
    <w:abstractNumId w:val="8"/>
  </w:num>
  <w:num w:numId="9">
    <w:abstractNumId w:val="6"/>
  </w:num>
  <w:num w:numId="10">
    <w:abstractNumId w:val="5"/>
  </w:num>
  <w:num w:numId="11">
    <w:abstractNumId w:val="4"/>
  </w:num>
  <w:num w:numId="12">
    <w:abstractNumId w:val="0"/>
  </w:num>
  <w:num w:numId="13">
    <w:abstractNumId w:val="10"/>
  </w:num>
  <w:num w:numId="14">
    <w:abstractNumId w:val="1"/>
  </w:num>
  <w:num w:numId="15">
    <w:abstractNumId w:val="2"/>
  </w:num>
  <w:num w:numId="16">
    <w:abstractNumId w:val="9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9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41F"/>
    <w:rsid w:val="00000D7A"/>
    <w:rsid w:val="00001D10"/>
    <w:rsid w:val="0000399F"/>
    <w:rsid w:val="00005875"/>
    <w:rsid w:val="00005F88"/>
    <w:rsid w:val="00006740"/>
    <w:rsid w:val="00007E77"/>
    <w:rsid w:val="000101CF"/>
    <w:rsid w:val="00010CFE"/>
    <w:rsid w:val="00010E07"/>
    <w:rsid w:val="000116B5"/>
    <w:rsid w:val="00011C1C"/>
    <w:rsid w:val="00011DE6"/>
    <w:rsid w:val="00012321"/>
    <w:rsid w:val="00014ED6"/>
    <w:rsid w:val="00015F35"/>
    <w:rsid w:val="0001647E"/>
    <w:rsid w:val="00017220"/>
    <w:rsid w:val="000203E2"/>
    <w:rsid w:val="00020D84"/>
    <w:rsid w:val="00022599"/>
    <w:rsid w:val="00022FA6"/>
    <w:rsid w:val="0002307D"/>
    <w:rsid w:val="00023536"/>
    <w:rsid w:val="00023B23"/>
    <w:rsid w:val="0002460C"/>
    <w:rsid w:val="00024D51"/>
    <w:rsid w:val="000254AB"/>
    <w:rsid w:val="000257C8"/>
    <w:rsid w:val="00025E23"/>
    <w:rsid w:val="00026936"/>
    <w:rsid w:val="0002759D"/>
    <w:rsid w:val="000279F1"/>
    <w:rsid w:val="00027DB8"/>
    <w:rsid w:val="00032660"/>
    <w:rsid w:val="0003379C"/>
    <w:rsid w:val="000355B6"/>
    <w:rsid w:val="00035DF9"/>
    <w:rsid w:val="00035E8A"/>
    <w:rsid w:val="0003700D"/>
    <w:rsid w:val="000375BA"/>
    <w:rsid w:val="00037C96"/>
    <w:rsid w:val="00040DEF"/>
    <w:rsid w:val="00041584"/>
    <w:rsid w:val="00043418"/>
    <w:rsid w:val="00043454"/>
    <w:rsid w:val="000445F9"/>
    <w:rsid w:val="000459F5"/>
    <w:rsid w:val="00046A5E"/>
    <w:rsid w:val="00047574"/>
    <w:rsid w:val="000504C1"/>
    <w:rsid w:val="00052BB4"/>
    <w:rsid w:val="000543B6"/>
    <w:rsid w:val="00054B01"/>
    <w:rsid w:val="000551A0"/>
    <w:rsid w:val="000560B7"/>
    <w:rsid w:val="00056FCD"/>
    <w:rsid w:val="000579B7"/>
    <w:rsid w:val="00057FED"/>
    <w:rsid w:val="0006092A"/>
    <w:rsid w:val="00060CF0"/>
    <w:rsid w:val="000614B9"/>
    <w:rsid w:val="00061E53"/>
    <w:rsid w:val="00062E19"/>
    <w:rsid w:val="00065540"/>
    <w:rsid w:val="00065618"/>
    <w:rsid w:val="00066196"/>
    <w:rsid w:val="00067231"/>
    <w:rsid w:val="00067B09"/>
    <w:rsid w:val="00067D38"/>
    <w:rsid w:val="00067E97"/>
    <w:rsid w:val="000704A3"/>
    <w:rsid w:val="00070905"/>
    <w:rsid w:val="000709D0"/>
    <w:rsid w:val="00071C38"/>
    <w:rsid w:val="00071EC8"/>
    <w:rsid w:val="00072FAC"/>
    <w:rsid w:val="000738A9"/>
    <w:rsid w:val="000743AA"/>
    <w:rsid w:val="0007498C"/>
    <w:rsid w:val="000751D8"/>
    <w:rsid w:val="00075F3A"/>
    <w:rsid w:val="0007647B"/>
    <w:rsid w:val="0007750B"/>
    <w:rsid w:val="000830B7"/>
    <w:rsid w:val="0008373B"/>
    <w:rsid w:val="00083E43"/>
    <w:rsid w:val="00083F01"/>
    <w:rsid w:val="00084DB9"/>
    <w:rsid w:val="0008567A"/>
    <w:rsid w:val="00087842"/>
    <w:rsid w:val="00087956"/>
    <w:rsid w:val="0009049E"/>
    <w:rsid w:val="00090724"/>
    <w:rsid w:val="00090AF8"/>
    <w:rsid w:val="00090E83"/>
    <w:rsid w:val="00091687"/>
    <w:rsid w:val="000918EC"/>
    <w:rsid w:val="00095F46"/>
    <w:rsid w:val="00096251"/>
    <w:rsid w:val="00097256"/>
    <w:rsid w:val="00097C72"/>
    <w:rsid w:val="00097D45"/>
    <w:rsid w:val="000A19C0"/>
    <w:rsid w:val="000A1DF5"/>
    <w:rsid w:val="000A3484"/>
    <w:rsid w:val="000A3EC0"/>
    <w:rsid w:val="000A44A7"/>
    <w:rsid w:val="000A5210"/>
    <w:rsid w:val="000A67D3"/>
    <w:rsid w:val="000A6AC7"/>
    <w:rsid w:val="000A7F56"/>
    <w:rsid w:val="000B0954"/>
    <w:rsid w:val="000B0B7B"/>
    <w:rsid w:val="000B1649"/>
    <w:rsid w:val="000B1A21"/>
    <w:rsid w:val="000B1EEA"/>
    <w:rsid w:val="000B22D6"/>
    <w:rsid w:val="000B4BD9"/>
    <w:rsid w:val="000B5DC2"/>
    <w:rsid w:val="000B62E1"/>
    <w:rsid w:val="000B6B2C"/>
    <w:rsid w:val="000B6D46"/>
    <w:rsid w:val="000C09B5"/>
    <w:rsid w:val="000C1C40"/>
    <w:rsid w:val="000C38D3"/>
    <w:rsid w:val="000C3E3E"/>
    <w:rsid w:val="000C409D"/>
    <w:rsid w:val="000C41AD"/>
    <w:rsid w:val="000C5554"/>
    <w:rsid w:val="000C712F"/>
    <w:rsid w:val="000C7EFC"/>
    <w:rsid w:val="000D3A73"/>
    <w:rsid w:val="000D4CB1"/>
    <w:rsid w:val="000D6EC4"/>
    <w:rsid w:val="000E0CB7"/>
    <w:rsid w:val="000E194E"/>
    <w:rsid w:val="000E1B7F"/>
    <w:rsid w:val="000E23CF"/>
    <w:rsid w:val="000E2C14"/>
    <w:rsid w:val="000E3E81"/>
    <w:rsid w:val="000E4130"/>
    <w:rsid w:val="000E4DD0"/>
    <w:rsid w:val="000E51D7"/>
    <w:rsid w:val="000E52E4"/>
    <w:rsid w:val="000E5313"/>
    <w:rsid w:val="000E537A"/>
    <w:rsid w:val="000E60D2"/>
    <w:rsid w:val="000E6161"/>
    <w:rsid w:val="000E6467"/>
    <w:rsid w:val="000E6B68"/>
    <w:rsid w:val="000F03CA"/>
    <w:rsid w:val="000F099D"/>
    <w:rsid w:val="000F13FD"/>
    <w:rsid w:val="000F172C"/>
    <w:rsid w:val="000F2C33"/>
    <w:rsid w:val="000F330E"/>
    <w:rsid w:val="000F400A"/>
    <w:rsid w:val="000F5B1B"/>
    <w:rsid w:val="000F6507"/>
    <w:rsid w:val="000F692B"/>
    <w:rsid w:val="000F6B62"/>
    <w:rsid w:val="000F6F68"/>
    <w:rsid w:val="000F7A37"/>
    <w:rsid w:val="00100E0D"/>
    <w:rsid w:val="0010102D"/>
    <w:rsid w:val="00102041"/>
    <w:rsid w:val="001033A9"/>
    <w:rsid w:val="001042B0"/>
    <w:rsid w:val="00106478"/>
    <w:rsid w:val="00106533"/>
    <w:rsid w:val="001073A2"/>
    <w:rsid w:val="00107B4E"/>
    <w:rsid w:val="00110D38"/>
    <w:rsid w:val="00111E05"/>
    <w:rsid w:val="00112158"/>
    <w:rsid w:val="0011299B"/>
    <w:rsid w:val="001139F7"/>
    <w:rsid w:val="00114EE7"/>
    <w:rsid w:val="00114F07"/>
    <w:rsid w:val="00116A83"/>
    <w:rsid w:val="00116AFC"/>
    <w:rsid w:val="00116DC2"/>
    <w:rsid w:val="0011728B"/>
    <w:rsid w:val="001177A5"/>
    <w:rsid w:val="00120980"/>
    <w:rsid w:val="001209B2"/>
    <w:rsid w:val="00122425"/>
    <w:rsid w:val="001225C7"/>
    <w:rsid w:val="00123069"/>
    <w:rsid w:val="0012344B"/>
    <w:rsid w:val="0012668C"/>
    <w:rsid w:val="00127D35"/>
    <w:rsid w:val="001317DC"/>
    <w:rsid w:val="00131CF6"/>
    <w:rsid w:val="001327A6"/>
    <w:rsid w:val="0013302C"/>
    <w:rsid w:val="0013443B"/>
    <w:rsid w:val="00136BEF"/>
    <w:rsid w:val="00137A78"/>
    <w:rsid w:val="00137F44"/>
    <w:rsid w:val="00140B85"/>
    <w:rsid w:val="00141F33"/>
    <w:rsid w:val="00141F7B"/>
    <w:rsid w:val="00143140"/>
    <w:rsid w:val="0014383C"/>
    <w:rsid w:val="00143DB6"/>
    <w:rsid w:val="0014457D"/>
    <w:rsid w:val="00144AE8"/>
    <w:rsid w:val="001475B7"/>
    <w:rsid w:val="00151453"/>
    <w:rsid w:val="001520A8"/>
    <w:rsid w:val="00155430"/>
    <w:rsid w:val="001554A3"/>
    <w:rsid w:val="001562B7"/>
    <w:rsid w:val="001615CF"/>
    <w:rsid w:val="001619BB"/>
    <w:rsid w:val="00162502"/>
    <w:rsid w:val="001629F2"/>
    <w:rsid w:val="00163306"/>
    <w:rsid w:val="00163549"/>
    <w:rsid w:val="00163A98"/>
    <w:rsid w:val="00163F5D"/>
    <w:rsid w:val="0016444F"/>
    <w:rsid w:val="00164A18"/>
    <w:rsid w:val="001656F2"/>
    <w:rsid w:val="00165CF4"/>
    <w:rsid w:val="00165DEC"/>
    <w:rsid w:val="0016773F"/>
    <w:rsid w:val="001703DD"/>
    <w:rsid w:val="0017049A"/>
    <w:rsid w:val="001713CA"/>
    <w:rsid w:val="001721B2"/>
    <w:rsid w:val="00173116"/>
    <w:rsid w:val="00173D08"/>
    <w:rsid w:val="00173D62"/>
    <w:rsid w:val="0017417F"/>
    <w:rsid w:val="00175A52"/>
    <w:rsid w:val="00175A78"/>
    <w:rsid w:val="00176C17"/>
    <w:rsid w:val="00176C47"/>
    <w:rsid w:val="00176D60"/>
    <w:rsid w:val="00176FD3"/>
    <w:rsid w:val="00177950"/>
    <w:rsid w:val="001801C2"/>
    <w:rsid w:val="0018072F"/>
    <w:rsid w:val="00180D90"/>
    <w:rsid w:val="001815D8"/>
    <w:rsid w:val="00183A1E"/>
    <w:rsid w:val="0018403B"/>
    <w:rsid w:val="001841F2"/>
    <w:rsid w:val="001845C9"/>
    <w:rsid w:val="00184B0B"/>
    <w:rsid w:val="00184D5C"/>
    <w:rsid w:val="00185DDB"/>
    <w:rsid w:val="0018696B"/>
    <w:rsid w:val="00186B64"/>
    <w:rsid w:val="00190B6A"/>
    <w:rsid w:val="00192700"/>
    <w:rsid w:val="00192B33"/>
    <w:rsid w:val="00192C2A"/>
    <w:rsid w:val="00194EF5"/>
    <w:rsid w:val="00195D0F"/>
    <w:rsid w:val="00195FE8"/>
    <w:rsid w:val="00196243"/>
    <w:rsid w:val="001962A9"/>
    <w:rsid w:val="001964F3"/>
    <w:rsid w:val="00197086"/>
    <w:rsid w:val="001A0007"/>
    <w:rsid w:val="001A002C"/>
    <w:rsid w:val="001A0034"/>
    <w:rsid w:val="001A2B7F"/>
    <w:rsid w:val="001A391B"/>
    <w:rsid w:val="001A45B3"/>
    <w:rsid w:val="001A50F0"/>
    <w:rsid w:val="001A5FF3"/>
    <w:rsid w:val="001A5FFA"/>
    <w:rsid w:val="001A6637"/>
    <w:rsid w:val="001A7C17"/>
    <w:rsid w:val="001A7E42"/>
    <w:rsid w:val="001A7F8B"/>
    <w:rsid w:val="001B10F3"/>
    <w:rsid w:val="001B1605"/>
    <w:rsid w:val="001B2B19"/>
    <w:rsid w:val="001B2C20"/>
    <w:rsid w:val="001B4069"/>
    <w:rsid w:val="001B4F4C"/>
    <w:rsid w:val="001B5004"/>
    <w:rsid w:val="001B52E6"/>
    <w:rsid w:val="001B6247"/>
    <w:rsid w:val="001B782B"/>
    <w:rsid w:val="001C0665"/>
    <w:rsid w:val="001C09BB"/>
    <w:rsid w:val="001C0F5C"/>
    <w:rsid w:val="001C170A"/>
    <w:rsid w:val="001C1ADC"/>
    <w:rsid w:val="001C33B0"/>
    <w:rsid w:val="001C3418"/>
    <w:rsid w:val="001C4267"/>
    <w:rsid w:val="001C42D5"/>
    <w:rsid w:val="001C4EFB"/>
    <w:rsid w:val="001C566B"/>
    <w:rsid w:val="001C602C"/>
    <w:rsid w:val="001C6180"/>
    <w:rsid w:val="001C6349"/>
    <w:rsid w:val="001C70D0"/>
    <w:rsid w:val="001C7EE7"/>
    <w:rsid w:val="001D0A4A"/>
    <w:rsid w:val="001D0E9D"/>
    <w:rsid w:val="001D2581"/>
    <w:rsid w:val="001D2993"/>
    <w:rsid w:val="001D3D78"/>
    <w:rsid w:val="001D5241"/>
    <w:rsid w:val="001D52A1"/>
    <w:rsid w:val="001D5C83"/>
    <w:rsid w:val="001D6255"/>
    <w:rsid w:val="001D6926"/>
    <w:rsid w:val="001D6B81"/>
    <w:rsid w:val="001D7BBA"/>
    <w:rsid w:val="001E0592"/>
    <w:rsid w:val="001E1D92"/>
    <w:rsid w:val="001E4BF8"/>
    <w:rsid w:val="001E5683"/>
    <w:rsid w:val="001E7FA4"/>
    <w:rsid w:val="001F1295"/>
    <w:rsid w:val="001F1BDB"/>
    <w:rsid w:val="001F2E61"/>
    <w:rsid w:val="001F2E96"/>
    <w:rsid w:val="001F380A"/>
    <w:rsid w:val="001F3B3E"/>
    <w:rsid w:val="001F4B0F"/>
    <w:rsid w:val="001F4FA8"/>
    <w:rsid w:val="001F5040"/>
    <w:rsid w:val="001F5A16"/>
    <w:rsid w:val="001F6C66"/>
    <w:rsid w:val="001F7202"/>
    <w:rsid w:val="001F7520"/>
    <w:rsid w:val="001F7559"/>
    <w:rsid w:val="001F7936"/>
    <w:rsid w:val="002000B9"/>
    <w:rsid w:val="00200B7A"/>
    <w:rsid w:val="00202531"/>
    <w:rsid w:val="002062FA"/>
    <w:rsid w:val="00207302"/>
    <w:rsid w:val="00207BF7"/>
    <w:rsid w:val="00207D91"/>
    <w:rsid w:val="0021008D"/>
    <w:rsid w:val="0021029C"/>
    <w:rsid w:val="002128FF"/>
    <w:rsid w:val="00212A8E"/>
    <w:rsid w:val="00212CF6"/>
    <w:rsid w:val="00213F46"/>
    <w:rsid w:val="00214207"/>
    <w:rsid w:val="0021545F"/>
    <w:rsid w:val="00217CA9"/>
    <w:rsid w:val="00221CE0"/>
    <w:rsid w:val="00222175"/>
    <w:rsid w:val="002223F5"/>
    <w:rsid w:val="00222EF1"/>
    <w:rsid w:val="00224900"/>
    <w:rsid w:val="00225606"/>
    <w:rsid w:val="002264BE"/>
    <w:rsid w:val="00227D22"/>
    <w:rsid w:val="0023005A"/>
    <w:rsid w:val="00233BB6"/>
    <w:rsid w:val="00234B19"/>
    <w:rsid w:val="0023595D"/>
    <w:rsid w:val="00237A10"/>
    <w:rsid w:val="00237A64"/>
    <w:rsid w:val="00240F8C"/>
    <w:rsid w:val="00241B32"/>
    <w:rsid w:val="00242302"/>
    <w:rsid w:val="0024243A"/>
    <w:rsid w:val="00242D7E"/>
    <w:rsid w:val="00242F0D"/>
    <w:rsid w:val="00243044"/>
    <w:rsid w:val="00244095"/>
    <w:rsid w:val="002442E7"/>
    <w:rsid w:val="002447D9"/>
    <w:rsid w:val="00245576"/>
    <w:rsid w:val="00252195"/>
    <w:rsid w:val="002531A3"/>
    <w:rsid w:val="002531D2"/>
    <w:rsid w:val="002550D1"/>
    <w:rsid w:val="002560D0"/>
    <w:rsid w:val="002607F9"/>
    <w:rsid w:val="002618A4"/>
    <w:rsid w:val="00262BC5"/>
    <w:rsid w:val="00265886"/>
    <w:rsid w:val="00265ABD"/>
    <w:rsid w:val="0026622C"/>
    <w:rsid w:val="00270D72"/>
    <w:rsid w:val="00271DDF"/>
    <w:rsid w:val="0027281E"/>
    <w:rsid w:val="00272CDB"/>
    <w:rsid w:val="002741F2"/>
    <w:rsid w:val="002742BB"/>
    <w:rsid w:val="00275D43"/>
    <w:rsid w:val="00276046"/>
    <w:rsid w:val="0027638C"/>
    <w:rsid w:val="00277088"/>
    <w:rsid w:val="002779A9"/>
    <w:rsid w:val="00277D48"/>
    <w:rsid w:val="00281E4A"/>
    <w:rsid w:val="00281FB4"/>
    <w:rsid w:val="002821C3"/>
    <w:rsid w:val="00282302"/>
    <w:rsid w:val="00282799"/>
    <w:rsid w:val="00283E22"/>
    <w:rsid w:val="002842C2"/>
    <w:rsid w:val="00285133"/>
    <w:rsid w:val="00286031"/>
    <w:rsid w:val="00286285"/>
    <w:rsid w:val="002863EB"/>
    <w:rsid w:val="002867D5"/>
    <w:rsid w:val="00287B53"/>
    <w:rsid w:val="00290204"/>
    <w:rsid w:val="002906E0"/>
    <w:rsid w:val="00290984"/>
    <w:rsid w:val="0029170B"/>
    <w:rsid w:val="0029341F"/>
    <w:rsid w:val="00294238"/>
    <w:rsid w:val="00295765"/>
    <w:rsid w:val="00296E44"/>
    <w:rsid w:val="002A01E6"/>
    <w:rsid w:val="002A1C56"/>
    <w:rsid w:val="002A2865"/>
    <w:rsid w:val="002A2C5B"/>
    <w:rsid w:val="002A2D11"/>
    <w:rsid w:val="002A404E"/>
    <w:rsid w:val="002A55FF"/>
    <w:rsid w:val="002A5895"/>
    <w:rsid w:val="002A5B18"/>
    <w:rsid w:val="002A5C54"/>
    <w:rsid w:val="002A5C9E"/>
    <w:rsid w:val="002A6FAC"/>
    <w:rsid w:val="002A71A3"/>
    <w:rsid w:val="002A71D4"/>
    <w:rsid w:val="002B0935"/>
    <w:rsid w:val="002B14B5"/>
    <w:rsid w:val="002B2F30"/>
    <w:rsid w:val="002B4D74"/>
    <w:rsid w:val="002B56C2"/>
    <w:rsid w:val="002B5BDB"/>
    <w:rsid w:val="002B649A"/>
    <w:rsid w:val="002B6822"/>
    <w:rsid w:val="002C0DFF"/>
    <w:rsid w:val="002C19B6"/>
    <w:rsid w:val="002C1F55"/>
    <w:rsid w:val="002C2EB5"/>
    <w:rsid w:val="002C5833"/>
    <w:rsid w:val="002C635F"/>
    <w:rsid w:val="002C6789"/>
    <w:rsid w:val="002C6845"/>
    <w:rsid w:val="002C736C"/>
    <w:rsid w:val="002C7509"/>
    <w:rsid w:val="002D0D01"/>
    <w:rsid w:val="002D137A"/>
    <w:rsid w:val="002D24D7"/>
    <w:rsid w:val="002D3C4D"/>
    <w:rsid w:val="002D3C57"/>
    <w:rsid w:val="002D435D"/>
    <w:rsid w:val="002D48F5"/>
    <w:rsid w:val="002D4ABC"/>
    <w:rsid w:val="002D4C9C"/>
    <w:rsid w:val="002D5749"/>
    <w:rsid w:val="002D658B"/>
    <w:rsid w:val="002D6625"/>
    <w:rsid w:val="002D6996"/>
    <w:rsid w:val="002D6A9B"/>
    <w:rsid w:val="002E1A36"/>
    <w:rsid w:val="002E1DB9"/>
    <w:rsid w:val="002E2892"/>
    <w:rsid w:val="002E366A"/>
    <w:rsid w:val="002E5C06"/>
    <w:rsid w:val="002E6B58"/>
    <w:rsid w:val="002E7335"/>
    <w:rsid w:val="002E7CCB"/>
    <w:rsid w:val="002F01B1"/>
    <w:rsid w:val="002F03CB"/>
    <w:rsid w:val="002F16B0"/>
    <w:rsid w:val="002F1C37"/>
    <w:rsid w:val="002F23A0"/>
    <w:rsid w:val="002F3026"/>
    <w:rsid w:val="002F3238"/>
    <w:rsid w:val="002F4417"/>
    <w:rsid w:val="002F472A"/>
    <w:rsid w:val="002F4AA5"/>
    <w:rsid w:val="002F5876"/>
    <w:rsid w:val="002F5CEE"/>
    <w:rsid w:val="002F5F03"/>
    <w:rsid w:val="002F6B6A"/>
    <w:rsid w:val="002F6E21"/>
    <w:rsid w:val="002F6EA4"/>
    <w:rsid w:val="002F72FE"/>
    <w:rsid w:val="002F7330"/>
    <w:rsid w:val="00300C20"/>
    <w:rsid w:val="00301C40"/>
    <w:rsid w:val="00302920"/>
    <w:rsid w:val="0030343B"/>
    <w:rsid w:val="00303E05"/>
    <w:rsid w:val="00305306"/>
    <w:rsid w:val="0030589E"/>
    <w:rsid w:val="00310910"/>
    <w:rsid w:val="00310C53"/>
    <w:rsid w:val="00311AF4"/>
    <w:rsid w:val="00312A27"/>
    <w:rsid w:val="00312A52"/>
    <w:rsid w:val="00313A91"/>
    <w:rsid w:val="00314365"/>
    <w:rsid w:val="003147AF"/>
    <w:rsid w:val="00314F99"/>
    <w:rsid w:val="003152E4"/>
    <w:rsid w:val="003156AF"/>
    <w:rsid w:val="00315B83"/>
    <w:rsid w:val="00315F7C"/>
    <w:rsid w:val="00321E56"/>
    <w:rsid w:val="00321EA4"/>
    <w:rsid w:val="00324016"/>
    <w:rsid w:val="00324125"/>
    <w:rsid w:val="00324534"/>
    <w:rsid w:val="003252BA"/>
    <w:rsid w:val="003270BC"/>
    <w:rsid w:val="00327571"/>
    <w:rsid w:val="00327A0A"/>
    <w:rsid w:val="003314DD"/>
    <w:rsid w:val="0033275B"/>
    <w:rsid w:val="0033352E"/>
    <w:rsid w:val="003349D9"/>
    <w:rsid w:val="003353D0"/>
    <w:rsid w:val="00335EA9"/>
    <w:rsid w:val="00335EC6"/>
    <w:rsid w:val="00336D65"/>
    <w:rsid w:val="003377D5"/>
    <w:rsid w:val="00337C91"/>
    <w:rsid w:val="00337C9A"/>
    <w:rsid w:val="003401F5"/>
    <w:rsid w:val="00341185"/>
    <w:rsid w:val="00342818"/>
    <w:rsid w:val="00342F36"/>
    <w:rsid w:val="00343643"/>
    <w:rsid w:val="00343B93"/>
    <w:rsid w:val="0034506C"/>
    <w:rsid w:val="0034621C"/>
    <w:rsid w:val="00346BA7"/>
    <w:rsid w:val="00346C85"/>
    <w:rsid w:val="003470DB"/>
    <w:rsid w:val="0035097D"/>
    <w:rsid w:val="003523FA"/>
    <w:rsid w:val="00353303"/>
    <w:rsid w:val="00353B95"/>
    <w:rsid w:val="00353F45"/>
    <w:rsid w:val="00354185"/>
    <w:rsid w:val="00354E2F"/>
    <w:rsid w:val="0035685B"/>
    <w:rsid w:val="003604DD"/>
    <w:rsid w:val="0036169B"/>
    <w:rsid w:val="003620FD"/>
    <w:rsid w:val="0036320E"/>
    <w:rsid w:val="0036355F"/>
    <w:rsid w:val="0036454E"/>
    <w:rsid w:val="00364665"/>
    <w:rsid w:val="003653CA"/>
    <w:rsid w:val="003658AE"/>
    <w:rsid w:val="0036633C"/>
    <w:rsid w:val="00370D9F"/>
    <w:rsid w:val="00372698"/>
    <w:rsid w:val="00374CEA"/>
    <w:rsid w:val="003757CC"/>
    <w:rsid w:val="0037583C"/>
    <w:rsid w:val="0037713B"/>
    <w:rsid w:val="0038155B"/>
    <w:rsid w:val="00381EB0"/>
    <w:rsid w:val="00382951"/>
    <w:rsid w:val="00383824"/>
    <w:rsid w:val="00384610"/>
    <w:rsid w:val="00385751"/>
    <w:rsid w:val="00385A11"/>
    <w:rsid w:val="0038669B"/>
    <w:rsid w:val="00387D3E"/>
    <w:rsid w:val="00387EF5"/>
    <w:rsid w:val="0039134B"/>
    <w:rsid w:val="00392AA6"/>
    <w:rsid w:val="00393BE9"/>
    <w:rsid w:val="0039476C"/>
    <w:rsid w:val="003947EB"/>
    <w:rsid w:val="00394932"/>
    <w:rsid w:val="00394C7D"/>
    <w:rsid w:val="00395559"/>
    <w:rsid w:val="00395AF2"/>
    <w:rsid w:val="003963BB"/>
    <w:rsid w:val="00396453"/>
    <w:rsid w:val="00396501"/>
    <w:rsid w:val="003A0325"/>
    <w:rsid w:val="003A042A"/>
    <w:rsid w:val="003A1BB9"/>
    <w:rsid w:val="003A41C2"/>
    <w:rsid w:val="003A595E"/>
    <w:rsid w:val="003A5A2B"/>
    <w:rsid w:val="003A7540"/>
    <w:rsid w:val="003A7E21"/>
    <w:rsid w:val="003B0ABD"/>
    <w:rsid w:val="003B161B"/>
    <w:rsid w:val="003B3930"/>
    <w:rsid w:val="003B4B7A"/>
    <w:rsid w:val="003B4BD8"/>
    <w:rsid w:val="003B58F5"/>
    <w:rsid w:val="003B6B61"/>
    <w:rsid w:val="003B7D43"/>
    <w:rsid w:val="003C05EF"/>
    <w:rsid w:val="003C08A6"/>
    <w:rsid w:val="003C13A4"/>
    <w:rsid w:val="003C1A70"/>
    <w:rsid w:val="003C1B68"/>
    <w:rsid w:val="003C2477"/>
    <w:rsid w:val="003C6A96"/>
    <w:rsid w:val="003C76E0"/>
    <w:rsid w:val="003D0A2C"/>
    <w:rsid w:val="003D1287"/>
    <w:rsid w:val="003D2950"/>
    <w:rsid w:val="003D3436"/>
    <w:rsid w:val="003D398A"/>
    <w:rsid w:val="003D6269"/>
    <w:rsid w:val="003D7E23"/>
    <w:rsid w:val="003E03EF"/>
    <w:rsid w:val="003E0567"/>
    <w:rsid w:val="003E0FEB"/>
    <w:rsid w:val="003E1000"/>
    <w:rsid w:val="003E235F"/>
    <w:rsid w:val="003E2841"/>
    <w:rsid w:val="003E38C0"/>
    <w:rsid w:val="003E423E"/>
    <w:rsid w:val="003E43E3"/>
    <w:rsid w:val="003E463B"/>
    <w:rsid w:val="003E4F73"/>
    <w:rsid w:val="003E58B2"/>
    <w:rsid w:val="003E656D"/>
    <w:rsid w:val="003E7196"/>
    <w:rsid w:val="003F093B"/>
    <w:rsid w:val="003F38D0"/>
    <w:rsid w:val="003F39F3"/>
    <w:rsid w:val="003F4E0E"/>
    <w:rsid w:val="003F54E7"/>
    <w:rsid w:val="003F5543"/>
    <w:rsid w:val="003F587E"/>
    <w:rsid w:val="003F59AC"/>
    <w:rsid w:val="003F5AC3"/>
    <w:rsid w:val="003F6D03"/>
    <w:rsid w:val="003F780E"/>
    <w:rsid w:val="003F7F9F"/>
    <w:rsid w:val="00401552"/>
    <w:rsid w:val="00401824"/>
    <w:rsid w:val="00401D7B"/>
    <w:rsid w:val="00402E70"/>
    <w:rsid w:val="00403595"/>
    <w:rsid w:val="00403B8C"/>
    <w:rsid w:val="004055EE"/>
    <w:rsid w:val="0040643E"/>
    <w:rsid w:val="0040655E"/>
    <w:rsid w:val="00407340"/>
    <w:rsid w:val="00407F31"/>
    <w:rsid w:val="004116F1"/>
    <w:rsid w:val="00412C11"/>
    <w:rsid w:val="0041383F"/>
    <w:rsid w:val="0041478A"/>
    <w:rsid w:val="004149D0"/>
    <w:rsid w:val="004156A6"/>
    <w:rsid w:val="00416830"/>
    <w:rsid w:val="00416EC0"/>
    <w:rsid w:val="004178F9"/>
    <w:rsid w:val="00417A1D"/>
    <w:rsid w:val="004210E7"/>
    <w:rsid w:val="00421E1A"/>
    <w:rsid w:val="00421EC2"/>
    <w:rsid w:val="004265D4"/>
    <w:rsid w:val="00427F3C"/>
    <w:rsid w:val="004300FB"/>
    <w:rsid w:val="00431056"/>
    <w:rsid w:val="00431234"/>
    <w:rsid w:val="004346C4"/>
    <w:rsid w:val="00434DEC"/>
    <w:rsid w:val="00434F57"/>
    <w:rsid w:val="00436E33"/>
    <w:rsid w:val="00437681"/>
    <w:rsid w:val="00440D6E"/>
    <w:rsid w:val="00441832"/>
    <w:rsid w:val="00441CEF"/>
    <w:rsid w:val="00442227"/>
    <w:rsid w:val="00445109"/>
    <w:rsid w:val="0044556B"/>
    <w:rsid w:val="00445862"/>
    <w:rsid w:val="00445A9D"/>
    <w:rsid w:val="0044628E"/>
    <w:rsid w:val="00446F80"/>
    <w:rsid w:val="00447272"/>
    <w:rsid w:val="00450416"/>
    <w:rsid w:val="00451087"/>
    <w:rsid w:val="00451846"/>
    <w:rsid w:val="00452FB0"/>
    <w:rsid w:val="004534FD"/>
    <w:rsid w:val="004539E0"/>
    <w:rsid w:val="00453C97"/>
    <w:rsid w:val="004544E4"/>
    <w:rsid w:val="00454789"/>
    <w:rsid w:val="004547FD"/>
    <w:rsid w:val="004554AB"/>
    <w:rsid w:val="00460398"/>
    <w:rsid w:val="00461C16"/>
    <w:rsid w:val="00462B7F"/>
    <w:rsid w:val="00462E00"/>
    <w:rsid w:val="00462F81"/>
    <w:rsid w:val="00463915"/>
    <w:rsid w:val="00467165"/>
    <w:rsid w:val="004672BC"/>
    <w:rsid w:val="0047030F"/>
    <w:rsid w:val="00473BC1"/>
    <w:rsid w:val="00475D29"/>
    <w:rsid w:val="00476386"/>
    <w:rsid w:val="004763BB"/>
    <w:rsid w:val="004765BA"/>
    <w:rsid w:val="0048067E"/>
    <w:rsid w:val="004813B6"/>
    <w:rsid w:val="00481595"/>
    <w:rsid w:val="0048169B"/>
    <w:rsid w:val="0048331F"/>
    <w:rsid w:val="004836E7"/>
    <w:rsid w:val="00485421"/>
    <w:rsid w:val="004857E2"/>
    <w:rsid w:val="00485EEC"/>
    <w:rsid w:val="00485FA5"/>
    <w:rsid w:val="004862AD"/>
    <w:rsid w:val="00486612"/>
    <w:rsid w:val="00486919"/>
    <w:rsid w:val="00486A97"/>
    <w:rsid w:val="0048791D"/>
    <w:rsid w:val="004903C4"/>
    <w:rsid w:val="004907DF"/>
    <w:rsid w:val="004914D4"/>
    <w:rsid w:val="00491796"/>
    <w:rsid w:val="0049182A"/>
    <w:rsid w:val="00492AD0"/>
    <w:rsid w:val="00493BD8"/>
    <w:rsid w:val="00494EEB"/>
    <w:rsid w:val="00496D89"/>
    <w:rsid w:val="00497FBD"/>
    <w:rsid w:val="004A0315"/>
    <w:rsid w:val="004A1D43"/>
    <w:rsid w:val="004A38AA"/>
    <w:rsid w:val="004A3E95"/>
    <w:rsid w:val="004A4174"/>
    <w:rsid w:val="004A4A86"/>
    <w:rsid w:val="004A4B35"/>
    <w:rsid w:val="004A5446"/>
    <w:rsid w:val="004A5EA5"/>
    <w:rsid w:val="004A6E27"/>
    <w:rsid w:val="004A6F21"/>
    <w:rsid w:val="004A7224"/>
    <w:rsid w:val="004B0C45"/>
    <w:rsid w:val="004B3FA4"/>
    <w:rsid w:val="004B415E"/>
    <w:rsid w:val="004B66CF"/>
    <w:rsid w:val="004B6801"/>
    <w:rsid w:val="004B7390"/>
    <w:rsid w:val="004B7F5E"/>
    <w:rsid w:val="004C448D"/>
    <w:rsid w:val="004C4D4E"/>
    <w:rsid w:val="004C5907"/>
    <w:rsid w:val="004C5B99"/>
    <w:rsid w:val="004C5D8F"/>
    <w:rsid w:val="004C7FF5"/>
    <w:rsid w:val="004D0B19"/>
    <w:rsid w:val="004D1D77"/>
    <w:rsid w:val="004D215D"/>
    <w:rsid w:val="004D26EF"/>
    <w:rsid w:val="004D2FF1"/>
    <w:rsid w:val="004D38EA"/>
    <w:rsid w:val="004D5C16"/>
    <w:rsid w:val="004D5DB6"/>
    <w:rsid w:val="004D6541"/>
    <w:rsid w:val="004D665D"/>
    <w:rsid w:val="004D6EF5"/>
    <w:rsid w:val="004D7496"/>
    <w:rsid w:val="004E10C8"/>
    <w:rsid w:val="004E13A2"/>
    <w:rsid w:val="004E22CE"/>
    <w:rsid w:val="004E4D6D"/>
    <w:rsid w:val="004E5A18"/>
    <w:rsid w:val="004E5E57"/>
    <w:rsid w:val="004E6CB6"/>
    <w:rsid w:val="004E7C24"/>
    <w:rsid w:val="004F014C"/>
    <w:rsid w:val="004F0193"/>
    <w:rsid w:val="004F2591"/>
    <w:rsid w:val="004F3690"/>
    <w:rsid w:val="004F68F2"/>
    <w:rsid w:val="004F6AD3"/>
    <w:rsid w:val="004F7C51"/>
    <w:rsid w:val="00502DEB"/>
    <w:rsid w:val="0050352A"/>
    <w:rsid w:val="00504352"/>
    <w:rsid w:val="00505DF6"/>
    <w:rsid w:val="005060FB"/>
    <w:rsid w:val="00506C70"/>
    <w:rsid w:val="005111EC"/>
    <w:rsid w:val="005118A7"/>
    <w:rsid w:val="00512DEE"/>
    <w:rsid w:val="0051431E"/>
    <w:rsid w:val="005149C0"/>
    <w:rsid w:val="00514A74"/>
    <w:rsid w:val="00514C8A"/>
    <w:rsid w:val="00515CA6"/>
    <w:rsid w:val="00516B12"/>
    <w:rsid w:val="00516CDD"/>
    <w:rsid w:val="00516FD4"/>
    <w:rsid w:val="005207F8"/>
    <w:rsid w:val="00521412"/>
    <w:rsid w:val="00521519"/>
    <w:rsid w:val="00521B15"/>
    <w:rsid w:val="00522C18"/>
    <w:rsid w:val="0052355F"/>
    <w:rsid w:val="00523777"/>
    <w:rsid w:val="00525308"/>
    <w:rsid w:val="00526093"/>
    <w:rsid w:val="00527455"/>
    <w:rsid w:val="00527E91"/>
    <w:rsid w:val="00532F10"/>
    <w:rsid w:val="00533A45"/>
    <w:rsid w:val="005342E2"/>
    <w:rsid w:val="00536AC4"/>
    <w:rsid w:val="00536B2B"/>
    <w:rsid w:val="00537271"/>
    <w:rsid w:val="005372C7"/>
    <w:rsid w:val="00537918"/>
    <w:rsid w:val="00537BF5"/>
    <w:rsid w:val="00537F78"/>
    <w:rsid w:val="00540D68"/>
    <w:rsid w:val="00542E3A"/>
    <w:rsid w:val="00544AFE"/>
    <w:rsid w:val="00550793"/>
    <w:rsid w:val="005514AB"/>
    <w:rsid w:val="00551BC7"/>
    <w:rsid w:val="00552EFA"/>
    <w:rsid w:val="00553D39"/>
    <w:rsid w:val="005546CD"/>
    <w:rsid w:val="00555B3D"/>
    <w:rsid w:val="00557061"/>
    <w:rsid w:val="00557970"/>
    <w:rsid w:val="00557BF8"/>
    <w:rsid w:val="00560F2E"/>
    <w:rsid w:val="005632DE"/>
    <w:rsid w:val="0056350A"/>
    <w:rsid w:val="0056384A"/>
    <w:rsid w:val="00564859"/>
    <w:rsid w:val="005653BE"/>
    <w:rsid w:val="0056555E"/>
    <w:rsid w:val="00565E24"/>
    <w:rsid w:val="005668EE"/>
    <w:rsid w:val="00566A12"/>
    <w:rsid w:val="00567155"/>
    <w:rsid w:val="0056790A"/>
    <w:rsid w:val="00570B45"/>
    <w:rsid w:val="00570C96"/>
    <w:rsid w:val="00572832"/>
    <w:rsid w:val="00572DA9"/>
    <w:rsid w:val="00572E40"/>
    <w:rsid w:val="00573747"/>
    <w:rsid w:val="00573BBD"/>
    <w:rsid w:val="00575A7F"/>
    <w:rsid w:val="00576C3E"/>
    <w:rsid w:val="00577D70"/>
    <w:rsid w:val="0058006C"/>
    <w:rsid w:val="00581368"/>
    <w:rsid w:val="00582AFA"/>
    <w:rsid w:val="00582E02"/>
    <w:rsid w:val="00583561"/>
    <w:rsid w:val="00585AFB"/>
    <w:rsid w:val="00586227"/>
    <w:rsid w:val="0058743A"/>
    <w:rsid w:val="00590FCE"/>
    <w:rsid w:val="00591756"/>
    <w:rsid w:val="005921F9"/>
    <w:rsid w:val="00592FE3"/>
    <w:rsid w:val="00593DDB"/>
    <w:rsid w:val="005948DB"/>
    <w:rsid w:val="00594B7A"/>
    <w:rsid w:val="00595B66"/>
    <w:rsid w:val="00597B95"/>
    <w:rsid w:val="00597DCC"/>
    <w:rsid w:val="005A11FA"/>
    <w:rsid w:val="005A2374"/>
    <w:rsid w:val="005A28EC"/>
    <w:rsid w:val="005A2F2F"/>
    <w:rsid w:val="005A3336"/>
    <w:rsid w:val="005A475B"/>
    <w:rsid w:val="005A4A56"/>
    <w:rsid w:val="005A69D7"/>
    <w:rsid w:val="005A69EE"/>
    <w:rsid w:val="005B047C"/>
    <w:rsid w:val="005B1881"/>
    <w:rsid w:val="005B3B2A"/>
    <w:rsid w:val="005B3BB7"/>
    <w:rsid w:val="005B45B2"/>
    <w:rsid w:val="005B56A5"/>
    <w:rsid w:val="005B6BEE"/>
    <w:rsid w:val="005B7F2A"/>
    <w:rsid w:val="005C0A60"/>
    <w:rsid w:val="005C35F0"/>
    <w:rsid w:val="005C69FD"/>
    <w:rsid w:val="005C6CE0"/>
    <w:rsid w:val="005C6DEA"/>
    <w:rsid w:val="005C7B33"/>
    <w:rsid w:val="005C7B74"/>
    <w:rsid w:val="005D2748"/>
    <w:rsid w:val="005D390E"/>
    <w:rsid w:val="005D4ADE"/>
    <w:rsid w:val="005D50E1"/>
    <w:rsid w:val="005D5A5C"/>
    <w:rsid w:val="005D669F"/>
    <w:rsid w:val="005D69A1"/>
    <w:rsid w:val="005E027E"/>
    <w:rsid w:val="005E2457"/>
    <w:rsid w:val="005E25FF"/>
    <w:rsid w:val="005E2CAA"/>
    <w:rsid w:val="005E3A8C"/>
    <w:rsid w:val="005E400D"/>
    <w:rsid w:val="005E4A82"/>
    <w:rsid w:val="005E53DE"/>
    <w:rsid w:val="005E5549"/>
    <w:rsid w:val="005E6862"/>
    <w:rsid w:val="005E77C7"/>
    <w:rsid w:val="005E798F"/>
    <w:rsid w:val="005F0BDD"/>
    <w:rsid w:val="005F18DB"/>
    <w:rsid w:val="005F2CEF"/>
    <w:rsid w:val="005F3C0F"/>
    <w:rsid w:val="005F3F6E"/>
    <w:rsid w:val="005F57A4"/>
    <w:rsid w:val="005F5BE2"/>
    <w:rsid w:val="005F61FE"/>
    <w:rsid w:val="005F6C5C"/>
    <w:rsid w:val="005F7745"/>
    <w:rsid w:val="006008BD"/>
    <w:rsid w:val="006008C6"/>
    <w:rsid w:val="00600963"/>
    <w:rsid w:val="00602DC8"/>
    <w:rsid w:val="00604625"/>
    <w:rsid w:val="006052E2"/>
    <w:rsid w:val="006058E0"/>
    <w:rsid w:val="00607EDA"/>
    <w:rsid w:val="00610404"/>
    <w:rsid w:val="006121A6"/>
    <w:rsid w:val="00620A7B"/>
    <w:rsid w:val="00620CF6"/>
    <w:rsid w:val="00621982"/>
    <w:rsid w:val="00621AEE"/>
    <w:rsid w:val="0062342E"/>
    <w:rsid w:val="006244DB"/>
    <w:rsid w:val="00624781"/>
    <w:rsid w:val="00624A01"/>
    <w:rsid w:val="00624E9C"/>
    <w:rsid w:val="006253E3"/>
    <w:rsid w:val="00625818"/>
    <w:rsid w:val="00625B8C"/>
    <w:rsid w:val="0062794A"/>
    <w:rsid w:val="00630BA3"/>
    <w:rsid w:val="00631745"/>
    <w:rsid w:val="006348C3"/>
    <w:rsid w:val="00635841"/>
    <w:rsid w:val="0063635F"/>
    <w:rsid w:val="00636837"/>
    <w:rsid w:val="006369A1"/>
    <w:rsid w:val="00636BEA"/>
    <w:rsid w:val="00637E3D"/>
    <w:rsid w:val="00642E5B"/>
    <w:rsid w:val="006431A5"/>
    <w:rsid w:val="006448E5"/>
    <w:rsid w:val="0064584D"/>
    <w:rsid w:val="006466C2"/>
    <w:rsid w:val="00646817"/>
    <w:rsid w:val="006474AA"/>
    <w:rsid w:val="0065099C"/>
    <w:rsid w:val="00650DF5"/>
    <w:rsid w:val="00650FD1"/>
    <w:rsid w:val="00652D5D"/>
    <w:rsid w:val="00653132"/>
    <w:rsid w:val="00654148"/>
    <w:rsid w:val="00654ACF"/>
    <w:rsid w:val="00654C16"/>
    <w:rsid w:val="00654F4F"/>
    <w:rsid w:val="00655528"/>
    <w:rsid w:val="00656949"/>
    <w:rsid w:val="00657554"/>
    <w:rsid w:val="00657ECA"/>
    <w:rsid w:val="00660CF1"/>
    <w:rsid w:val="00661303"/>
    <w:rsid w:val="00661E1A"/>
    <w:rsid w:val="00661FD8"/>
    <w:rsid w:val="00662109"/>
    <w:rsid w:val="00663E36"/>
    <w:rsid w:val="006640F4"/>
    <w:rsid w:val="00664637"/>
    <w:rsid w:val="00671D21"/>
    <w:rsid w:val="00672396"/>
    <w:rsid w:val="006727E5"/>
    <w:rsid w:val="00673873"/>
    <w:rsid w:val="00673B02"/>
    <w:rsid w:val="0067432B"/>
    <w:rsid w:val="00676402"/>
    <w:rsid w:val="0067671D"/>
    <w:rsid w:val="006770B5"/>
    <w:rsid w:val="0068054B"/>
    <w:rsid w:val="00681065"/>
    <w:rsid w:val="006823DA"/>
    <w:rsid w:val="0068321E"/>
    <w:rsid w:val="00683C77"/>
    <w:rsid w:val="00683D96"/>
    <w:rsid w:val="0068439E"/>
    <w:rsid w:val="00684B56"/>
    <w:rsid w:val="00686704"/>
    <w:rsid w:val="00690F95"/>
    <w:rsid w:val="006921CF"/>
    <w:rsid w:val="006935F6"/>
    <w:rsid w:val="0069394F"/>
    <w:rsid w:val="0069419B"/>
    <w:rsid w:val="00695DA9"/>
    <w:rsid w:val="006A005E"/>
    <w:rsid w:val="006A10B7"/>
    <w:rsid w:val="006A1936"/>
    <w:rsid w:val="006A2019"/>
    <w:rsid w:val="006A264A"/>
    <w:rsid w:val="006A323D"/>
    <w:rsid w:val="006A332A"/>
    <w:rsid w:val="006A3B0B"/>
    <w:rsid w:val="006A6592"/>
    <w:rsid w:val="006A7BA6"/>
    <w:rsid w:val="006B1359"/>
    <w:rsid w:val="006B521E"/>
    <w:rsid w:val="006C04AC"/>
    <w:rsid w:val="006C123B"/>
    <w:rsid w:val="006C17E3"/>
    <w:rsid w:val="006C2926"/>
    <w:rsid w:val="006C3026"/>
    <w:rsid w:val="006C4538"/>
    <w:rsid w:val="006C5436"/>
    <w:rsid w:val="006C7927"/>
    <w:rsid w:val="006C7C14"/>
    <w:rsid w:val="006C7CC4"/>
    <w:rsid w:val="006D04A3"/>
    <w:rsid w:val="006D0C60"/>
    <w:rsid w:val="006D1A60"/>
    <w:rsid w:val="006D221E"/>
    <w:rsid w:val="006D57E1"/>
    <w:rsid w:val="006D6273"/>
    <w:rsid w:val="006D751C"/>
    <w:rsid w:val="006D7D96"/>
    <w:rsid w:val="006E06C5"/>
    <w:rsid w:val="006E0B4A"/>
    <w:rsid w:val="006E1B1D"/>
    <w:rsid w:val="006E2FE7"/>
    <w:rsid w:val="006E3FB1"/>
    <w:rsid w:val="006E42C2"/>
    <w:rsid w:val="006E5D33"/>
    <w:rsid w:val="006E6573"/>
    <w:rsid w:val="006E78B1"/>
    <w:rsid w:val="006E7EEF"/>
    <w:rsid w:val="006F14D0"/>
    <w:rsid w:val="006F16F0"/>
    <w:rsid w:val="006F2A41"/>
    <w:rsid w:val="006F2D67"/>
    <w:rsid w:val="006F3722"/>
    <w:rsid w:val="006F3866"/>
    <w:rsid w:val="006F38E7"/>
    <w:rsid w:val="006F3D69"/>
    <w:rsid w:val="006F4DCB"/>
    <w:rsid w:val="006F5925"/>
    <w:rsid w:val="006F68E3"/>
    <w:rsid w:val="006F68EC"/>
    <w:rsid w:val="006F7153"/>
    <w:rsid w:val="006F78BA"/>
    <w:rsid w:val="006F7E86"/>
    <w:rsid w:val="007006ED"/>
    <w:rsid w:val="00700CF1"/>
    <w:rsid w:val="00701CFB"/>
    <w:rsid w:val="00701ED8"/>
    <w:rsid w:val="00701F3D"/>
    <w:rsid w:val="00702205"/>
    <w:rsid w:val="0070335B"/>
    <w:rsid w:val="007047FF"/>
    <w:rsid w:val="00704C4F"/>
    <w:rsid w:val="007055E8"/>
    <w:rsid w:val="00705A2D"/>
    <w:rsid w:val="00706F91"/>
    <w:rsid w:val="007106A9"/>
    <w:rsid w:val="0071169B"/>
    <w:rsid w:val="00713727"/>
    <w:rsid w:val="007151DE"/>
    <w:rsid w:val="00715A0E"/>
    <w:rsid w:val="00716315"/>
    <w:rsid w:val="0071644A"/>
    <w:rsid w:val="007173E9"/>
    <w:rsid w:val="007179CE"/>
    <w:rsid w:val="00720269"/>
    <w:rsid w:val="007202F4"/>
    <w:rsid w:val="00720AC8"/>
    <w:rsid w:val="007210C0"/>
    <w:rsid w:val="00721241"/>
    <w:rsid w:val="00721887"/>
    <w:rsid w:val="00721B5B"/>
    <w:rsid w:val="00721EDA"/>
    <w:rsid w:val="00721F07"/>
    <w:rsid w:val="00722E12"/>
    <w:rsid w:val="00723058"/>
    <w:rsid w:val="00724874"/>
    <w:rsid w:val="00724A91"/>
    <w:rsid w:val="00724D22"/>
    <w:rsid w:val="0072597D"/>
    <w:rsid w:val="00726DB2"/>
    <w:rsid w:val="00726DDE"/>
    <w:rsid w:val="00727241"/>
    <w:rsid w:val="007277F7"/>
    <w:rsid w:val="00730429"/>
    <w:rsid w:val="00733226"/>
    <w:rsid w:val="007359F9"/>
    <w:rsid w:val="00735B01"/>
    <w:rsid w:val="00735F5A"/>
    <w:rsid w:val="007370E7"/>
    <w:rsid w:val="00737C69"/>
    <w:rsid w:val="00737DBB"/>
    <w:rsid w:val="00740024"/>
    <w:rsid w:val="00740BD3"/>
    <w:rsid w:val="00741116"/>
    <w:rsid w:val="00741F29"/>
    <w:rsid w:val="0074202D"/>
    <w:rsid w:val="007421AF"/>
    <w:rsid w:val="00742E05"/>
    <w:rsid w:val="00743ADB"/>
    <w:rsid w:val="00743F71"/>
    <w:rsid w:val="00746B3E"/>
    <w:rsid w:val="00747073"/>
    <w:rsid w:val="00747950"/>
    <w:rsid w:val="0075008B"/>
    <w:rsid w:val="00750686"/>
    <w:rsid w:val="00752EE5"/>
    <w:rsid w:val="00753B32"/>
    <w:rsid w:val="0075401F"/>
    <w:rsid w:val="00755B59"/>
    <w:rsid w:val="00755F92"/>
    <w:rsid w:val="007600D7"/>
    <w:rsid w:val="007604AF"/>
    <w:rsid w:val="007606D1"/>
    <w:rsid w:val="00760719"/>
    <w:rsid w:val="00761FAA"/>
    <w:rsid w:val="007620FF"/>
    <w:rsid w:val="007653B2"/>
    <w:rsid w:val="007663F7"/>
    <w:rsid w:val="007679AE"/>
    <w:rsid w:val="00767C47"/>
    <w:rsid w:val="0077100B"/>
    <w:rsid w:val="00771407"/>
    <w:rsid w:val="00771BC4"/>
    <w:rsid w:val="00772E60"/>
    <w:rsid w:val="00773C0F"/>
    <w:rsid w:val="00774D9C"/>
    <w:rsid w:val="00776127"/>
    <w:rsid w:val="00777694"/>
    <w:rsid w:val="00777A30"/>
    <w:rsid w:val="00777CE7"/>
    <w:rsid w:val="00781E23"/>
    <w:rsid w:val="0078244C"/>
    <w:rsid w:val="0078295F"/>
    <w:rsid w:val="00783722"/>
    <w:rsid w:val="0078380B"/>
    <w:rsid w:val="00783EC7"/>
    <w:rsid w:val="00786FE1"/>
    <w:rsid w:val="00787C6D"/>
    <w:rsid w:val="00787F7B"/>
    <w:rsid w:val="007901B1"/>
    <w:rsid w:val="00790AF1"/>
    <w:rsid w:val="00790CFA"/>
    <w:rsid w:val="00791520"/>
    <w:rsid w:val="00791B69"/>
    <w:rsid w:val="007925C4"/>
    <w:rsid w:val="00794568"/>
    <w:rsid w:val="00795222"/>
    <w:rsid w:val="00797ED2"/>
    <w:rsid w:val="007A01BE"/>
    <w:rsid w:val="007A20E1"/>
    <w:rsid w:val="007A38FD"/>
    <w:rsid w:val="007A46EA"/>
    <w:rsid w:val="007A4A63"/>
    <w:rsid w:val="007A64DD"/>
    <w:rsid w:val="007A76E0"/>
    <w:rsid w:val="007A7891"/>
    <w:rsid w:val="007B1222"/>
    <w:rsid w:val="007B1F18"/>
    <w:rsid w:val="007B295F"/>
    <w:rsid w:val="007B2A30"/>
    <w:rsid w:val="007B32A0"/>
    <w:rsid w:val="007B43B3"/>
    <w:rsid w:val="007B45D5"/>
    <w:rsid w:val="007B4E3D"/>
    <w:rsid w:val="007B7688"/>
    <w:rsid w:val="007B7C1A"/>
    <w:rsid w:val="007B7CEF"/>
    <w:rsid w:val="007B7E56"/>
    <w:rsid w:val="007C04EF"/>
    <w:rsid w:val="007C105D"/>
    <w:rsid w:val="007C27DB"/>
    <w:rsid w:val="007C2B6D"/>
    <w:rsid w:val="007C5E69"/>
    <w:rsid w:val="007C6EE6"/>
    <w:rsid w:val="007C7942"/>
    <w:rsid w:val="007D254E"/>
    <w:rsid w:val="007D2668"/>
    <w:rsid w:val="007D49E0"/>
    <w:rsid w:val="007D49F3"/>
    <w:rsid w:val="007D5A3C"/>
    <w:rsid w:val="007D5BB3"/>
    <w:rsid w:val="007D66A3"/>
    <w:rsid w:val="007E01B1"/>
    <w:rsid w:val="007E03A5"/>
    <w:rsid w:val="007E06F4"/>
    <w:rsid w:val="007E184A"/>
    <w:rsid w:val="007E2712"/>
    <w:rsid w:val="007E3324"/>
    <w:rsid w:val="007E4E38"/>
    <w:rsid w:val="007E569F"/>
    <w:rsid w:val="007F3617"/>
    <w:rsid w:val="007F4D6B"/>
    <w:rsid w:val="007F53B7"/>
    <w:rsid w:val="007F5DE2"/>
    <w:rsid w:val="007F7B9F"/>
    <w:rsid w:val="00800FAF"/>
    <w:rsid w:val="00801025"/>
    <w:rsid w:val="008016F7"/>
    <w:rsid w:val="00802AD2"/>
    <w:rsid w:val="00804192"/>
    <w:rsid w:val="0080460B"/>
    <w:rsid w:val="00804B65"/>
    <w:rsid w:val="00811D32"/>
    <w:rsid w:val="00812C2F"/>
    <w:rsid w:val="0081379F"/>
    <w:rsid w:val="008142B2"/>
    <w:rsid w:val="00817153"/>
    <w:rsid w:val="00817AAA"/>
    <w:rsid w:val="00820B0D"/>
    <w:rsid w:val="008224CB"/>
    <w:rsid w:val="008226B4"/>
    <w:rsid w:val="00822BBA"/>
    <w:rsid w:val="00826605"/>
    <w:rsid w:val="008266CA"/>
    <w:rsid w:val="008272E9"/>
    <w:rsid w:val="0083013E"/>
    <w:rsid w:val="008307E3"/>
    <w:rsid w:val="00831061"/>
    <w:rsid w:val="00831253"/>
    <w:rsid w:val="00831D49"/>
    <w:rsid w:val="00833810"/>
    <w:rsid w:val="008357C6"/>
    <w:rsid w:val="00835E0C"/>
    <w:rsid w:val="00836090"/>
    <w:rsid w:val="008364D3"/>
    <w:rsid w:val="00837B68"/>
    <w:rsid w:val="00837F80"/>
    <w:rsid w:val="00840039"/>
    <w:rsid w:val="00840E30"/>
    <w:rsid w:val="0084185D"/>
    <w:rsid w:val="008419E6"/>
    <w:rsid w:val="0084249F"/>
    <w:rsid w:val="00843D51"/>
    <w:rsid w:val="008445E9"/>
    <w:rsid w:val="00844938"/>
    <w:rsid w:val="008450C2"/>
    <w:rsid w:val="00845DF9"/>
    <w:rsid w:val="00845F31"/>
    <w:rsid w:val="008470BB"/>
    <w:rsid w:val="00850F9A"/>
    <w:rsid w:val="008537F4"/>
    <w:rsid w:val="00853BC9"/>
    <w:rsid w:val="00853F24"/>
    <w:rsid w:val="00854B8B"/>
    <w:rsid w:val="00857E8C"/>
    <w:rsid w:val="008620D5"/>
    <w:rsid w:val="0086342B"/>
    <w:rsid w:val="00863751"/>
    <w:rsid w:val="0086475D"/>
    <w:rsid w:val="00864ADD"/>
    <w:rsid w:val="00864D61"/>
    <w:rsid w:val="00865C7B"/>
    <w:rsid w:val="008670A2"/>
    <w:rsid w:val="0086787B"/>
    <w:rsid w:val="0087198F"/>
    <w:rsid w:val="00872218"/>
    <w:rsid w:val="00872A37"/>
    <w:rsid w:val="00873869"/>
    <w:rsid w:val="00875194"/>
    <w:rsid w:val="008772C6"/>
    <w:rsid w:val="00880244"/>
    <w:rsid w:val="00881C66"/>
    <w:rsid w:val="008824E8"/>
    <w:rsid w:val="00882F68"/>
    <w:rsid w:val="008842FA"/>
    <w:rsid w:val="0088558B"/>
    <w:rsid w:val="008855E5"/>
    <w:rsid w:val="008862CD"/>
    <w:rsid w:val="00886757"/>
    <w:rsid w:val="00886CAF"/>
    <w:rsid w:val="00887469"/>
    <w:rsid w:val="00887B77"/>
    <w:rsid w:val="00887D6E"/>
    <w:rsid w:val="00887F8E"/>
    <w:rsid w:val="00891CA6"/>
    <w:rsid w:val="00891F8F"/>
    <w:rsid w:val="00892006"/>
    <w:rsid w:val="00892BCC"/>
    <w:rsid w:val="00892CF7"/>
    <w:rsid w:val="00892E73"/>
    <w:rsid w:val="008A06F4"/>
    <w:rsid w:val="008A114F"/>
    <w:rsid w:val="008A4499"/>
    <w:rsid w:val="008A4C96"/>
    <w:rsid w:val="008A4CD3"/>
    <w:rsid w:val="008A6469"/>
    <w:rsid w:val="008A6B4B"/>
    <w:rsid w:val="008A6C51"/>
    <w:rsid w:val="008A6F92"/>
    <w:rsid w:val="008A7111"/>
    <w:rsid w:val="008A711B"/>
    <w:rsid w:val="008A7654"/>
    <w:rsid w:val="008B02F9"/>
    <w:rsid w:val="008B065D"/>
    <w:rsid w:val="008B06A7"/>
    <w:rsid w:val="008B1761"/>
    <w:rsid w:val="008B2177"/>
    <w:rsid w:val="008B3172"/>
    <w:rsid w:val="008B5E8A"/>
    <w:rsid w:val="008B61C2"/>
    <w:rsid w:val="008B61F6"/>
    <w:rsid w:val="008B63FF"/>
    <w:rsid w:val="008B6930"/>
    <w:rsid w:val="008B6CB6"/>
    <w:rsid w:val="008B7112"/>
    <w:rsid w:val="008C0BDE"/>
    <w:rsid w:val="008C1690"/>
    <w:rsid w:val="008C287E"/>
    <w:rsid w:val="008C2B19"/>
    <w:rsid w:val="008C2EC0"/>
    <w:rsid w:val="008C33A1"/>
    <w:rsid w:val="008C3D5E"/>
    <w:rsid w:val="008C451D"/>
    <w:rsid w:val="008C5348"/>
    <w:rsid w:val="008C56E9"/>
    <w:rsid w:val="008C6643"/>
    <w:rsid w:val="008C6E8B"/>
    <w:rsid w:val="008C7289"/>
    <w:rsid w:val="008D0679"/>
    <w:rsid w:val="008D1BF1"/>
    <w:rsid w:val="008D1E7E"/>
    <w:rsid w:val="008D3193"/>
    <w:rsid w:val="008D51A3"/>
    <w:rsid w:val="008D5EA3"/>
    <w:rsid w:val="008D67B7"/>
    <w:rsid w:val="008E09D1"/>
    <w:rsid w:val="008E1D3C"/>
    <w:rsid w:val="008E2762"/>
    <w:rsid w:val="008E2B51"/>
    <w:rsid w:val="008E30CF"/>
    <w:rsid w:val="008E370D"/>
    <w:rsid w:val="008E4753"/>
    <w:rsid w:val="008E4CDB"/>
    <w:rsid w:val="008E5420"/>
    <w:rsid w:val="008E6162"/>
    <w:rsid w:val="008F08AB"/>
    <w:rsid w:val="008F410D"/>
    <w:rsid w:val="008F4269"/>
    <w:rsid w:val="008F5A65"/>
    <w:rsid w:val="008F72C2"/>
    <w:rsid w:val="008F7EB2"/>
    <w:rsid w:val="00900604"/>
    <w:rsid w:val="00900FF7"/>
    <w:rsid w:val="009025DE"/>
    <w:rsid w:val="00902AD3"/>
    <w:rsid w:val="00902DC5"/>
    <w:rsid w:val="00904868"/>
    <w:rsid w:val="00906332"/>
    <w:rsid w:val="0090729B"/>
    <w:rsid w:val="00907AC9"/>
    <w:rsid w:val="00907F88"/>
    <w:rsid w:val="00910028"/>
    <w:rsid w:val="009105BD"/>
    <w:rsid w:val="00912CB0"/>
    <w:rsid w:val="009138F6"/>
    <w:rsid w:val="0091421D"/>
    <w:rsid w:val="0091426F"/>
    <w:rsid w:val="0091462E"/>
    <w:rsid w:val="00914AD9"/>
    <w:rsid w:val="00916FE3"/>
    <w:rsid w:val="009174AD"/>
    <w:rsid w:val="00917665"/>
    <w:rsid w:val="0092042B"/>
    <w:rsid w:val="00920887"/>
    <w:rsid w:val="00921566"/>
    <w:rsid w:val="00921FAB"/>
    <w:rsid w:val="009225C1"/>
    <w:rsid w:val="00922EDF"/>
    <w:rsid w:val="0092498B"/>
    <w:rsid w:val="00925451"/>
    <w:rsid w:val="00926038"/>
    <w:rsid w:val="0092756F"/>
    <w:rsid w:val="00927CA1"/>
    <w:rsid w:val="009337FE"/>
    <w:rsid w:val="00934ED7"/>
    <w:rsid w:val="00935145"/>
    <w:rsid w:val="00935455"/>
    <w:rsid w:val="0093553C"/>
    <w:rsid w:val="00935FD5"/>
    <w:rsid w:val="009361FD"/>
    <w:rsid w:val="00940240"/>
    <w:rsid w:val="0094043A"/>
    <w:rsid w:val="00940803"/>
    <w:rsid w:val="00941DD9"/>
    <w:rsid w:val="00941E60"/>
    <w:rsid w:val="00942AE5"/>
    <w:rsid w:val="00943600"/>
    <w:rsid w:val="00943655"/>
    <w:rsid w:val="00943A8C"/>
    <w:rsid w:val="00944411"/>
    <w:rsid w:val="00945A01"/>
    <w:rsid w:val="00950006"/>
    <w:rsid w:val="00950382"/>
    <w:rsid w:val="00950AAF"/>
    <w:rsid w:val="00950C0C"/>
    <w:rsid w:val="0095267E"/>
    <w:rsid w:val="00956496"/>
    <w:rsid w:val="009566EA"/>
    <w:rsid w:val="00956821"/>
    <w:rsid w:val="00956C64"/>
    <w:rsid w:val="00961A04"/>
    <w:rsid w:val="0096313C"/>
    <w:rsid w:val="009638F9"/>
    <w:rsid w:val="00963FC2"/>
    <w:rsid w:val="009645B6"/>
    <w:rsid w:val="00965415"/>
    <w:rsid w:val="009662D4"/>
    <w:rsid w:val="00970FB4"/>
    <w:rsid w:val="00973782"/>
    <w:rsid w:val="00974B66"/>
    <w:rsid w:val="00975586"/>
    <w:rsid w:val="009765F3"/>
    <w:rsid w:val="00981055"/>
    <w:rsid w:val="00982549"/>
    <w:rsid w:val="00983353"/>
    <w:rsid w:val="00983497"/>
    <w:rsid w:val="009852F0"/>
    <w:rsid w:val="00986131"/>
    <w:rsid w:val="0098624A"/>
    <w:rsid w:val="009867DC"/>
    <w:rsid w:val="009875AF"/>
    <w:rsid w:val="00990812"/>
    <w:rsid w:val="00991B8B"/>
    <w:rsid w:val="00991C3B"/>
    <w:rsid w:val="00992C81"/>
    <w:rsid w:val="009939D1"/>
    <w:rsid w:val="009949DC"/>
    <w:rsid w:val="00994B95"/>
    <w:rsid w:val="00994E12"/>
    <w:rsid w:val="00995B1B"/>
    <w:rsid w:val="00997F5C"/>
    <w:rsid w:val="009A3DE3"/>
    <w:rsid w:val="009A3EE5"/>
    <w:rsid w:val="009A3FB9"/>
    <w:rsid w:val="009A4116"/>
    <w:rsid w:val="009A4756"/>
    <w:rsid w:val="009A5A80"/>
    <w:rsid w:val="009B0735"/>
    <w:rsid w:val="009B0F63"/>
    <w:rsid w:val="009B1787"/>
    <w:rsid w:val="009B1F2A"/>
    <w:rsid w:val="009B2A9C"/>
    <w:rsid w:val="009B59B9"/>
    <w:rsid w:val="009B5BB5"/>
    <w:rsid w:val="009B5D08"/>
    <w:rsid w:val="009B5F83"/>
    <w:rsid w:val="009B621A"/>
    <w:rsid w:val="009B631B"/>
    <w:rsid w:val="009B7BC7"/>
    <w:rsid w:val="009C12BB"/>
    <w:rsid w:val="009C20C1"/>
    <w:rsid w:val="009C3215"/>
    <w:rsid w:val="009C32B4"/>
    <w:rsid w:val="009C3756"/>
    <w:rsid w:val="009C654F"/>
    <w:rsid w:val="009C69D4"/>
    <w:rsid w:val="009D03BF"/>
    <w:rsid w:val="009D0A41"/>
    <w:rsid w:val="009D0F48"/>
    <w:rsid w:val="009D112B"/>
    <w:rsid w:val="009D2EBA"/>
    <w:rsid w:val="009D32AD"/>
    <w:rsid w:val="009D60B3"/>
    <w:rsid w:val="009D6357"/>
    <w:rsid w:val="009D64CB"/>
    <w:rsid w:val="009D6D95"/>
    <w:rsid w:val="009D7B02"/>
    <w:rsid w:val="009D7DB5"/>
    <w:rsid w:val="009D7F27"/>
    <w:rsid w:val="009E08F0"/>
    <w:rsid w:val="009E0D21"/>
    <w:rsid w:val="009E1673"/>
    <w:rsid w:val="009E1FE7"/>
    <w:rsid w:val="009E226D"/>
    <w:rsid w:val="009E3768"/>
    <w:rsid w:val="009E3BEA"/>
    <w:rsid w:val="009E4E30"/>
    <w:rsid w:val="009E6305"/>
    <w:rsid w:val="009F2BFE"/>
    <w:rsid w:val="009F3A4C"/>
    <w:rsid w:val="009F5385"/>
    <w:rsid w:val="009F5F9A"/>
    <w:rsid w:val="009F628B"/>
    <w:rsid w:val="009F673F"/>
    <w:rsid w:val="009F6945"/>
    <w:rsid w:val="009F6F95"/>
    <w:rsid w:val="009F7456"/>
    <w:rsid w:val="00A016A6"/>
    <w:rsid w:val="00A02621"/>
    <w:rsid w:val="00A02910"/>
    <w:rsid w:val="00A04CDA"/>
    <w:rsid w:val="00A05248"/>
    <w:rsid w:val="00A0544C"/>
    <w:rsid w:val="00A05690"/>
    <w:rsid w:val="00A108C9"/>
    <w:rsid w:val="00A11A8B"/>
    <w:rsid w:val="00A11D37"/>
    <w:rsid w:val="00A128AA"/>
    <w:rsid w:val="00A1460E"/>
    <w:rsid w:val="00A14616"/>
    <w:rsid w:val="00A14B33"/>
    <w:rsid w:val="00A14F46"/>
    <w:rsid w:val="00A1652B"/>
    <w:rsid w:val="00A23057"/>
    <w:rsid w:val="00A240E5"/>
    <w:rsid w:val="00A24C92"/>
    <w:rsid w:val="00A24DDC"/>
    <w:rsid w:val="00A264D2"/>
    <w:rsid w:val="00A32695"/>
    <w:rsid w:val="00A334DE"/>
    <w:rsid w:val="00A34E81"/>
    <w:rsid w:val="00A35101"/>
    <w:rsid w:val="00A3581D"/>
    <w:rsid w:val="00A36669"/>
    <w:rsid w:val="00A43653"/>
    <w:rsid w:val="00A4385C"/>
    <w:rsid w:val="00A43FDD"/>
    <w:rsid w:val="00A456CD"/>
    <w:rsid w:val="00A47D50"/>
    <w:rsid w:val="00A5019D"/>
    <w:rsid w:val="00A50FCD"/>
    <w:rsid w:val="00A51D5C"/>
    <w:rsid w:val="00A5214D"/>
    <w:rsid w:val="00A527F6"/>
    <w:rsid w:val="00A53A13"/>
    <w:rsid w:val="00A53C7B"/>
    <w:rsid w:val="00A53EB2"/>
    <w:rsid w:val="00A56366"/>
    <w:rsid w:val="00A56D92"/>
    <w:rsid w:val="00A60C50"/>
    <w:rsid w:val="00A60DC2"/>
    <w:rsid w:val="00A6498E"/>
    <w:rsid w:val="00A64B4A"/>
    <w:rsid w:val="00A65B00"/>
    <w:rsid w:val="00A66101"/>
    <w:rsid w:val="00A6689D"/>
    <w:rsid w:val="00A71050"/>
    <w:rsid w:val="00A71BA5"/>
    <w:rsid w:val="00A71F49"/>
    <w:rsid w:val="00A720E3"/>
    <w:rsid w:val="00A753F5"/>
    <w:rsid w:val="00A75A1F"/>
    <w:rsid w:val="00A771D0"/>
    <w:rsid w:val="00A77F92"/>
    <w:rsid w:val="00A806CF"/>
    <w:rsid w:val="00A80AE8"/>
    <w:rsid w:val="00A80C6F"/>
    <w:rsid w:val="00A82B9E"/>
    <w:rsid w:val="00A835BF"/>
    <w:rsid w:val="00A83CD5"/>
    <w:rsid w:val="00A849FB"/>
    <w:rsid w:val="00A84E40"/>
    <w:rsid w:val="00A85D23"/>
    <w:rsid w:val="00A8611B"/>
    <w:rsid w:val="00A909B7"/>
    <w:rsid w:val="00A91400"/>
    <w:rsid w:val="00A920DD"/>
    <w:rsid w:val="00A922AE"/>
    <w:rsid w:val="00A9288A"/>
    <w:rsid w:val="00A92FAE"/>
    <w:rsid w:val="00A93119"/>
    <w:rsid w:val="00A9317C"/>
    <w:rsid w:val="00A93854"/>
    <w:rsid w:val="00A94982"/>
    <w:rsid w:val="00A95EC2"/>
    <w:rsid w:val="00A96B3D"/>
    <w:rsid w:val="00A97AF6"/>
    <w:rsid w:val="00AA2490"/>
    <w:rsid w:val="00AA25E0"/>
    <w:rsid w:val="00AA4079"/>
    <w:rsid w:val="00AA52F7"/>
    <w:rsid w:val="00AA5EC0"/>
    <w:rsid w:val="00AA5F38"/>
    <w:rsid w:val="00AA673D"/>
    <w:rsid w:val="00AA7BFE"/>
    <w:rsid w:val="00AB0693"/>
    <w:rsid w:val="00AB12F5"/>
    <w:rsid w:val="00AB1831"/>
    <w:rsid w:val="00AB194D"/>
    <w:rsid w:val="00AB1F7D"/>
    <w:rsid w:val="00AB23D1"/>
    <w:rsid w:val="00AB4553"/>
    <w:rsid w:val="00AB5DBB"/>
    <w:rsid w:val="00AB6899"/>
    <w:rsid w:val="00AB6B9E"/>
    <w:rsid w:val="00AB7DB7"/>
    <w:rsid w:val="00AB7DB8"/>
    <w:rsid w:val="00AC0699"/>
    <w:rsid w:val="00AC08D2"/>
    <w:rsid w:val="00AC16C5"/>
    <w:rsid w:val="00AC39BD"/>
    <w:rsid w:val="00AC41DC"/>
    <w:rsid w:val="00AC53E3"/>
    <w:rsid w:val="00AC5D16"/>
    <w:rsid w:val="00AC63F0"/>
    <w:rsid w:val="00AC6756"/>
    <w:rsid w:val="00AC6CF1"/>
    <w:rsid w:val="00AC7728"/>
    <w:rsid w:val="00AD0394"/>
    <w:rsid w:val="00AD0B8F"/>
    <w:rsid w:val="00AD19DE"/>
    <w:rsid w:val="00AD1B97"/>
    <w:rsid w:val="00AD2128"/>
    <w:rsid w:val="00AD2FD8"/>
    <w:rsid w:val="00AD36CC"/>
    <w:rsid w:val="00AD37A4"/>
    <w:rsid w:val="00AD5032"/>
    <w:rsid w:val="00AD54F9"/>
    <w:rsid w:val="00AD59FE"/>
    <w:rsid w:val="00AD6170"/>
    <w:rsid w:val="00AD643A"/>
    <w:rsid w:val="00AD669A"/>
    <w:rsid w:val="00AD6D34"/>
    <w:rsid w:val="00AD6F54"/>
    <w:rsid w:val="00AD728A"/>
    <w:rsid w:val="00AD72DB"/>
    <w:rsid w:val="00AE2BCD"/>
    <w:rsid w:val="00AE3660"/>
    <w:rsid w:val="00AE3F05"/>
    <w:rsid w:val="00AE4B01"/>
    <w:rsid w:val="00AE4C74"/>
    <w:rsid w:val="00AE5BB8"/>
    <w:rsid w:val="00AF0688"/>
    <w:rsid w:val="00AF06B0"/>
    <w:rsid w:val="00AF0894"/>
    <w:rsid w:val="00AF3077"/>
    <w:rsid w:val="00AF3E91"/>
    <w:rsid w:val="00AF446C"/>
    <w:rsid w:val="00AF515F"/>
    <w:rsid w:val="00AF5201"/>
    <w:rsid w:val="00AF5C14"/>
    <w:rsid w:val="00AF785D"/>
    <w:rsid w:val="00AF7F89"/>
    <w:rsid w:val="00B005BC"/>
    <w:rsid w:val="00B0263F"/>
    <w:rsid w:val="00B03147"/>
    <w:rsid w:val="00B0450E"/>
    <w:rsid w:val="00B04672"/>
    <w:rsid w:val="00B0709E"/>
    <w:rsid w:val="00B07E4A"/>
    <w:rsid w:val="00B118B2"/>
    <w:rsid w:val="00B11BE2"/>
    <w:rsid w:val="00B12051"/>
    <w:rsid w:val="00B12658"/>
    <w:rsid w:val="00B14268"/>
    <w:rsid w:val="00B143BF"/>
    <w:rsid w:val="00B1540A"/>
    <w:rsid w:val="00B1682C"/>
    <w:rsid w:val="00B16C93"/>
    <w:rsid w:val="00B17B2B"/>
    <w:rsid w:val="00B17E58"/>
    <w:rsid w:val="00B2088D"/>
    <w:rsid w:val="00B21D1D"/>
    <w:rsid w:val="00B23587"/>
    <w:rsid w:val="00B24A12"/>
    <w:rsid w:val="00B261AD"/>
    <w:rsid w:val="00B2691D"/>
    <w:rsid w:val="00B26D9A"/>
    <w:rsid w:val="00B303BE"/>
    <w:rsid w:val="00B31C8A"/>
    <w:rsid w:val="00B33778"/>
    <w:rsid w:val="00B33AA6"/>
    <w:rsid w:val="00B33D75"/>
    <w:rsid w:val="00B34A28"/>
    <w:rsid w:val="00B351BB"/>
    <w:rsid w:val="00B35E87"/>
    <w:rsid w:val="00B371A4"/>
    <w:rsid w:val="00B373F3"/>
    <w:rsid w:val="00B376D5"/>
    <w:rsid w:val="00B377D4"/>
    <w:rsid w:val="00B37DF3"/>
    <w:rsid w:val="00B40596"/>
    <w:rsid w:val="00B4084B"/>
    <w:rsid w:val="00B40D3F"/>
    <w:rsid w:val="00B41215"/>
    <w:rsid w:val="00B41256"/>
    <w:rsid w:val="00B42964"/>
    <w:rsid w:val="00B43DE8"/>
    <w:rsid w:val="00B4516A"/>
    <w:rsid w:val="00B4615D"/>
    <w:rsid w:val="00B46E50"/>
    <w:rsid w:val="00B475CF"/>
    <w:rsid w:val="00B476DE"/>
    <w:rsid w:val="00B47E6B"/>
    <w:rsid w:val="00B503DA"/>
    <w:rsid w:val="00B50CC1"/>
    <w:rsid w:val="00B50D2D"/>
    <w:rsid w:val="00B522B1"/>
    <w:rsid w:val="00B52642"/>
    <w:rsid w:val="00B536E2"/>
    <w:rsid w:val="00B54766"/>
    <w:rsid w:val="00B5578D"/>
    <w:rsid w:val="00B578F9"/>
    <w:rsid w:val="00B60ACC"/>
    <w:rsid w:val="00B619EE"/>
    <w:rsid w:val="00B61A43"/>
    <w:rsid w:val="00B632A0"/>
    <w:rsid w:val="00B63ACF"/>
    <w:rsid w:val="00B63F0B"/>
    <w:rsid w:val="00B652AA"/>
    <w:rsid w:val="00B656E0"/>
    <w:rsid w:val="00B6593A"/>
    <w:rsid w:val="00B65DD1"/>
    <w:rsid w:val="00B66A45"/>
    <w:rsid w:val="00B671C0"/>
    <w:rsid w:val="00B67A32"/>
    <w:rsid w:val="00B702B8"/>
    <w:rsid w:val="00B70F79"/>
    <w:rsid w:val="00B724F6"/>
    <w:rsid w:val="00B73136"/>
    <w:rsid w:val="00B7359C"/>
    <w:rsid w:val="00B73786"/>
    <w:rsid w:val="00B74C16"/>
    <w:rsid w:val="00B757A4"/>
    <w:rsid w:val="00B75FE1"/>
    <w:rsid w:val="00B767D2"/>
    <w:rsid w:val="00B76A0B"/>
    <w:rsid w:val="00B7762B"/>
    <w:rsid w:val="00B80392"/>
    <w:rsid w:val="00B812DE"/>
    <w:rsid w:val="00B8156B"/>
    <w:rsid w:val="00B8173C"/>
    <w:rsid w:val="00B81CBA"/>
    <w:rsid w:val="00B820BE"/>
    <w:rsid w:val="00B831D3"/>
    <w:rsid w:val="00B835D1"/>
    <w:rsid w:val="00B83CF5"/>
    <w:rsid w:val="00B84FAE"/>
    <w:rsid w:val="00B85303"/>
    <w:rsid w:val="00B86BF5"/>
    <w:rsid w:val="00B86CDA"/>
    <w:rsid w:val="00B9346A"/>
    <w:rsid w:val="00B93B08"/>
    <w:rsid w:val="00B96361"/>
    <w:rsid w:val="00B97672"/>
    <w:rsid w:val="00BA320E"/>
    <w:rsid w:val="00BA4C99"/>
    <w:rsid w:val="00BA5961"/>
    <w:rsid w:val="00BA72F2"/>
    <w:rsid w:val="00BA75AE"/>
    <w:rsid w:val="00BA77FC"/>
    <w:rsid w:val="00BB0C07"/>
    <w:rsid w:val="00BB0C0D"/>
    <w:rsid w:val="00BB16A7"/>
    <w:rsid w:val="00BB17A1"/>
    <w:rsid w:val="00BB34A9"/>
    <w:rsid w:val="00BB48CB"/>
    <w:rsid w:val="00BB545E"/>
    <w:rsid w:val="00BB5529"/>
    <w:rsid w:val="00BB6047"/>
    <w:rsid w:val="00BB6A68"/>
    <w:rsid w:val="00BB73C0"/>
    <w:rsid w:val="00BC0AD1"/>
    <w:rsid w:val="00BC115F"/>
    <w:rsid w:val="00BC28F0"/>
    <w:rsid w:val="00BC2BA0"/>
    <w:rsid w:val="00BC3CF2"/>
    <w:rsid w:val="00BC43A3"/>
    <w:rsid w:val="00BC465A"/>
    <w:rsid w:val="00BC5728"/>
    <w:rsid w:val="00BC673D"/>
    <w:rsid w:val="00BC698E"/>
    <w:rsid w:val="00BC6D64"/>
    <w:rsid w:val="00BC7EE2"/>
    <w:rsid w:val="00BD0260"/>
    <w:rsid w:val="00BD09E4"/>
    <w:rsid w:val="00BD14F3"/>
    <w:rsid w:val="00BD358D"/>
    <w:rsid w:val="00BD35CD"/>
    <w:rsid w:val="00BD36E6"/>
    <w:rsid w:val="00BD375E"/>
    <w:rsid w:val="00BD394C"/>
    <w:rsid w:val="00BD3BD3"/>
    <w:rsid w:val="00BD40AE"/>
    <w:rsid w:val="00BD4C6A"/>
    <w:rsid w:val="00BD6343"/>
    <w:rsid w:val="00BD670E"/>
    <w:rsid w:val="00BD74EB"/>
    <w:rsid w:val="00BD784A"/>
    <w:rsid w:val="00BE0417"/>
    <w:rsid w:val="00BE0E90"/>
    <w:rsid w:val="00BE18DF"/>
    <w:rsid w:val="00BE2188"/>
    <w:rsid w:val="00BE28BC"/>
    <w:rsid w:val="00BE2A9D"/>
    <w:rsid w:val="00BE7E40"/>
    <w:rsid w:val="00BF0DEE"/>
    <w:rsid w:val="00BF1A5C"/>
    <w:rsid w:val="00BF236D"/>
    <w:rsid w:val="00BF2D29"/>
    <w:rsid w:val="00BF43B7"/>
    <w:rsid w:val="00BF5E2B"/>
    <w:rsid w:val="00BF5F35"/>
    <w:rsid w:val="00BF61F1"/>
    <w:rsid w:val="00BF6D97"/>
    <w:rsid w:val="00BF791C"/>
    <w:rsid w:val="00C035C0"/>
    <w:rsid w:val="00C0368D"/>
    <w:rsid w:val="00C04848"/>
    <w:rsid w:val="00C04FF6"/>
    <w:rsid w:val="00C05BF1"/>
    <w:rsid w:val="00C05C05"/>
    <w:rsid w:val="00C066D3"/>
    <w:rsid w:val="00C06913"/>
    <w:rsid w:val="00C06DB6"/>
    <w:rsid w:val="00C073D2"/>
    <w:rsid w:val="00C07823"/>
    <w:rsid w:val="00C127CC"/>
    <w:rsid w:val="00C13256"/>
    <w:rsid w:val="00C136BF"/>
    <w:rsid w:val="00C13810"/>
    <w:rsid w:val="00C141CA"/>
    <w:rsid w:val="00C14777"/>
    <w:rsid w:val="00C17124"/>
    <w:rsid w:val="00C17C7F"/>
    <w:rsid w:val="00C20310"/>
    <w:rsid w:val="00C20454"/>
    <w:rsid w:val="00C2056D"/>
    <w:rsid w:val="00C219B6"/>
    <w:rsid w:val="00C229F9"/>
    <w:rsid w:val="00C22E96"/>
    <w:rsid w:val="00C2454F"/>
    <w:rsid w:val="00C25B15"/>
    <w:rsid w:val="00C265B5"/>
    <w:rsid w:val="00C26B29"/>
    <w:rsid w:val="00C26EB5"/>
    <w:rsid w:val="00C276DE"/>
    <w:rsid w:val="00C27C00"/>
    <w:rsid w:val="00C304CD"/>
    <w:rsid w:val="00C319EF"/>
    <w:rsid w:val="00C31C53"/>
    <w:rsid w:val="00C33A2D"/>
    <w:rsid w:val="00C33C41"/>
    <w:rsid w:val="00C33C9C"/>
    <w:rsid w:val="00C351A9"/>
    <w:rsid w:val="00C35884"/>
    <w:rsid w:val="00C358F3"/>
    <w:rsid w:val="00C4024E"/>
    <w:rsid w:val="00C40A78"/>
    <w:rsid w:val="00C431FA"/>
    <w:rsid w:val="00C437F1"/>
    <w:rsid w:val="00C4435D"/>
    <w:rsid w:val="00C44B5D"/>
    <w:rsid w:val="00C44C26"/>
    <w:rsid w:val="00C457ED"/>
    <w:rsid w:val="00C469DE"/>
    <w:rsid w:val="00C469E9"/>
    <w:rsid w:val="00C46CFA"/>
    <w:rsid w:val="00C472BC"/>
    <w:rsid w:val="00C47B83"/>
    <w:rsid w:val="00C47C75"/>
    <w:rsid w:val="00C47F07"/>
    <w:rsid w:val="00C504B2"/>
    <w:rsid w:val="00C50BE2"/>
    <w:rsid w:val="00C50F35"/>
    <w:rsid w:val="00C510BA"/>
    <w:rsid w:val="00C53D5D"/>
    <w:rsid w:val="00C54A7F"/>
    <w:rsid w:val="00C555F9"/>
    <w:rsid w:val="00C5626D"/>
    <w:rsid w:val="00C563B0"/>
    <w:rsid w:val="00C56D98"/>
    <w:rsid w:val="00C56EA4"/>
    <w:rsid w:val="00C60C5A"/>
    <w:rsid w:val="00C611D7"/>
    <w:rsid w:val="00C61ACC"/>
    <w:rsid w:val="00C62045"/>
    <w:rsid w:val="00C62E45"/>
    <w:rsid w:val="00C6476A"/>
    <w:rsid w:val="00C64CB6"/>
    <w:rsid w:val="00C64D10"/>
    <w:rsid w:val="00C65535"/>
    <w:rsid w:val="00C65E3C"/>
    <w:rsid w:val="00C666A6"/>
    <w:rsid w:val="00C666EF"/>
    <w:rsid w:val="00C67502"/>
    <w:rsid w:val="00C67962"/>
    <w:rsid w:val="00C67EE4"/>
    <w:rsid w:val="00C70244"/>
    <w:rsid w:val="00C70594"/>
    <w:rsid w:val="00C707F7"/>
    <w:rsid w:val="00C708D1"/>
    <w:rsid w:val="00C717FC"/>
    <w:rsid w:val="00C7240C"/>
    <w:rsid w:val="00C7284D"/>
    <w:rsid w:val="00C730F9"/>
    <w:rsid w:val="00C7386E"/>
    <w:rsid w:val="00C76248"/>
    <w:rsid w:val="00C822F6"/>
    <w:rsid w:val="00C82E33"/>
    <w:rsid w:val="00C83442"/>
    <w:rsid w:val="00C83633"/>
    <w:rsid w:val="00C83A3A"/>
    <w:rsid w:val="00C85A89"/>
    <w:rsid w:val="00C85F4D"/>
    <w:rsid w:val="00C8659D"/>
    <w:rsid w:val="00C87929"/>
    <w:rsid w:val="00C900AD"/>
    <w:rsid w:val="00C90263"/>
    <w:rsid w:val="00C90E32"/>
    <w:rsid w:val="00C90FAF"/>
    <w:rsid w:val="00C91903"/>
    <w:rsid w:val="00C91E97"/>
    <w:rsid w:val="00C95557"/>
    <w:rsid w:val="00C9588D"/>
    <w:rsid w:val="00C96AE6"/>
    <w:rsid w:val="00CA027F"/>
    <w:rsid w:val="00CA19A0"/>
    <w:rsid w:val="00CA1AEB"/>
    <w:rsid w:val="00CA2455"/>
    <w:rsid w:val="00CA2C32"/>
    <w:rsid w:val="00CA3C38"/>
    <w:rsid w:val="00CA3D24"/>
    <w:rsid w:val="00CA4E51"/>
    <w:rsid w:val="00CA5700"/>
    <w:rsid w:val="00CA7624"/>
    <w:rsid w:val="00CB188F"/>
    <w:rsid w:val="00CB2381"/>
    <w:rsid w:val="00CB318F"/>
    <w:rsid w:val="00CB34F1"/>
    <w:rsid w:val="00CB3AFF"/>
    <w:rsid w:val="00CB6731"/>
    <w:rsid w:val="00CC02DD"/>
    <w:rsid w:val="00CC1666"/>
    <w:rsid w:val="00CC1748"/>
    <w:rsid w:val="00CC1778"/>
    <w:rsid w:val="00CC314D"/>
    <w:rsid w:val="00CC392B"/>
    <w:rsid w:val="00CC3C97"/>
    <w:rsid w:val="00CC48FF"/>
    <w:rsid w:val="00CC5843"/>
    <w:rsid w:val="00CC5D9D"/>
    <w:rsid w:val="00CC7B90"/>
    <w:rsid w:val="00CC7FE6"/>
    <w:rsid w:val="00CD01B4"/>
    <w:rsid w:val="00CD0D4F"/>
    <w:rsid w:val="00CD14D0"/>
    <w:rsid w:val="00CD1D43"/>
    <w:rsid w:val="00CD2488"/>
    <w:rsid w:val="00CD2B32"/>
    <w:rsid w:val="00CD30C5"/>
    <w:rsid w:val="00CD34FA"/>
    <w:rsid w:val="00CD512F"/>
    <w:rsid w:val="00CD5D8E"/>
    <w:rsid w:val="00CD6497"/>
    <w:rsid w:val="00CD6ABE"/>
    <w:rsid w:val="00CD7A7F"/>
    <w:rsid w:val="00CE1361"/>
    <w:rsid w:val="00CE2A16"/>
    <w:rsid w:val="00CE5049"/>
    <w:rsid w:val="00CE60A6"/>
    <w:rsid w:val="00CE7A2E"/>
    <w:rsid w:val="00CF0418"/>
    <w:rsid w:val="00CF0BCB"/>
    <w:rsid w:val="00CF171C"/>
    <w:rsid w:val="00CF29C4"/>
    <w:rsid w:val="00CF35D0"/>
    <w:rsid w:val="00CF384C"/>
    <w:rsid w:val="00CF4829"/>
    <w:rsid w:val="00CF53D8"/>
    <w:rsid w:val="00CF656D"/>
    <w:rsid w:val="00D00271"/>
    <w:rsid w:val="00D006CD"/>
    <w:rsid w:val="00D00C96"/>
    <w:rsid w:val="00D00CC2"/>
    <w:rsid w:val="00D010F8"/>
    <w:rsid w:val="00D0138C"/>
    <w:rsid w:val="00D0171E"/>
    <w:rsid w:val="00D02409"/>
    <w:rsid w:val="00D0248C"/>
    <w:rsid w:val="00D03A11"/>
    <w:rsid w:val="00D03BC6"/>
    <w:rsid w:val="00D03ED7"/>
    <w:rsid w:val="00D05D81"/>
    <w:rsid w:val="00D06276"/>
    <w:rsid w:val="00D06A9A"/>
    <w:rsid w:val="00D06B35"/>
    <w:rsid w:val="00D06BE9"/>
    <w:rsid w:val="00D10263"/>
    <w:rsid w:val="00D11F49"/>
    <w:rsid w:val="00D12FEF"/>
    <w:rsid w:val="00D135A9"/>
    <w:rsid w:val="00D15E74"/>
    <w:rsid w:val="00D20706"/>
    <w:rsid w:val="00D20F62"/>
    <w:rsid w:val="00D214F1"/>
    <w:rsid w:val="00D229F6"/>
    <w:rsid w:val="00D22FCB"/>
    <w:rsid w:val="00D242C2"/>
    <w:rsid w:val="00D243DD"/>
    <w:rsid w:val="00D253BA"/>
    <w:rsid w:val="00D26C34"/>
    <w:rsid w:val="00D3084C"/>
    <w:rsid w:val="00D32EB6"/>
    <w:rsid w:val="00D35F0A"/>
    <w:rsid w:val="00D360CF"/>
    <w:rsid w:val="00D367E6"/>
    <w:rsid w:val="00D36F21"/>
    <w:rsid w:val="00D372CB"/>
    <w:rsid w:val="00D37990"/>
    <w:rsid w:val="00D37B16"/>
    <w:rsid w:val="00D37DE9"/>
    <w:rsid w:val="00D40670"/>
    <w:rsid w:val="00D42353"/>
    <w:rsid w:val="00D423B3"/>
    <w:rsid w:val="00D42430"/>
    <w:rsid w:val="00D42A03"/>
    <w:rsid w:val="00D43E1A"/>
    <w:rsid w:val="00D44551"/>
    <w:rsid w:val="00D4470E"/>
    <w:rsid w:val="00D47663"/>
    <w:rsid w:val="00D47763"/>
    <w:rsid w:val="00D51872"/>
    <w:rsid w:val="00D51D5E"/>
    <w:rsid w:val="00D52EB0"/>
    <w:rsid w:val="00D53334"/>
    <w:rsid w:val="00D5347A"/>
    <w:rsid w:val="00D54EEF"/>
    <w:rsid w:val="00D5665E"/>
    <w:rsid w:val="00D56D75"/>
    <w:rsid w:val="00D5783E"/>
    <w:rsid w:val="00D57998"/>
    <w:rsid w:val="00D60974"/>
    <w:rsid w:val="00D60ABB"/>
    <w:rsid w:val="00D6217F"/>
    <w:rsid w:val="00D645CC"/>
    <w:rsid w:val="00D645DA"/>
    <w:rsid w:val="00D66B17"/>
    <w:rsid w:val="00D66B8A"/>
    <w:rsid w:val="00D66B8C"/>
    <w:rsid w:val="00D66EA5"/>
    <w:rsid w:val="00D66FB8"/>
    <w:rsid w:val="00D71784"/>
    <w:rsid w:val="00D71992"/>
    <w:rsid w:val="00D74E74"/>
    <w:rsid w:val="00D76D3B"/>
    <w:rsid w:val="00D81A6D"/>
    <w:rsid w:val="00D82113"/>
    <w:rsid w:val="00D83F50"/>
    <w:rsid w:val="00D84746"/>
    <w:rsid w:val="00D85168"/>
    <w:rsid w:val="00D86BDA"/>
    <w:rsid w:val="00D87AF5"/>
    <w:rsid w:val="00D90B35"/>
    <w:rsid w:val="00D92216"/>
    <w:rsid w:val="00D92EA7"/>
    <w:rsid w:val="00D9318F"/>
    <w:rsid w:val="00D93D6E"/>
    <w:rsid w:val="00D9531A"/>
    <w:rsid w:val="00D961EC"/>
    <w:rsid w:val="00D96376"/>
    <w:rsid w:val="00D96401"/>
    <w:rsid w:val="00D96B81"/>
    <w:rsid w:val="00D96CCA"/>
    <w:rsid w:val="00D96D2D"/>
    <w:rsid w:val="00D9725F"/>
    <w:rsid w:val="00D975B9"/>
    <w:rsid w:val="00D97911"/>
    <w:rsid w:val="00D97A57"/>
    <w:rsid w:val="00D97A9F"/>
    <w:rsid w:val="00D97D5C"/>
    <w:rsid w:val="00D97E76"/>
    <w:rsid w:val="00DA15CB"/>
    <w:rsid w:val="00DA1D93"/>
    <w:rsid w:val="00DA389D"/>
    <w:rsid w:val="00DA5356"/>
    <w:rsid w:val="00DB07A3"/>
    <w:rsid w:val="00DB0B9E"/>
    <w:rsid w:val="00DB29DF"/>
    <w:rsid w:val="00DB31A6"/>
    <w:rsid w:val="00DB3429"/>
    <w:rsid w:val="00DB40BC"/>
    <w:rsid w:val="00DB40F8"/>
    <w:rsid w:val="00DB47DD"/>
    <w:rsid w:val="00DB54DF"/>
    <w:rsid w:val="00DB55A1"/>
    <w:rsid w:val="00DB7B33"/>
    <w:rsid w:val="00DC1C84"/>
    <w:rsid w:val="00DC4D39"/>
    <w:rsid w:val="00DC50B2"/>
    <w:rsid w:val="00DC5D47"/>
    <w:rsid w:val="00DC60DF"/>
    <w:rsid w:val="00DC6169"/>
    <w:rsid w:val="00DC63D3"/>
    <w:rsid w:val="00DC67FE"/>
    <w:rsid w:val="00DC6D38"/>
    <w:rsid w:val="00DC7364"/>
    <w:rsid w:val="00DC7A0C"/>
    <w:rsid w:val="00DC7E72"/>
    <w:rsid w:val="00DD0020"/>
    <w:rsid w:val="00DD1D47"/>
    <w:rsid w:val="00DD2476"/>
    <w:rsid w:val="00DD28F6"/>
    <w:rsid w:val="00DD38A8"/>
    <w:rsid w:val="00DD4290"/>
    <w:rsid w:val="00DD4F0F"/>
    <w:rsid w:val="00DD611F"/>
    <w:rsid w:val="00DE3C7F"/>
    <w:rsid w:val="00DE45D7"/>
    <w:rsid w:val="00DE4BAF"/>
    <w:rsid w:val="00DE5A99"/>
    <w:rsid w:val="00DE5C9A"/>
    <w:rsid w:val="00DE5E97"/>
    <w:rsid w:val="00DF0713"/>
    <w:rsid w:val="00DF1C6E"/>
    <w:rsid w:val="00DF1C7F"/>
    <w:rsid w:val="00DF1CC3"/>
    <w:rsid w:val="00DF2818"/>
    <w:rsid w:val="00DF37CB"/>
    <w:rsid w:val="00DF44F8"/>
    <w:rsid w:val="00DF4E3F"/>
    <w:rsid w:val="00DF5C58"/>
    <w:rsid w:val="00DF626E"/>
    <w:rsid w:val="00DF65EE"/>
    <w:rsid w:val="00DF6834"/>
    <w:rsid w:val="00DF78B8"/>
    <w:rsid w:val="00E00544"/>
    <w:rsid w:val="00E0148F"/>
    <w:rsid w:val="00E01617"/>
    <w:rsid w:val="00E01AB7"/>
    <w:rsid w:val="00E01E4C"/>
    <w:rsid w:val="00E02057"/>
    <w:rsid w:val="00E02C53"/>
    <w:rsid w:val="00E02D87"/>
    <w:rsid w:val="00E0308A"/>
    <w:rsid w:val="00E03A09"/>
    <w:rsid w:val="00E03D29"/>
    <w:rsid w:val="00E03E69"/>
    <w:rsid w:val="00E04CBD"/>
    <w:rsid w:val="00E05578"/>
    <w:rsid w:val="00E05D91"/>
    <w:rsid w:val="00E06718"/>
    <w:rsid w:val="00E0671C"/>
    <w:rsid w:val="00E075F2"/>
    <w:rsid w:val="00E07978"/>
    <w:rsid w:val="00E10D43"/>
    <w:rsid w:val="00E111FC"/>
    <w:rsid w:val="00E114E8"/>
    <w:rsid w:val="00E12CA1"/>
    <w:rsid w:val="00E20E32"/>
    <w:rsid w:val="00E21641"/>
    <w:rsid w:val="00E22CE9"/>
    <w:rsid w:val="00E24501"/>
    <w:rsid w:val="00E24B51"/>
    <w:rsid w:val="00E25482"/>
    <w:rsid w:val="00E266AD"/>
    <w:rsid w:val="00E2698C"/>
    <w:rsid w:val="00E277B3"/>
    <w:rsid w:val="00E27EEE"/>
    <w:rsid w:val="00E27F4D"/>
    <w:rsid w:val="00E31956"/>
    <w:rsid w:val="00E3263B"/>
    <w:rsid w:val="00E34236"/>
    <w:rsid w:val="00E3465D"/>
    <w:rsid w:val="00E36BA3"/>
    <w:rsid w:val="00E36CB6"/>
    <w:rsid w:val="00E37111"/>
    <w:rsid w:val="00E37C0A"/>
    <w:rsid w:val="00E401B2"/>
    <w:rsid w:val="00E40566"/>
    <w:rsid w:val="00E405F4"/>
    <w:rsid w:val="00E40C4E"/>
    <w:rsid w:val="00E444AA"/>
    <w:rsid w:val="00E44FEF"/>
    <w:rsid w:val="00E5369B"/>
    <w:rsid w:val="00E53955"/>
    <w:rsid w:val="00E554DE"/>
    <w:rsid w:val="00E60592"/>
    <w:rsid w:val="00E60F2E"/>
    <w:rsid w:val="00E61984"/>
    <w:rsid w:val="00E61C9F"/>
    <w:rsid w:val="00E620BD"/>
    <w:rsid w:val="00E62113"/>
    <w:rsid w:val="00E6239A"/>
    <w:rsid w:val="00E63276"/>
    <w:rsid w:val="00E63976"/>
    <w:rsid w:val="00E63B02"/>
    <w:rsid w:val="00E63C4A"/>
    <w:rsid w:val="00E656B4"/>
    <w:rsid w:val="00E66354"/>
    <w:rsid w:val="00E678AD"/>
    <w:rsid w:val="00E67F26"/>
    <w:rsid w:val="00E70A3D"/>
    <w:rsid w:val="00E72293"/>
    <w:rsid w:val="00E7299F"/>
    <w:rsid w:val="00E73451"/>
    <w:rsid w:val="00E73B7E"/>
    <w:rsid w:val="00E748B0"/>
    <w:rsid w:val="00E74F5A"/>
    <w:rsid w:val="00E75946"/>
    <w:rsid w:val="00E7651C"/>
    <w:rsid w:val="00E765EB"/>
    <w:rsid w:val="00E766DB"/>
    <w:rsid w:val="00E80F4C"/>
    <w:rsid w:val="00E81BA3"/>
    <w:rsid w:val="00E82547"/>
    <w:rsid w:val="00E82606"/>
    <w:rsid w:val="00E83C07"/>
    <w:rsid w:val="00E84F7D"/>
    <w:rsid w:val="00E8578B"/>
    <w:rsid w:val="00E85926"/>
    <w:rsid w:val="00E8605D"/>
    <w:rsid w:val="00E8788C"/>
    <w:rsid w:val="00E90CF4"/>
    <w:rsid w:val="00E90D9E"/>
    <w:rsid w:val="00E913E3"/>
    <w:rsid w:val="00E91A41"/>
    <w:rsid w:val="00E92B71"/>
    <w:rsid w:val="00E949AE"/>
    <w:rsid w:val="00E97733"/>
    <w:rsid w:val="00EA17DE"/>
    <w:rsid w:val="00EA2A6E"/>
    <w:rsid w:val="00EA3D23"/>
    <w:rsid w:val="00EA3F85"/>
    <w:rsid w:val="00EA4325"/>
    <w:rsid w:val="00EA444A"/>
    <w:rsid w:val="00EA5C64"/>
    <w:rsid w:val="00EA5D5A"/>
    <w:rsid w:val="00EA5DB1"/>
    <w:rsid w:val="00EA5DD7"/>
    <w:rsid w:val="00EA6183"/>
    <w:rsid w:val="00EA74DA"/>
    <w:rsid w:val="00EA77BA"/>
    <w:rsid w:val="00EB1217"/>
    <w:rsid w:val="00EB1387"/>
    <w:rsid w:val="00EB147F"/>
    <w:rsid w:val="00EB2476"/>
    <w:rsid w:val="00EB2924"/>
    <w:rsid w:val="00EB37C9"/>
    <w:rsid w:val="00EB39E1"/>
    <w:rsid w:val="00EB5123"/>
    <w:rsid w:val="00EB5576"/>
    <w:rsid w:val="00EB5E11"/>
    <w:rsid w:val="00EB6C28"/>
    <w:rsid w:val="00EB6DB9"/>
    <w:rsid w:val="00EB7C00"/>
    <w:rsid w:val="00EC0207"/>
    <w:rsid w:val="00EC5D9A"/>
    <w:rsid w:val="00EC5F40"/>
    <w:rsid w:val="00EC6668"/>
    <w:rsid w:val="00ED1035"/>
    <w:rsid w:val="00ED1BF7"/>
    <w:rsid w:val="00ED1C40"/>
    <w:rsid w:val="00ED2247"/>
    <w:rsid w:val="00ED34DC"/>
    <w:rsid w:val="00ED3EF4"/>
    <w:rsid w:val="00ED5A02"/>
    <w:rsid w:val="00ED6D47"/>
    <w:rsid w:val="00ED7F5A"/>
    <w:rsid w:val="00EE02B3"/>
    <w:rsid w:val="00EE0658"/>
    <w:rsid w:val="00EE0DF2"/>
    <w:rsid w:val="00EE1063"/>
    <w:rsid w:val="00EE174A"/>
    <w:rsid w:val="00EE1B2F"/>
    <w:rsid w:val="00EE2C71"/>
    <w:rsid w:val="00EE2C99"/>
    <w:rsid w:val="00EE38F9"/>
    <w:rsid w:val="00EE40CD"/>
    <w:rsid w:val="00EE68D2"/>
    <w:rsid w:val="00EE6B41"/>
    <w:rsid w:val="00EE767C"/>
    <w:rsid w:val="00EE78B1"/>
    <w:rsid w:val="00EF0149"/>
    <w:rsid w:val="00EF19F3"/>
    <w:rsid w:val="00EF1BCA"/>
    <w:rsid w:val="00EF4741"/>
    <w:rsid w:val="00EF47A4"/>
    <w:rsid w:val="00EF6B2E"/>
    <w:rsid w:val="00EF6CAB"/>
    <w:rsid w:val="00EF7CDD"/>
    <w:rsid w:val="00F00856"/>
    <w:rsid w:val="00F03697"/>
    <w:rsid w:val="00F03B67"/>
    <w:rsid w:val="00F0501D"/>
    <w:rsid w:val="00F06293"/>
    <w:rsid w:val="00F129D4"/>
    <w:rsid w:val="00F1534F"/>
    <w:rsid w:val="00F15563"/>
    <w:rsid w:val="00F157C9"/>
    <w:rsid w:val="00F164F0"/>
    <w:rsid w:val="00F16B8E"/>
    <w:rsid w:val="00F16C2E"/>
    <w:rsid w:val="00F16F2B"/>
    <w:rsid w:val="00F17634"/>
    <w:rsid w:val="00F232CA"/>
    <w:rsid w:val="00F23D3C"/>
    <w:rsid w:val="00F2667C"/>
    <w:rsid w:val="00F26FB9"/>
    <w:rsid w:val="00F27944"/>
    <w:rsid w:val="00F32CB6"/>
    <w:rsid w:val="00F33F36"/>
    <w:rsid w:val="00F343E3"/>
    <w:rsid w:val="00F36C0D"/>
    <w:rsid w:val="00F3710B"/>
    <w:rsid w:val="00F37450"/>
    <w:rsid w:val="00F3777A"/>
    <w:rsid w:val="00F40EFF"/>
    <w:rsid w:val="00F4144D"/>
    <w:rsid w:val="00F42E18"/>
    <w:rsid w:val="00F438AE"/>
    <w:rsid w:val="00F460D1"/>
    <w:rsid w:val="00F4617E"/>
    <w:rsid w:val="00F46FA1"/>
    <w:rsid w:val="00F518E1"/>
    <w:rsid w:val="00F51A54"/>
    <w:rsid w:val="00F52C56"/>
    <w:rsid w:val="00F537B7"/>
    <w:rsid w:val="00F56BC3"/>
    <w:rsid w:val="00F56C87"/>
    <w:rsid w:val="00F5723A"/>
    <w:rsid w:val="00F57629"/>
    <w:rsid w:val="00F578A7"/>
    <w:rsid w:val="00F613CC"/>
    <w:rsid w:val="00F6251E"/>
    <w:rsid w:val="00F62FDF"/>
    <w:rsid w:val="00F6382B"/>
    <w:rsid w:val="00F63B46"/>
    <w:rsid w:val="00F64180"/>
    <w:rsid w:val="00F64C3E"/>
    <w:rsid w:val="00F64DBC"/>
    <w:rsid w:val="00F651AF"/>
    <w:rsid w:val="00F6541F"/>
    <w:rsid w:val="00F654F5"/>
    <w:rsid w:val="00F665FC"/>
    <w:rsid w:val="00F67980"/>
    <w:rsid w:val="00F67BD0"/>
    <w:rsid w:val="00F7008E"/>
    <w:rsid w:val="00F719ED"/>
    <w:rsid w:val="00F71C19"/>
    <w:rsid w:val="00F741A4"/>
    <w:rsid w:val="00F74DD0"/>
    <w:rsid w:val="00F75888"/>
    <w:rsid w:val="00F77E19"/>
    <w:rsid w:val="00F805E3"/>
    <w:rsid w:val="00F81C5A"/>
    <w:rsid w:val="00F821DE"/>
    <w:rsid w:val="00F83207"/>
    <w:rsid w:val="00F83F58"/>
    <w:rsid w:val="00F84FA5"/>
    <w:rsid w:val="00F8549E"/>
    <w:rsid w:val="00F86879"/>
    <w:rsid w:val="00F87556"/>
    <w:rsid w:val="00F9047C"/>
    <w:rsid w:val="00F907B8"/>
    <w:rsid w:val="00F90E6F"/>
    <w:rsid w:val="00F930F1"/>
    <w:rsid w:val="00F93134"/>
    <w:rsid w:val="00F939DC"/>
    <w:rsid w:val="00F95337"/>
    <w:rsid w:val="00F953A9"/>
    <w:rsid w:val="00F95663"/>
    <w:rsid w:val="00F95D29"/>
    <w:rsid w:val="00F964A1"/>
    <w:rsid w:val="00F97D92"/>
    <w:rsid w:val="00FA27A9"/>
    <w:rsid w:val="00FA2B8F"/>
    <w:rsid w:val="00FA318C"/>
    <w:rsid w:val="00FA31BD"/>
    <w:rsid w:val="00FA4197"/>
    <w:rsid w:val="00FA4854"/>
    <w:rsid w:val="00FA4E37"/>
    <w:rsid w:val="00FA6931"/>
    <w:rsid w:val="00FA7190"/>
    <w:rsid w:val="00FA72EA"/>
    <w:rsid w:val="00FA7751"/>
    <w:rsid w:val="00FA7C30"/>
    <w:rsid w:val="00FB179D"/>
    <w:rsid w:val="00FB1AA9"/>
    <w:rsid w:val="00FB2E97"/>
    <w:rsid w:val="00FB32BD"/>
    <w:rsid w:val="00FB45E3"/>
    <w:rsid w:val="00FB5D3B"/>
    <w:rsid w:val="00FB73FE"/>
    <w:rsid w:val="00FB7CD3"/>
    <w:rsid w:val="00FC00F9"/>
    <w:rsid w:val="00FC0637"/>
    <w:rsid w:val="00FC3A67"/>
    <w:rsid w:val="00FC3B02"/>
    <w:rsid w:val="00FC3DA9"/>
    <w:rsid w:val="00FC43B0"/>
    <w:rsid w:val="00FC5DE4"/>
    <w:rsid w:val="00FC7DFC"/>
    <w:rsid w:val="00FD06F1"/>
    <w:rsid w:val="00FD0713"/>
    <w:rsid w:val="00FD0A6B"/>
    <w:rsid w:val="00FD19A2"/>
    <w:rsid w:val="00FD394C"/>
    <w:rsid w:val="00FD4105"/>
    <w:rsid w:val="00FD46EC"/>
    <w:rsid w:val="00FD4E61"/>
    <w:rsid w:val="00FD61D1"/>
    <w:rsid w:val="00FD7DC2"/>
    <w:rsid w:val="00FE005A"/>
    <w:rsid w:val="00FE1012"/>
    <w:rsid w:val="00FE111A"/>
    <w:rsid w:val="00FE20F6"/>
    <w:rsid w:val="00FE216C"/>
    <w:rsid w:val="00FE4194"/>
    <w:rsid w:val="00FE62D5"/>
    <w:rsid w:val="00FE71CE"/>
    <w:rsid w:val="00FF0532"/>
    <w:rsid w:val="00FF103B"/>
    <w:rsid w:val="00FF174B"/>
    <w:rsid w:val="00FF2D68"/>
    <w:rsid w:val="00FF30A2"/>
    <w:rsid w:val="00FF4081"/>
    <w:rsid w:val="00FF4F68"/>
    <w:rsid w:val="00FF55F4"/>
    <w:rsid w:val="00FF6A57"/>
    <w:rsid w:val="00FF6DD9"/>
    <w:rsid w:val="00FF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14B85A-A37F-462A-8364-A89E31EDF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/>
    <w:lsdException w:name="heading 4" w:locked="0" w:qFormat="1"/>
    <w:lsdException w:name="heading 5" w:qFormat="1"/>
    <w:lsdException w:name="heading 6" w:semiHidden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 w:unhideWhenUsed="1"/>
    <w:lsdException w:name="TOC Heading" w:semiHidden="1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rsid w:val="00111E05"/>
    <w:pPr>
      <w:jc w:val="both"/>
    </w:pPr>
    <w:rPr>
      <w:rFonts w:ascii="Arial" w:hAnsi="Arial"/>
      <w:sz w:val="24"/>
      <w:szCs w:val="18"/>
    </w:rPr>
  </w:style>
  <w:style w:type="paragraph" w:styleId="Heading1">
    <w:name w:val="heading 1"/>
    <w:basedOn w:val="Normal"/>
    <w:link w:val="Heading1Char"/>
    <w:uiPriority w:val="9"/>
    <w:qFormat/>
    <w:rsid w:val="00B42964"/>
    <w:pPr>
      <w:keepNext/>
      <w:keepLines/>
      <w:tabs>
        <w:tab w:val="left" w:pos="567"/>
      </w:tabs>
      <w:spacing w:before="240"/>
      <w:outlineLvl w:val="0"/>
    </w:pPr>
    <w:rPr>
      <w:rFonts w:eastAsia="Times New Roman"/>
      <w:b/>
      <w:color w:val="000000"/>
      <w:shd w:val="clear" w:color="auto" w:fill="FFFFFF"/>
    </w:rPr>
  </w:style>
  <w:style w:type="paragraph" w:styleId="Heading2">
    <w:name w:val="heading 2"/>
    <w:basedOn w:val="Heading1"/>
    <w:link w:val="Heading2Char"/>
    <w:uiPriority w:val="9"/>
    <w:qFormat/>
    <w:rsid w:val="00F86879"/>
    <w:pPr>
      <w:spacing w:before="120" w:after="120"/>
      <w:ind w:firstLine="142"/>
      <w:jc w:val="left"/>
      <w:outlineLvl w:val="1"/>
    </w:pPr>
  </w:style>
  <w:style w:type="paragraph" w:styleId="Heading3">
    <w:name w:val="heading 3"/>
    <w:basedOn w:val="Heading2"/>
    <w:link w:val="Heading3Char"/>
    <w:uiPriority w:val="99"/>
    <w:unhideWhenUsed/>
    <w:rsid w:val="00401824"/>
    <w:pPr>
      <w:numPr>
        <w:ilvl w:val="2"/>
      </w:numPr>
      <w:ind w:left="567" w:firstLine="142"/>
      <w:outlineLvl w:val="2"/>
    </w:pPr>
  </w:style>
  <w:style w:type="paragraph" w:styleId="Heading4">
    <w:name w:val="heading 4"/>
    <w:basedOn w:val="Heading3"/>
    <w:link w:val="Heading4Char"/>
    <w:uiPriority w:val="99"/>
    <w:unhideWhenUsed/>
    <w:qFormat/>
    <w:rsid w:val="00C83633"/>
    <w:pPr>
      <w:numPr>
        <w:ilvl w:val="3"/>
      </w:numPr>
      <w:ind w:left="1418" w:firstLine="142"/>
      <w:outlineLvl w:val="3"/>
    </w:pPr>
  </w:style>
  <w:style w:type="paragraph" w:styleId="Heading5">
    <w:name w:val="heading 5"/>
    <w:basedOn w:val="Normal"/>
    <w:next w:val="Normal"/>
    <w:link w:val="Heading5Char"/>
    <w:uiPriority w:val="99"/>
    <w:semiHidden/>
    <w:qFormat/>
    <w:locked/>
    <w:rsid w:val="008A7654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42964"/>
    <w:rPr>
      <w:rFonts w:ascii="Arial" w:eastAsia="Times New Roman" w:hAnsi="Arial" w:cs="Times New Roman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sid w:val="00F86879"/>
    <w:rPr>
      <w:rFonts w:ascii="Arial" w:eastAsia="Times New Roman" w:hAnsi="Arial" w:cs="Times New Roman"/>
      <w:b/>
      <w:color w:val="000000"/>
      <w:sz w:val="24"/>
    </w:rPr>
  </w:style>
  <w:style w:type="paragraph" w:customStyle="1" w:styleId="MarkIndent">
    <w:name w:val="MarkIndent"/>
    <w:basedOn w:val="Normal"/>
    <w:link w:val="MarkIndentChar"/>
    <w:qFormat/>
    <w:rsid w:val="007663F7"/>
    <w:pPr>
      <w:numPr>
        <w:numId w:val="3"/>
      </w:numPr>
      <w:tabs>
        <w:tab w:val="left" w:pos="1134"/>
      </w:tabs>
      <w:ind w:left="0" w:firstLine="567"/>
    </w:pPr>
  </w:style>
  <w:style w:type="character" w:customStyle="1" w:styleId="MarkIndentChar">
    <w:name w:val="MarkIndent Char"/>
    <w:link w:val="MarkIndent"/>
    <w:rsid w:val="007663F7"/>
    <w:rPr>
      <w:rFonts w:ascii="Arial" w:hAnsi="Arial"/>
      <w:sz w:val="24"/>
    </w:rPr>
  </w:style>
  <w:style w:type="paragraph" w:customStyle="1" w:styleId="NumberIndent">
    <w:name w:val="NumberIndent"/>
    <w:basedOn w:val="Normal"/>
    <w:link w:val="NumberIndentChar"/>
    <w:qFormat/>
    <w:rsid w:val="005546CD"/>
    <w:pPr>
      <w:numPr>
        <w:numId w:val="4"/>
      </w:numPr>
      <w:tabs>
        <w:tab w:val="left" w:pos="1134"/>
      </w:tabs>
      <w:ind w:left="0" w:firstLine="567"/>
    </w:pPr>
  </w:style>
  <w:style w:type="paragraph" w:customStyle="1" w:styleId="IndentInterval">
    <w:name w:val="Indent (Interval)"/>
    <w:basedOn w:val="Indent"/>
    <w:link w:val="IndentIntervalChar"/>
    <w:qFormat/>
    <w:rsid w:val="00C9588D"/>
    <w:pPr>
      <w:spacing w:before="120" w:after="120"/>
    </w:pPr>
  </w:style>
  <w:style w:type="character" w:customStyle="1" w:styleId="NumberIndentChar">
    <w:name w:val="NumberIndent Char"/>
    <w:link w:val="NumberIndent"/>
    <w:rsid w:val="005546CD"/>
    <w:rPr>
      <w:rFonts w:ascii="Times New Roman" w:hAnsi="Times New Roman"/>
      <w:sz w:val="24"/>
    </w:rPr>
  </w:style>
  <w:style w:type="paragraph" w:customStyle="1" w:styleId="MarkTire">
    <w:name w:val="MarkTire"/>
    <w:basedOn w:val="Normal"/>
    <w:link w:val="MarkTireChar"/>
    <w:qFormat/>
    <w:rsid w:val="00701ED8"/>
    <w:pPr>
      <w:numPr>
        <w:numId w:val="6"/>
      </w:numPr>
      <w:tabs>
        <w:tab w:val="left" w:pos="1701"/>
      </w:tabs>
      <w:ind w:left="567" w:firstLine="567"/>
    </w:pPr>
  </w:style>
  <w:style w:type="character" w:customStyle="1" w:styleId="IndentIntervalChar">
    <w:name w:val="Indent (Interval) Char"/>
    <w:link w:val="IndentInterval"/>
    <w:rsid w:val="00C9588D"/>
    <w:rPr>
      <w:rFonts w:ascii="Arial" w:hAnsi="Arial"/>
      <w:sz w:val="24"/>
      <w:szCs w:val="18"/>
      <w:lang w:val="en-US" w:eastAsia="en-US"/>
    </w:rPr>
  </w:style>
  <w:style w:type="character" w:customStyle="1" w:styleId="MarkTireChar">
    <w:name w:val="MarkTire Char"/>
    <w:link w:val="MarkTire"/>
    <w:rsid w:val="00701ED8"/>
    <w:rPr>
      <w:rFonts w:ascii="Times New Roman" w:hAnsi="Times New Roman"/>
      <w:sz w:val="24"/>
    </w:rPr>
  </w:style>
  <w:style w:type="paragraph" w:customStyle="1" w:styleId="Indent">
    <w:name w:val="Indent"/>
    <w:basedOn w:val="Normal"/>
    <w:link w:val="IndentChar"/>
    <w:qFormat/>
    <w:rsid w:val="00EE1063"/>
    <w:pPr>
      <w:ind w:firstLine="567"/>
    </w:pPr>
  </w:style>
  <w:style w:type="paragraph" w:customStyle="1" w:styleId="MarkIndentInterval">
    <w:name w:val="MarkIndent (Interval)"/>
    <w:basedOn w:val="MarkIndent"/>
    <w:link w:val="MarkIndentIntervalChar"/>
    <w:qFormat/>
    <w:rsid w:val="00975586"/>
    <w:pPr>
      <w:spacing w:before="120" w:after="120"/>
    </w:pPr>
  </w:style>
  <w:style w:type="paragraph" w:customStyle="1" w:styleId="MarkTireInterval">
    <w:name w:val="MarkTire (Interval)"/>
    <w:basedOn w:val="MarkTire"/>
    <w:link w:val="MarkTireIntervalChar"/>
    <w:qFormat/>
    <w:rsid w:val="00CD0D4F"/>
    <w:pPr>
      <w:spacing w:before="120" w:after="120"/>
    </w:pPr>
  </w:style>
  <w:style w:type="character" w:customStyle="1" w:styleId="MarkIndentIntervalChar">
    <w:name w:val="MarkIndent (Interval) Char"/>
    <w:link w:val="MarkIndentInterval"/>
    <w:rsid w:val="00975586"/>
    <w:rPr>
      <w:rFonts w:ascii="Arial" w:hAnsi="Arial"/>
      <w:sz w:val="24"/>
    </w:rPr>
  </w:style>
  <w:style w:type="paragraph" w:customStyle="1" w:styleId="NumberIndentInterval">
    <w:name w:val="NumberIndent (Interval)"/>
    <w:basedOn w:val="NumberIndent"/>
    <w:link w:val="NumberIndentIntervalChar"/>
    <w:qFormat/>
    <w:rsid w:val="00975586"/>
    <w:pPr>
      <w:spacing w:before="120" w:after="120"/>
    </w:pPr>
  </w:style>
  <w:style w:type="character" w:styleId="LineNumber">
    <w:name w:val="line number"/>
    <w:basedOn w:val="DefaultParagraphFont"/>
    <w:uiPriority w:val="99"/>
    <w:semiHidden/>
    <w:locked/>
    <w:rsid w:val="00D66FB8"/>
  </w:style>
  <w:style w:type="paragraph" w:styleId="Header">
    <w:name w:val="header"/>
    <w:basedOn w:val="Normal"/>
    <w:link w:val="HeaderChar"/>
    <w:uiPriority w:val="99"/>
    <w:semiHidden/>
    <w:locked/>
    <w:rsid w:val="00431234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semiHidden/>
    <w:rsid w:val="00F87556"/>
    <w:rPr>
      <w:rFonts w:ascii="Arial" w:hAnsi="Arial"/>
      <w:sz w:val="24"/>
    </w:rPr>
  </w:style>
  <w:style w:type="paragraph" w:customStyle="1" w:styleId="NormalInterval">
    <w:name w:val="Normal (Interval)"/>
    <w:basedOn w:val="Normal"/>
    <w:link w:val="NormalIntervalChar"/>
    <w:qFormat/>
    <w:rsid w:val="00C85A89"/>
    <w:pPr>
      <w:spacing w:before="120" w:after="120"/>
    </w:pPr>
  </w:style>
  <w:style w:type="paragraph" w:customStyle="1" w:styleId="BoldInterval-Center">
    <w:name w:val="Bold (Interval-Center)"/>
    <w:basedOn w:val="BoldInterval"/>
    <w:qFormat/>
    <w:rsid w:val="00111E05"/>
    <w:pPr>
      <w:spacing w:after="240"/>
      <w:jc w:val="center"/>
    </w:pPr>
  </w:style>
  <w:style w:type="paragraph" w:customStyle="1" w:styleId="BoldInterval">
    <w:name w:val="Bold (Interval)"/>
    <w:basedOn w:val="NormalInterval"/>
    <w:link w:val="BoldIntervalChar"/>
    <w:qFormat/>
    <w:rsid w:val="00D06BE9"/>
    <w:pPr>
      <w:spacing w:before="160"/>
    </w:pPr>
    <w:rPr>
      <w:b/>
    </w:rPr>
  </w:style>
  <w:style w:type="character" w:customStyle="1" w:styleId="Heading3Char">
    <w:name w:val="Heading 3 Char"/>
    <w:link w:val="Heading3"/>
    <w:uiPriority w:val="99"/>
    <w:rsid w:val="00401824"/>
    <w:rPr>
      <w:rFonts w:ascii="Arial" w:eastAsia="Calibri" w:hAnsi="Arial" w:cs="Times New Roman"/>
      <w:sz w:val="24"/>
      <w:szCs w:val="28"/>
    </w:rPr>
  </w:style>
  <w:style w:type="character" w:customStyle="1" w:styleId="Heading4Char">
    <w:name w:val="Heading 4 Char"/>
    <w:link w:val="Heading4"/>
    <w:uiPriority w:val="99"/>
    <w:rsid w:val="00C83633"/>
    <w:rPr>
      <w:rFonts w:ascii="Arial" w:eastAsia="Calibri" w:hAnsi="Arial" w:cs="Times New Roman"/>
      <w:sz w:val="24"/>
      <w:szCs w:val="28"/>
    </w:rPr>
  </w:style>
  <w:style w:type="character" w:customStyle="1" w:styleId="Heading5Char">
    <w:name w:val="Heading 5 Char"/>
    <w:link w:val="Heading5"/>
    <w:uiPriority w:val="99"/>
    <w:semiHidden/>
    <w:rsid w:val="00F87556"/>
    <w:rPr>
      <w:rFonts w:ascii="Cambria" w:eastAsia="Times New Roman" w:hAnsi="Cambria" w:cs="Times New Roman"/>
      <w:color w:val="243F60"/>
      <w:sz w:val="24"/>
    </w:rPr>
  </w:style>
  <w:style w:type="paragraph" w:styleId="ListNumber">
    <w:name w:val="List Number"/>
    <w:basedOn w:val="Normal"/>
    <w:uiPriority w:val="99"/>
    <w:semiHidden/>
    <w:locked/>
    <w:rsid w:val="000F6B62"/>
    <w:pPr>
      <w:numPr>
        <w:numId w:val="12"/>
      </w:numPr>
      <w:contextualSpacing/>
    </w:pPr>
  </w:style>
  <w:style w:type="paragraph" w:styleId="ListParagraph">
    <w:name w:val="List Paragraph"/>
    <w:basedOn w:val="Normal"/>
    <w:link w:val="ListParagraphChar"/>
    <w:uiPriority w:val="99"/>
    <w:semiHidden/>
    <w:locked/>
    <w:rsid w:val="00D60ABB"/>
    <w:pPr>
      <w:ind w:left="720"/>
      <w:contextualSpacing/>
    </w:pPr>
  </w:style>
  <w:style w:type="paragraph" w:customStyle="1" w:styleId="Roma">
    <w:name w:val="Roma"/>
    <w:basedOn w:val="Normal"/>
    <w:link w:val="RomaChar"/>
    <w:qFormat/>
    <w:rsid w:val="001B4F4C"/>
    <w:pPr>
      <w:numPr>
        <w:numId w:val="14"/>
      </w:numPr>
      <w:tabs>
        <w:tab w:val="left" w:pos="567"/>
      </w:tabs>
      <w:spacing w:before="160" w:after="160"/>
      <w:ind w:left="0" w:firstLine="0"/>
    </w:pPr>
    <w:rPr>
      <w:b/>
    </w:rPr>
  </w:style>
  <w:style w:type="table" w:styleId="TableGrid">
    <w:name w:val="Table Grid"/>
    <w:basedOn w:val="TableNormal"/>
    <w:uiPriority w:val="39"/>
    <w:locked/>
    <w:rsid w:val="009564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">
    <w:name w:val="Number"/>
    <w:basedOn w:val="NumberIndent"/>
    <w:link w:val="NumberChar"/>
    <w:qFormat/>
    <w:rsid w:val="004862AD"/>
    <w:pPr>
      <w:tabs>
        <w:tab w:val="clear" w:pos="1134"/>
        <w:tab w:val="left" w:pos="567"/>
      </w:tabs>
      <w:ind w:firstLine="0"/>
    </w:pPr>
  </w:style>
  <w:style w:type="paragraph" w:customStyle="1" w:styleId="NumberInterval">
    <w:name w:val="Number (Interval)"/>
    <w:basedOn w:val="Number"/>
    <w:link w:val="NumberIntervalChar"/>
    <w:qFormat/>
    <w:rsid w:val="00F16C2E"/>
    <w:pPr>
      <w:spacing w:before="120" w:after="120"/>
    </w:pPr>
  </w:style>
  <w:style w:type="paragraph" w:customStyle="1" w:styleId="Marker">
    <w:name w:val="Marker"/>
    <w:basedOn w:val="ListParagraph"/>
    <w:link w:val="MarkerChar"/>
    <w:qFormat/>
    <w:rsid w:val="00286031"/>
    <w:pPr>
      <w:numPr>
        <w:numId w:val="16"/>
      </w:numPr>
      <w:tabs>
        <w:tab w:val="left" w:pos="567"/>
      </w:tabs>
      <w:ind w:left="0" w:firstLine="0"/>
      <w:contextualSpacing w:val="0"/>
    </w:pPr>
  </w:style>
  <w:style w:type="paragraph" w:customStyle="1" w:styleId="MarkerInterval">
    <w:name w:val="Marker (Interval)"/>
    <w:basedOn w:val="Marker"/>
    <w:link w:val="MarkerIntervalChar"/>
    <w:qFormat/>
    <w:rsid w:val="00CD0D4F"/>
    <w:pPr>
      <w:spacing w:before="120" w:after="120"/>
    </w:pPr>
  </w:style>
  <w:style w:type="character" w:customStyle="1" w:styleId="NormalIntervalChar">
    <w:name w:val="Normal (Interval) Char"/>
    <w:link w:val="NormalInterval"/>
    <w:rsid w:val="00C85A89"/>
    <w:rPr>
      <w:rFonts w:ascii="Arial" w:hAnsi="Arial"/>
      <w:sz w:val="20"/>
      <w:szCs w:val="18"/>
      <w:lang w:val="en-US"/>
    </w:rPr>
  </w:style>
  <w:style w:type="character" w:customStyle="1" w:styleId="BoldIntervalChar">
    <w:name w:val="Bold (Interval) Char"/>
    <w:link w:val="BoldInterval"/>
    <w:rsid w:val="008C33A1"/>
    <w:rPr>
      <w:rFonts w:ascii="Arial" w:hAnsi="Arial"/>
      <w:b/>
      <w:sz w:val="24"/>
      <w:szCs w:val="18"/>
      <w:lang w:val="en-US"/>
    </w:rPr>
  </w:style>
  <w:style w:type="character" w:customStyle="1" w:styleId="IndentChar">
    <w:name w:val="Indent Char"/>
    <w:link w:val="Indent"/>
    <w:rsid w:val="00EE1063"/>
    <w:rPr>
      <w:rFonts w:ascii="Arial" w:hAnsi="Arial"/>
      <w:sz w:val="24"/>
      <w:szCs w:val="18"/>
      <w:lang w:val="en-US" w:eastAsia="en-US"/>
    </w:rPr>
  </w:style>
  <w:style w:type="character" w:customStyle="1" w:styleId="ListParagraphChar">
    <w:name w:val="List Paragraph Char"/>
    <w:link w:val="ListParagraph"/>
    <w:uiPriority w:val="99"/>
    <w:semiHidden/>
    <w:rsid w:val="006E6573"/>
    <w:rPr>
      <w:rFonts w:ascii="Arial" w:hAnsi="Arial"/>
      <w:sz w:val="24"/>
    </w:rPr>
  </w:style>
  <w:style w:type="character" w:customStyle="1" w:styleId="MarkerChar">
    <w:name w:val="Marker Char"/>
    <w:link w:val="Marker"/>
    <w:rsid w:val="006E6573"/>
    <w:rPr>
      <w:rFonts w:ascii="Arial" w:hAnsi="Arial"/>
      <w:sz w:val="24"/>
    </w:rPr>
  </w:style>
  <w:style w:type="character" w:customStyle="1" w:styleId="MarkerIntervalChar">
    <w:name w:val="Marker (Interval) Char"/>
    <w:link w:val="MarkerInterval"/>
    <w:rsid w:val="0018403B"/>
    <w:rPr>
      <w:rFonts w:ascii="Arial" w:hAnsi="Arial"/>
      <w:sz w:val="24"/>
    </w:rPr>
  </w:style>
  <w:style w:type="character" w:customStyle="1" w:styleId="MarkTireIntervalChar">
    <w:name w:val="MarkTire (Interval) Char"/>
    <w:link w:val="MarkTireInterval"/>
    <w:rsid w:val="00565E24"/>
    <w:rPr>
      <w:rFonts w:ascii="Arial" w:hAnsi="Arial"/>
      <w:sz w:val="24"/>
    </w:rPr>
  </w:style>
  <w:style w:type="character" w:customStyle="1" w:styleId="NumberChar">
    <w:name w:val="Number Char"/>
    <w:link w:val="Number"/>
    <w:rsid w:val="00747073"/>
    <w:rPr>
      <w:rFonts w:ascii="Arial" w:hAnsi="Arial"/>
      <w:sz w:val="24"/>
    </w:rPr>
  </w:style>
  <w:style w:type="character" w:customStyle="1" w:styleId="NumberIntervalChar">
    <w:name w:val="Number (Interval) Char"/>
    <w:link w:val="NumberInterval"/>
    <w:rsid w:val="004A6E27"/>
    <w:rPr>
      <w:rFonts w:ascii="Arial" w:hAnsi="Arial"/>
      <w:sz w:val="24"/>
    </w:rPr>
  </w:style>
  <w:style w:type="character" w:customStyle="1" w:styleId="NumberIndentIntervalChar">
    <w:name w:val="NumberIndent (Interval) Char"/>
    <w:link w:val="NumberIndentInterval"/>
    <w:rsid w:val="00212CF6"/>
    <w:rPr>
      <w:rFonts w:ascii="Arial" w:hAnsi="Arial"/>
      <w:sz w:val="24"/>
    </w:rPr>
  </w:style>
  <w:style w:type="character" w:customStyle="1" w:styleId="RomaChar">
    <w:name w:val="Roma Char"/>
    <w:link w:val="Roma"/>
    <w:rsid w:val="007A7891"/>
    <w:rPr>
      <w:rFonts w:ascii="Arial" w:hAnsi="Arial"/>
      <w:b/>
      <w:sz w:val="24"/>
    </w:rPr>
  </w:style>
  <w:style w:type="paragraph" w:styleId="Footer">
    <w:name w:val="footer"/>
    <w:basedOn w:val="Normal"/>
    <w:link w:val="FooterChar"/>
    <w:uiPriority w:val="99"/>
    <w:unhideWhenUsed/>
    <w:locked/>
    <w:rsid w:val="00CA7624"/>
    <w:pPr>
      <w:tabs>
        <w:tab w:val="center" w:pos="4844"/>
        <w:tab w:val="right" w:pos="9689"/>
      </w:tabs>
    </w:pPr>
  </w:style>
  <w:style w:type="character" w:customStyle="1" w:styleId="FooterChar">
    <w:name w:val="Footer Char"/>
    <w:link w:val="Footer"/>
    <w:uiPriority w:val="99"/>
    <w:rsid w:val="00CA7624"/>
    <w:rPr>
      <w:rFonts w:ascii="Arial" w:hAnsi="Arial"/>
      <w:sz w:val="24"/>
    </w:rPr>
  </w:style>
  <w:style w:type="character" w:styleId="Hyperlink">
    <w:name w:val="Hyperlink"/>
    <w:uiPriority w:val="99"/>
    <w:unhideWhenUsed/>
    <w:locked/>
    <w:rsid w:val="00C05BF1"/>
    <w:rPr>
      <w:color w:val="0000FF"/>
      <w:u w:val="single"/>
    </w:rPr>
  </w:style>
  <w:style w:type="paragraph" w:customStyle="1" w:styleId="Bold">
    <w:name w:val="Bold"/>
    <w:basedOn w:val="Normal"/>
    <w:link w:val="BoldChar"/>
    <w:qFormat/>
    <w:rsid w:val="00B005BC"/>
    <w:rPr>
      <w:b/>
      <w:szCs w:val="20"/>
      <w:lang w:eastAsia="ru-RU"/>
    </w:rPr>
  </w:style>
  <w:style w:type="character" w:customStyle="1" w:styleId="BoldChar">
    <w:name w:val="Bold Char"/>
    <w:link w:val="Bold"/>
    <w:rsid w:val="00B005BC"/>
    <w:rPr>
      <w:rFonts w:ascii="Arial" w:eastAsia="Calibri" w:hAnsi="Arial" w:cs="Times New Roman"/>
      <w:b/>
      <w:szCs w:val="20"/>
      <w:lang w:eastAsia="ru-RU"/>
    </w:rPr>
  </w:style>
  <w:style w:type="character" w:styleId="FollowedHyperlink">
    <w:name w:val="FollowedHyperlink"/>
    <w:uiPriority w:val="99"/>
    <w:semiHidden/>
    <w:unhideWhenUsed/>
    <w:locked/>
    <w:rsid w:val="00536AC4"/>
    <w:rPr>
      <w:color w:val="800080"/>
      <w:u w:val="single"/>
    </w:rPr>
  </w:style>
  <w:style w:type="table" w:customStyle="1" w:styleId="TableStyle0">
    <w:name w:val="TableStyle0"/>
    <w:rsid w:val="00F129D4"/>
    <w:rPr>
      <w:rFonts w:ascii="Arial" w:eastAsiaTheme="minorEastAsia" w:hAnsi="Arial" w:cstheme="minorBidi"/>
      <w:sz w:val="16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rsid w:val="00F129D4"/>
    <w:rPr>
      <w:rFonts w:ascii="Arial" w:eastAsiaTheme="minorEastAsia" w:hAnsi="Arial" w:cstheme="minorBidi"/>
      <w:sz w:val="16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3998">
          <w:marLeft w:val="0"/>
          <w:marRight w:val="0"/>
          <w:marTop w:val="315"/>
          <w:marBottom w:val="5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5790">
          <w:marLeft w:val="0"/>
          <w:marRight w:val="0"/>
          <w:marTop w:val="315"/>
          <w:marBottom w:val="5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3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-%20Theory\Sample\Offices\Books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81470E-E118-4AA7-974A-F8FEDD862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Books</Template>
  <TotalTime>0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RePack by Diakov</cp:lastModifiedBy>
  <cp:revision>3</cp:revision>
  <dcterms:created xsi:type="dcterms:W3CDTF">2020-02-14T04:32:00Z</dcterms:created>
  <dcterms:modified xsi:type="dcterms:W3CDTF">2020-06-29T13:36:00Z</dcterms:modified>
</cp:coreProperties>
</file>