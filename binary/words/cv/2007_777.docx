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96" w:rsidRPr="00F92EF5" w:rsidRDefault="00C02996" w:rsidP="00C02996">
      <w:pPr>
        <w:keepNext/>
        <w:widowControl w:val="0"/>
        <w:tabs>
          <w:tab w:val="left" w:pos="3960"/>
          <w:tab w:val="left" w:pos="8820"/>
        </w:tabs>
        <w:autoSpaceDE w:val="0"/>
        <w:autoSpaceDN w:val="0"/>
        <w:adjustRightInd w:val="0"/>
        <w:ind w:right="1204"/>
        <w:jc w:val="center"/>
        <w:outlineLvl w:val="5"/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</w:pPr>
      <w:r w:rsidRPr="00F92EF5"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МАЪЛУМОТНОМА</w:t>
      </w:r>
    </w:p>
    <w:p w:rsidR="00855769" w:rsidRPr="00F92EF5" w:rsidRDefault="00855769" w:rsidP="00855769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${</w:t>
      </w:r>
      <w:r w:rsidRPr="006E07B4"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title</w:t>
      </w:r>
      <w:r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}</w:t>
      </w:r>
    </w:p>
    <w:p w:rsidR="00940754" w:rsidRDefault="0094075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329"/>
        <w:gridCol w:w="5867"/>
      </w:tblGrid>
      <w:tr w:rsidR="008B1F10" w:rsidRPr="008B1F10" w:rsidTr="00AB350E">
        <w:trPr>
          <w:trHeight w:val="3009"/>
        </w:trPr>
        <w:tc>
          <w:tcPr>
            <w:tcW w:w="10196" w:type="dxa"/>
            <w:gridSpan w:val="2"/>
          </w:tcPr>
          <w:p w:rsidR="00AB350E" w:rsidRDefault="00AB350E" w:rsidP="005F4886">
            <w:pPr>
              <w:keepNext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right="2547"/>
              <w:outlineLvl w:val="1"/>
              <w:rPr>
                <w:rFonts w:ascii="Times New Roman" w:eastAsia="Times New Roman" w:hAnsi="Times New Roman"/>
                <w:lang w:val="uz-Cyrl-UZ" w:eastAsia="ru-RU"/>
              </w:rPr>
            </w:pPr>
          </w:p>
          <w:tbl>
            <w:tblPr>
              <w:tblStyle w:val="TableGrid"/>
              <w:tblW w:w="1935" w:type="dxa"/>
              <w:tblInd w:w="7899" w:type="dxa"/>
              <w:tblLook w:val="04A0" w:firstRow="1" w:lastRow="0" w:firstColumn="1" w:lastColumn="0" w:noHBand="0" w:noVBand="1"/>
            </w:tblPr>
            <w:tblGrid>
              <w:gridCol w:w="1935"/>
            </w:tblGrid>
            <w:tr w:rsidR="00AB350E" w:rsidTr="006F260C">
              <w:trPr>
                <w:trHeight w:val="2541"/>
              </w:trPr>
              <w:tc>
                <w:tcPr>
                  <w:tcW w:w="1935" w:type="dxa"/>
                </w:tcPr>
                <w:p w:rsidR="00AB350E" w:rsidRDefault="00806D69" w:rsidP="00930F6B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lang w:eastAsia="ru-RU"/>
                    </w:rPr>
                  </w:pPr>
                  <w:r w:rsidRPr="00D74779">
                    <w:rPr>
                      <w:rFonts w:ascii="Times New Roman" w:eastAsia="Times New Roman" w:hAnsi="Times New Roman"/>
                      <w:bCs/>
                      <w:lang w:eastAsia="ru-RU"/>
                    </w:rPr>
                    <w:t>${photo</w:t>
                  </w:r>
                  <w:r>
                    <w:rPr>
                      <w:rFonts w:ascii="Times New Roman" w:eastAsia="Times New Roman" w:hAnsi="Times New Roman"/>
                      <w:bCs/>
                      <w:lang w:eastAsia="ru-RU"/>
                    </w:rPr>
                    <w:t>:50:50</w:t>
                  </w:r>
                  <w:r w:rsidRPr="00D74779">
                    <w:rPr>
                      <w:rFonts w:ascii="Times New Roman" w:eastAsia="Times New Roman" w:hAnsi="Times New Roman"/>
                      <w:bCs/>
                      <w:lang w:eastAsia="ru-RU"/>
                    </w:rPr>
                    <w:t>}</w:t>
                  </w:r>
                  <w:bookmarkStart w:id="0" w:name="_GoBack"/>
                  <w:bookmarkEnd w:id="0"/>
                </w:p>
              </w:tc>
            </w:tr>
          </w:tbl>
          <w:p w:rsidR="00AB350E" w:rsidRPr="00AB350E" w:rsidRDefault="00AB350E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eastAsia="ru-RU"/>
              </w:rPr>
            </w:pPr>
          </w:p>
        </w:tc>
      </w:tr>
      <w:tr w:rsidR="00AB350E" w:rsidRPr="00AB350E" w:rsidTr="00D41A0B">
        <w:trPr>
          <w:trHeight w:val="948"/>
        </w:trPr>
        <w:tc>
          <w:tcPr>
            <w:tcW w:w="4329" w:type="dxa"/>
          </w:tcPr>
          <w:p w:rsidR="00AB350E" w:rsidRPr="00AB350E" w:rsidRDefault="00AB350E" w:rsidP="00AB350E">
            <w:pPr>
              <w:keepNext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right="2547"/>
              <w:outlineLvl w:val="1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 w:rsidRPr="006E5C7E">
              <w:rPr>
                <w:rFonts w:ascii="Times New Roman" w:eastAsia="Times New Roman" w:hAnsi="Times New Roman"/>
                <w:lang w:val="uz-Cyrl-UZ" w:eastAsia="ru-RU"/>
              </w:rPr>
              <w:t>edu_start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  <w:r w:rsidR="008C0973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AB350E">
              <w:rPr>
                <w:rFonts w:ascii="Times New Roman" w:eastAsia="Times New Roman" w:hAnsi="Times New Roman"/>
                <w:b/>
                <w:lang w:val="ru-RU" w:eastAsia="ru-RU"/>
              </w:rPr>
              <w:t>дан</w:t>
            </w: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>
              <w:rPr>
                <w:rFonts w:ascii="Times New Roman" w:eastAsia="Times New Roman" w:hAnsi="Times New Roman"/>
                <w:lang w:eastAsia="ru-RU"/>
              </w:rPr>
              <w:t>edu_place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  <w:tc>
          <w:tcPr>
            <w:tcW w:w="5867" w:type="dxa"/>
          </w:tcPr>
          <w:p w:rsidR="00AB350E" w:rsidRDefault="00AB350E" w:rsidP="00AB350E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Туғилган йили:</w:t>
            </w:r>
          </w:p>
          <w:p w:rsidR="00AB350E" w:rsidRPr="00F92EF5" w:rsidRDefault="00AB350E" w:rsidP="00AB350E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{birth</w:t>
            </w:r>
            <w:r>
              <w:rPr>
                <w:rFonts w:ascii="Times New Roman" w:eastAsia="Times New Roman" w:hAnsi="Times New Roman"/>
                <w:lang w:eastAsia="ru-RU"/>
              </w:rPr>
              <w:t>date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</w:tr>
      <w:tr w:rsidR="006E5C7E" w:rsidRPr="00D7127F" w:rsidTr="00D41A0B">
        <w:trPr>
          <w:trHeight w:val="948"/>
        </w:trPr>
        <w:tc>
          <w:tcPr>
            <w:tcW w:w="4329" w:type="dxa"/>
          </w:tcPr>
          <w:p w:rsidR="008C0973" w:rsidRDefault="00AB350E" w:rsidP="00940754">
            <w:pPr>
              <w:spacing w:line="390" w:lineRule="atLeast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Туғилган жойи: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</w:p>
          <w:p w:rsidR="006E5C7E" w:rsidRDefault="00AB350E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>
              <w:rPr>
                <w:rFonts w:ascii="Times New Roman" w:eastAsia="Times New Roman" w:hAnsi="Times New Roman"/>
                <w:lang w:eastAsia="ru-RU"/>
              </w:rPr>
              <w:t>address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  <w:tc>
          <w:tcPr>
            <w:tcW w:w="5867" w:type="dxa"/>
          </w:tcPr>
          <w:p w:rsidR="006E5C7E" w:rsidRDefault="00AB350E" w:rsidP="00D7127F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Миллати: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>-</w:t>
            </w:r>
          </w:p>
        </w:tc>
      </w:tr>
      <w:tr w:rsidR="006E5C7E" w:rsidTr="00D41A0B">
        <w:trPr>
          <w:trHeight w:val="878"/>
        </w:trPr>
        <w:tc>
          <w:tcPr>
            <w:tcW w:w="4329" w:type="dxa"/>
          </w:tcPr>
          <w:p w:rsidR="006E5C7E" w:rsidRDefault="00AB350E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Партиявийлиги: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-</w:t>
            </w:r>
          </w:p>
        </w:tc>
        <w:tc>
          <w:tcPr>
            <w:tcW w:w="5867" w:type="dxa"/>
          </w:tcPr>
          <w:p w:rsidR="005256D2" w:rsidRDefault="00AB350E" w:rsidP="00D7127F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Маълумоти:</w:t>
            </w:r>
          </w:p>
          <w:p w:rsidR="006E5C7E" w:rsidRPr="00D7127F" w:rsidRDefault="00AB350E" w:rsidP="00D7127F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lang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>
              <w:rPr>
                <w:rFonts w:ascii="Times New Roman" w:eastAsia="Times New Roman" w:hAnsi="Times New Roman"/>
                <w:lang w:eastAsia="ru-RU"/>
              </w:rPr>
              <w:t>program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</w:tr>
      <w:tr w:rsidR="006E5C7E" w:rsidRPr="00747B1A" w:rsidTr="00D41A0B">
        <w:trPr>
          <w:trHeight w:val="878"/>
        </w:trPr>
        <w:tc>
          <w:tcPr>
            <w:tcW w:w="4329" w:type="dxa"/>
          </w:tcPr>
          <w:p w:rsidR="006E5C7E" w:rsidRDefault="00AB350E" w:rsidP="00D7127F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Тамомлаган:</w:t>
            </w:r>
            <w:r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 w:rsidRPr="00747B1A">
              <w:rPr>
                <w:rFonts w:ascii="Times New Roman" w:eastAsia="Times New Roman" w:hAnsi="Times New Roman"/>
                <w:lang w:val="uz-Cyrl-UZ" w:eastAsia="ru-RU"/>
              </w:rPr>
              <w:t>edu_end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  <w:r w:rsidR="00BB2975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й</w:t>
            </w:r>
            <w:r w:rsidRPr="00747B1A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.</w:t>
            </w:r>
            <w:r w:rsidR="00BB2975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</w:t>
            </w:r>
            <w:r w:rsidRPr="00747B1A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 w:rsidRPr="00747B1A">
              <w:rPr>
                <w:rFonts w:ascii="Times New Roman" w:eastAsia="Times New Roman" w:hAnsi="Times New Roman"/>
                <w:lang w:val="uz-Cyrl-UZ" w:eastAsia="ru-RU"/>
              </w:rPr>
              <w:t>edu_place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  <w:tc>
          <w:tcPr>
            <w:tcW w:w="5867" w:type="dxa"/>
          </w:tcPr>
          <w:p w:rsidR="006E5C7E" w:rsidRDefault="00AB350E" w:rsidP="00747B1A">
            <w:pPr>
              <w:spacing w:line="390" w:lineRule="atLeast"/>
              <w:jc w:val="lef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Маълумоти бўйича мутахассислиги: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 w:rsidRPr="00747B1A">
              <w:rPr>
                <w:rFonts w:ascii="Times New Roman" w:eastAsia="Times New Roman" w:hAnsi="Times New Roman"/>
                <w:lang w:val="uz-Cyrl-UZ" w:eastAsia="ru-RU"/>
              </w:rPr>
              <w:t>speciality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</w:tr>
      <w:tr w:rsidR="006E5C7E" w:rsidRPr="00747B1A" w:rsidTr="00D41A0B">
        <w:trPr>
          <w:trHeight w:val="878"/>
        </w:trPr>
        <w:tc>
          <w:tcPr>
            <w:tcW w:w="4329" w:type="dxa"/>
          </w:tcPr>
          <w:p w:rsidR="0053627D" w:rsidRDefault="00AB350E" w:rsidP="00D7127F">
            <w:pPr>
              <w:spacing w:line="390" w:lineRule="atLeast"/>
              <w:jc w:val="left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Илмий даражаси: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</w:p>
          <w:p w:rsidR="006E5C7E" w:rsidRDefault="00AB350E" w:rsidP="00D7127F">
            <w:pPr>
              <w:spacing w:line="390" w:lineRule="atLeast"/>
              <w:jc w:val="lef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 w:rsidRPr="00747B1A">
              <w:rPr>
                <w:rFonts w:ascii="Times New Roman" w:eastAsia="Times New Roman" w:hAnsi="Times New Roman"/>
                <w:lang w:val="uz-Cyrl-UZ" w:eastAsia="ru-RU"/>
              </w:rPr>
              <w:t>position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  <w:tc>
          <w:tcPr>
            <w:tcW w:w="5867" w:type="dxa"/>
          </w:tcPr>
          <w:p w:rsidR="006E5C7E" w:rsidRDefault="00AB350E" w:rsidP="00D7127F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Илмий унвони:</w:t>
            </w:r>
            <w:r w:rsidRPr="00747B1A"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</w:p>
        </w:tc>
      </w:tr>
      <w:tr w:rsidR="006E5C7E" w:rsidRPr="00D7127F" w:rsidTr="00D41A0B">
        <w:trPr>
          <w:trHeight w:val="831"/>
        </w:trPr>
        <w:tc>
          <w:tcPr>
            <w:tcW w:w="4329" w:type="dxa"/>
          </w:tcPr>
          <w:p w:rsidR="006E5C7E" w:rsidRPr="00536162" w:rsidRDefault="00AB350E" w:rsidP="00536162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Қайси чет тилларини билади:</w:t>
            </w: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-</w:t>
            </w:r>
          </w:p>
        </w:tc>
        <w:tc>
          <w:tcPr>
            <w:tcW w:w="5867" w:type="dxa"/>
          </w:tcPr>
          <w:p w:rsidR="006E5C7E" w:rsidRPr="00D7127F" w:rsidRDefault="00AB350E" w:rsidP="00D7127F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Ҳарбий (махсус) унвони:</w:t>
            </w: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-</w:t>
            </w:r>
          </w:p>
        </w:tc>
      </w:tr>
      <w:tr w:rsidR="006E5C7E" w:rsidRPr="00D41A0B" w:rsidTr="00D41A0B">
        <w:trPr>
          <w:trHeight w:val="831"/>
        </w:trPr>
        <w:tc>
          <w:tcPr>
            <w:tcW w:w="4329" w:type="dxa"/>
          </w:tcPr>
          <w:p w:rsidR="00AB350E" w:rsidRPr="00F92EF5" w:rsidRDefault="00AB350E" w:rsidP="00AB350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Давлат мукофотлари билан тақдирланганми (қанақа):</w:t>
            </w:r>
            <w:r>
              <w:rPr>
                <w:rFonts w:ascii="Times New Roman" w:eastAsia="Times New Roman" w:hAnsi="Times New Roman"/>
                <w:noProof/>
                <w:lang w:val="uz-Cyrl-UZ" w:eastAsia="ru-RU"/>
              </w:rPr>
              <w:t xml:space="preserve"> -</w:t>
            </w:r>
          </w:p>
          <w:p w:rsidR="006E5C7E" w:rsidRPr="00AB350E" w:rsidRDefault="006E5C7E" w:rsidP="00940754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</w:p>
        </w:tc>
        <w:tc>
          <w:tcPr>
            <w:tcW w:w="5867" w:type="dxa"/>
          </w:tcPr>
          <w:p w:rsidR="006E5C7E" w:rsidRPr="00D7127F" w:rsidRDefault="006E5C7E" w:rsidP="00D7127F">
            <w:pPr>
              <w:tabs>
                <w:tab w:val="left" w:pos="1060"/>
              </w:tabs>
              <w:rPr>
                <w:rFonts w:eastAsia="Times New Roman" w:cs="Arial"/>
                <w:sz w:val="27"/>
                <w:szCs w:val="27"/>
                <w:lang w:val="uz-Cyrl-UZ" w:eastAsia="ru-RU"/>
              </w:rPr>
            </w:pPr>
          </w:p>
        </w:tc>
      </w:tr>
      <w:tr w:rsidR="00FB26CE" w:rsidRPr="00D41A0B" w:rsidTr="00F84BC9">
        <w:trPr>
          <w:trHeight w:val="831"/>
        </w:trPr>
        <w:tc>
          <w:tcPr>
            <w:tcW w:w="10196" w:type="dxa"/>
            <w:gridSpan w:val="2"/>
          </w:tcPr>
          <w:p w:rsidR="00FB26CE" w:rsidRPr="006E5C7E" w:rsidRDefault="00FB26CE" w:rsidP="00FB26CE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before="120"/>
              <w:jc w:val="left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Халқ депутатлари, республика, вилоят, шаҳар ва туман Кенгаши депутатими ёки бошқа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сай</w:t>
            </w:r>
            <w:r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 xml:space="preserve">ланадиган органларнинг аъзосими </w:t>
            </w: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(тўлиқ кўрсатилиши лозим):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  <w:r w:rsidRPr="006E5C7E">
              <w:rPr>
                <w:rFonts w:ascii="Times New Roman" w:eastAsia="Times New Roman" w:hAnsi="Times New Roman"/>
                <w:lang w:val="uz-Cyrl-UZ" w:eastAsia="ru-RU"/>
              </w:rPr>
              <w:t>-</w:t>
            </w:r>
          </w:p>
          <w:p w:rsidR="00FB26CE" w:rsidRDefault="00FB26CE" w:rsidP="00FB26CE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</w:p>
          <w:p w:rsidR="00FB26CE" w:rsidRPr="00D7127F" w:rsidRDefault="00FB26CE" w:rsidP="00FB26CE">
            <w:pPr>
              <w:tabs>
                <w:tab w:val="left" w:pos="1060"/>
              </w:tabs>
              <w:rPr>
                <w:rFonts w:eastAsia="Times New Roman" w:cs="Arial"/>
                <w:sz w:val="27"/>
                <w:szCs w:val="27"/>
                <w:lang w:val="uz-Cyrl-UZ" w:eastAsia="ru-RU"/>
              </w:rPr>
            </w:pPr>
            <w:r>
              <w:rPr>
                <w:rFonts w:eastAsia="Times New Roman" w:cs="Arial"/>
                <w:sz w:val="27"/>
                <w:szCs w:val="27"/>
                <w:lang w:val="uz-Cyrl-UZ" w:eastAsia="ru-RU"/>
              </w:rPr>
              <w:tab/>
            </w:r>
          </w:p>
        </w:tc>
      </w:tr>
    </w:tbl>
    <w:p w:rsidR="00C103A5" w:rsidRDefault="00C103A5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855769" w:rsidRDefault="00855769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773C0F" w:rsidRPr="00940754" w:rsidRDefault="00773C0F" w:rsidP="00ED2247">
      <w:pPr>
        <w:rPr>
          <w:lang w:val="uz-Cyrl-UZ"/>
        </w:rPr>
      </w:pPr>
    </w:p>
    <w:sectPr w:rsidR="00773C0F" w:rsidRPr="00940754" w:rsidSect="00B2601A">
      <w:pgSz w:w="11906" w:h="16838"/>
      <w:pgMar w:top="851" w:right="850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AB2" w:rsidRDefault="00FD7AB2" w:rsidP="00C85A89">
      <w:r>
        <w:separator/>
      </w:r>
    </w:p>
  </w:endnote>
  <w:endnote w:type="continuationSeparator" w:id="0">
    <w:p w:rsidR="00FD7AB2" w:rsidRDefault="00FD7AB2" w:rsidP="00C8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AB2" w:rsidRDefault="00FD7AB2" w:rsidP="00C85A89">
      <w:r>
        <w:separator/>
      </w:r>
    </w:p>
  </w:footnote>
  <w:footnote w:type="continuationSeparator" w:id="0">
    <w:p w:rsidR="00FD7AB2" w:rsidRDefault="00FD7AB2" w:rsidP="00C85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596EA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2D1C43"/>
    <w:multiLevelType w:val="hybridMultilevel"/>
    <w:tmpl w:val="866A0804"/>
    <w:lvl w:ilvl="0" w:tplc="C244644C">
      <w:start w:val="1"/>
      <w:numFmt w:val="upperRoman"/>
      <w:pStyle w:val="Roma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F10FC"/>
    <w:multiLevelType w:val="hybridMultilevel"/>
    <w:tmpl w:val="4798FE2A"/>
    <w:lvl w:ilvl="0" w:tplc="25A205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34FD2"/>
    <w:multiLevelType w:val="hybridMultilevel"/>
    <w:tmpl w:val="F4B8DA62"/>
    <w:lvl w:ilvl="0" w:tplc="5EDECB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F7221"/>
    <w:multiLevelType w:val="hybridMultilevel"/>
    <w:tmpl w:val="F962BD38"/>
    <w:lvl w:ilvl="0" w:tplc="9CB66F84">
      <w:start w:val="1"/>
      <w:numFmt w:val="bullet"/>
      <w:pStyle w:val="MarkTir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A3C47"/>
    <w:multiLevelType w:val="hybridMultilevel"/>
    <w:tmpl w:val="C2DABFBE"/>
    <w:lvl w:ilvl="0" w:tplc="65E206F0">
      <w:start w:val="1"/>
      <w:numFmt w:val="decimal"/>
      <w:pStyle w:val="NumberIndent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D342B6"/>
    <w:multiLevelType w:val="hybridMultilevel"/>
    <w:tmpl w:val="41CCAD0C"/>
    <w:lvl w:ilvl="0" w:tplc="52B68B84">
      <w:start w:val="1"/>
      <w:numFmt w:val="bullet"/>
      <w:pStyle w:val="MarkInden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5683CE9"/>
    <w:multiLevelType w:val="hybridMultilevel"/>
    <w:tmpl w:val="0F221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9E331C"/>
    <w:multiLevelType w:val="multilevel"/>
    <w:tmpl w:val="6F72E55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98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6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21" w:hanging="2160"/>
      </w:pPr>
      <w:rPr>
        <w:rFonts w:hint="default"/>
      </w:rPr>
    </w:lvl>
  </w:abstractNum>
  <w:abstractNum w:abstractNumId="9">
    <w:nsid w:val="64933511"/>
    <w:multiLevelType w:val="hybridMultilevel"/>
    <w:tmpl w:val="EB70D758"/>
    <w:lvl w:ilvl="0" w:tplc="CEDAFF8A">
      <w:start w:val="1"/>
      <w:numFmt w:val="bullet"/>
      <w:pStyle w:val="Marker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A0D52"/>
    <w:multiLevelType w:val="hybridMultilevel"/>
    <w:tmpl w:val="8D44E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104A1"/>
    <w:multiLevelType w:val="hybridMultilevel"/>
    <w:tmpl w:val="8C2A9C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B010F"/>
    <w:multiLevelType w:val="hybridMultilevel"/>
    <w:tmpl w:val="B6C2CBDC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1F"/>
    <w:rsid w:val="00000D7A"/>
    <w:rsid w:val="00001D10"/>
    <w:rsid w:val="0000399F"/>
    <w:rsid w:val="00005875"/>
    <w:rsid w:val="00005F88"/>
    <w:rsid w:val="00006740"/>
    <w:rsid w:val="00007E77"/>
    <w:rsid w:val="000101CF"/>
    <w:rsid w:val="00010CFE"/>
    <w:rsid w:val="00010E07"/>
    <w:rsid w:val="000116B5"/>
    <w:rsid w:val="00011C1C"/>
    <w:rsid w:val="00011DE6"/>
    <w:rsid w:val="00012321"/>
    <w:rsid w:val="00014ED6"/>
    <w:rsid w:val="00015F35"/>
    <w:rsid w:val="0001647E"/>
    <w:rsid w:val="00017220"/>
    <w:rsid w:val="000203E2"/>
    <w:rsid w:val="00020D84"/>
    <w:rsid w:val="00022599"/>
    <w:rsid w:val="00022FA6"/>
    <w:rsid w:val="0002307D"/>
    <w:rsid w:val="00023536"/>
    <w:rsid w:val="00023B23"/>
    <w:rsid w:val="0002460C"/>
    <w:rsid w:val="00024D51"/>
    <w:rsid w:val="000254AB"/>
    <w:rsid w:val="000257C8"/>
    <w:rsid w:val="00025E23"/>
    <w:rsid w:val="00026936"/>
    <w:rsid w:val="0002759D"/>
    <w:rsid w:val="000279F1"/>
    <w:rsid w:val="00027DB8"/>
    <w:rsid w:val="00032660"/>
    <w:rsid w:val="0003379C"/>
    <w:rsid w:val="000355B6"/>
    <w:rsid w:val="00035DF9"/>
    <w:rsid w:val="00035E8A"/>
    <w:rsid w:val="0003700D"/>
    <w:rsid w:val="000375BA"/>
    <w:rsid w:val="00037C96"/>
    <w:rsid w:val="00040DEF"/>
    <w:rsid w:val="00041584"/>
    <w:rsid w:val="00043418"/>
    <w:rsid w:val="00043454"/>
    <w:rsid w:val="000445F9"/>
    <w:rsid w:val="000459F5"/>
    <w:rsid w:val="00046A5E"/>
    <w:rsid w:val="00047574"/>
    <w:rsid w:val="000504C1"/>
    <w:rsid w:val="00052BB4"/>
    <w:rsid w:val="000543B6"/>
    <w:rsid w:val="00054B01"/>
    <w:rsid w:val="000551A0"/>
    <w:rsid w:val="000560B7"/>
    <w:rsid w:val="00056FCD"/>
    <w:rsid w:val="000579B7"/>
    <w:rsid w:val="00057FED"/>
    <w:rsid w:val="0006092A"/>
    <w:rsid w:val="00060CF0"/>
    <w:rsid w:val="000614B9"/>
    <w:rsid w:val="00061E53"/>
    <w:rsid w:val="00062E19"/>
    <w:rsid w:val="00065540"/>
    <w:rsid w:val="00065618"/>
    <w:rsid w:val="00066196"/>
    <w:rsid w:val="00067231"/>
    <w:rsid w:val="00067B09"/>
    <w:rsid w:val="00067D38"/>
    <w:rsid w:val="00067E97"/>
    <w:rsid w:val="000704A3"/>
    <w:rsid w:val="00070905"/>
    <w:rsid w:val="000709D0"/>
    <w:rsid w:val="00071C38"/>
    <w:rsid w:val="00071EC8"/>
    <w:rsid w:val="00072FAC"/>
    <w:rsid w:val="000738A9"/>
    <w:rsid w:val="000743AA"/>
    <w:rsid w:val="0007498C"/>
    <w:rsid w:val="000751D8"/>
    <w:rsid w:val="00075F3A"/>
    <w:rsid w:val="0007647B"/>
    <w:rsid w:val="0007750B"/>
    <w:rsid w:val="000830B7"/>
    <w:rsid w:val="0008373B"/>
    <w:rsid w:val="00083E43"/>
    <w:rsid w:val="00083F01"/>
    <w:rsid w:val="00084DB9"/>
    <w:rsid w:val="0008567A"/>
    <w:rsid w:val="00087842"/>
    <w:rsid w:val="00087956"/>
    <w:rsid w:val="0009049E"/>
    <w:rsid w:val="00090724"/>
    <w:rsid w:val="00090AF8"/>
    <w:rsid w:val="00090E83"/>
    <w:rsid w:val="00091687"/>
    <w:rsid w:val="000918EC"/>
    <w:rsid w:val="00095F46"/>
    <w:rsid w:val="00096251"/>
    <w:rsid w:val="00097256"/>
    <w:rsid w:val="00097C72"/>
    <w:rsid w:val="00097D45"/>
    <w:rsid w:val="000A19C0"/>
    <w:rsid w:val="000A1DF5"/>
    <w:rsid w:val="000A3484"/>
    <w:rsid w:val="000A3EC0"/>
    <w:rsid w:val="000A44A7"/>
    <w:rsid w:val="000A5210"/>
    <w:rsid w:val="000A67D3"/>
    <w:rsid w:val="000A6AC7"/>
    <w:rsid w:val="000A7F56"/>
    <w:rsid w:val="000B0954"/>
    <w:rsid w:val="000B0B7B"/>
    <w:rsid w:val="000B1649"/>
    <w:rsid w:val="000B1A21"/>
    <w:rsid w:val="000B1EEA"/>
    <w:rsid w:val="000B22D6"/>
    <w:rsid w:val="000B4592"/>
    <w:rsid w:val="000B4BD9"/>
    <w:rsid w:val="000B5DC2"/>
    <w:rsid w:val="000B62E1"/>
    <w:rsid w:val="000B6B2C"/>
    <w:rsid w:val="000B6D46"/>
    <w:rsid w:val="000C09B5"/>
    <w:rsid w:val="000C09D3"/>
    <w:rsid w:val="000C1C40"/>
    <w:rsid w:val="000C38D3"/>
    <w:rsid w:val="000C3E3E"/>
    <w:rsid w:val="000C409D"/>
    <w:rsid w:val="000C41AD"/>
    <w:rsid w:val="000C5554"/>
    <w:rsid w:val="000C712F"/>
    <w:rsid w:val="000C7EFC"/>
    <w:rsid w:val="000D3A73"/>
    <w:rsid w:val="000D4CB1"/>
    <w:rsid w:val="000D5CD5"/>
    <w:rsid w:val="000D6EC4"/>
    <w:rsid w:val="000E0CB7"/>
    <w:rsid w:val="000E194E"/>
    <w:rsid w:val="000E1B7F"/>
    <w:rsid w:val="000E23CF"/>
    <w:rsid w:val="000E2C14"/>
    <w:rsid w:val="000E3E81"/>
    <w:rsid w:val="000E4130"/>
    <w:rsid w:val="000E4DD0"/>
    <w:rsid w:val="000E51D7"/>
    <w:rsid w:val="000E52E4"/>
    <w:rsid w:val="000E5313"/>
    <w:rsid w:val="000E537A"/>
    <w:rsid w:val="000E60D2"/>
    <w:rsid w:val="000E6161"/>
    <w:rsid w:val="000E6467"/>
    <w:rsid w:val="000E6B68"/>
    <w:rsid w:val="000F03CA"/>
    <w:rsid w:val="000F099D"/>
    <w:rsid w:val="000F13FD"/>
    <w:rsid w:val="000F172C"/>
    <w:rsid w:val="000F2C33"/>
    <w:rsid w:val="000F330E"/>
    <w:rsid w:val="000F400A"/>
    <w:rsid w:val="000F5B1B"/>
    <w:rsid w:val="000F6507"/>
    <w:rsid w:val="000F692B"/>
    <w:rsid w:val="000F6B62"/>
    <w:rsid w:val="000F6F68"/>
    <w:rsid w:val="000F7A37"/>
    <w:rsid w:val="00100E0D"/>
    <w:rsid w:val="0010102D"/>
    <w:rsid w:val="00102041"/>
    <w:rsid w:val="001033A9"/>
    <w:rsid w:val="001042B0"/>
    <w:rsid w:val="00106478"/>
    <w:rsid w:val="00106533"/>
    <w:rsid w:val="001073A2"/>
    <w:rsid w:val="00107B4E"/>
    <w:rsid w:val="00110D38"/>
    <w:rsid w:val="00111E05"/>
    <w:rsid w:val="00112158"/>
    <w:rsid w:val="0011299B"/>
    <w:rsid w:val="001139F7"/>
    <w:rsid w:val="00114EE7"/>
    <w:rsid w:val="00114F07"/>
    <w:rsid w:val="00116A83"/>
    <w:rsid w:val="00116AFC"/>
    <w:rsid w:val="00116DC2"/>
    <w:rsid w:val="0011728B"/>
    <w:rsid w:val="001177A5"/>
    <w:rsid w:val="00120980"/>
    <w:rsid w:val="001209B2"/>
    <w:rsid w:val="00122425"/>
    <w:rsid w:val="001225C7"/>
    <w:rsid w:val="00123069"/>
    <w:rsid w:val="0012344B"/>
    <w:rsid w:val="0012668C"/>
    <w:rsid w:val="00127D35"/>
    <w:rsid w:val="001317DC"/>
    <w:rsid w:val="00131CF6"/>
    <w:rsid w:val="001327A6"/>
    <w:rsid w:val="0013302C"/>
    <w:rsid w:val="0013443B"/>
    <w:rsid w:val="00136BEF"/>
    <w:rsid w:val="00137A78"/>
    <w:rsid w:val="00137F44"/>
    <w:rsid w:val="00140B85"/>
    <w:rsid w:val="00141F33"/>
    <w:rsid w:val="00141F7B"/>
    <w:rsid w:val="00143140"/>
    <w:rsid w:val="0014383C"/>
    <w:rsid w:val="00143DB6"/>
    <w:rsid w:val="0014457D"/>
    <w:rsid w:val="00144AE8"/>
    <w:rsid w:val="001475B7"/>
    <w:rsid w:val="00151453"/>
    <w:rsid w:val="001520A8"/>
    <w:rsid w:val="00155430"/>
    <w:rsid w:val="001554A3"/>
    <w:rsid w:val="001562B7"/>
    <w:rsid w:val="001615CF"/>
    <w:rsid w:val="001619BB"/>
    <w:rsid w:val="00162502"/>
    <w:rsid w:val="001629F2"/>
    <w:rsid w:val="00163306"/>
    <w:rsid w:val="00163549"/>
    <w:rsid w:val="00163A98"/>
    <w:rsid w:val="00163F5D"/>
    <w:rsid w:val="0016444F"/>
    <w:rsid w:val="00164A18"/>
    <w:rsid w:val="001656F2"/>
    <w:rsid w:val="00165CF4"/>
    <w:rsid w:val="00165DEC"/>
    <w:rsid w:val="0016773F"/>
    <w:rsid w:val="001703DD"/>
    <w:rsid w:val="0017049A"/>
    <w:rsid w:val="001713CA"/>
    <w:rsid w:val="001721B2"/>
    <w:rsid w:val="00173116"/>
    <w:rsid w:val="00173D08"/>
    <w:rsid w:val="00173D62"/>
    <w:rsid w:val="0017417F"/>
    <w:rsid w:val="00175A52"/>
    <w:rsid w:val="00175A78"/>
    <w:rsid w:val="00176C17"/>
    <w:rsid w:val="00176C47"/>
    <w:rsid w:val="00176D60"/>
    <w:rsid w:val="00176FD3"/>
    <w:rsid w:val="00177950"/>
    <w:rsid w:val="001801C2"/>
    <w:rsid w:val="0018072F"/>
    <w:rsid w:val="00180D90"/>
    <w:rsid w:val="001815D8"/>
    <w:rsid w:val="00183A1E"/>
    <w:rsid w:val="0018403B"/>
    <w:rsid w:val="001841F2"/>
    <w:rsid w:val="001845C9"/>
    <w:rsid w:val="00184B0B"/>
    <w:rsid w:val="00184D5C"/>
    <w:rsid w:val="00185DDB"/>
    <w:rsid w:val="0018696B"/>
    <w:rsid w:val="00186B64"/>
    <w:rsid w:val="00190B6A"/>
    <w:rsid w:val="00192700"/>
    <w:rsid w:val="00192B33"/>
    <w:rsid w:val="00192C2A"/>
    <w:rsid w:val="00194EF5"/>
    <w:rsid w:val="00195D0F"/>
    <w:rsid w:val="00195FE8"/>
    <w:rsid w:val="00196243"/>
    <w:rsid w:val="001962A9"/>
    <w:rsid w:val="001964F3"/>
    <w:rsid w:val="00197086"/>
    <w:rsid w:val="001A0007"/>
    <w:rsid w:val="001A002C"/>
    <w:rsid w:val="001A0034"/>
    <w:rsid w:val="001A2B7F"/>
    <w:rsid w:val="001A391B"/>
    <w:rsid w:val="001A45B3"/>
    <w:rsid w:val="001A50F0"/>
    <w:rsid w:val="001A5FF3"/>
    <w:rsid w:val="001A5FFA"/>
    <w:rsid w:val="001A6637"/>
    <w:rsid w:val="001A7C17"/>
    <w:rsid w:val="001A7E42"/>
    <w:rsid w:val="001A7F8B"/>
    <w:rsid w:val="001B10F3"/>
    <w:rsid w:val="001B1605"/>
    <w:rsid w:val="001B2B19"/>
    <w:rsid w:val="001B2C20"/>
    <w:rsid w:val="001B307F"/>
    <w:rsid w:val="001B4069"/>
    <w:rsid w:val="001B4F4C"/>
    <w:rsid w:val="001B5004"/>
    <w:rsid w:val="001B52E6"/>
    <w:rsid w:val="001B6247"/>
    <w:rsid w:val="001B782B"/>
    <w:rsid w:val="001C0665"/>
    <w:rsid w:val="001C09BB"/>
    <w:rsid w:val="001C0F5C"/>
    <w:rsid w:val="001C170A"/>
    <w:rsid w:val="001C1ADC"/>
    <w:rsid w:val="001C33B0"/>
    <w:rsid w:val="001C3418"/>
    <w:rsid w:val="001C4267"/>
    <w:rsid w:val="001C42D5"/>
    <w:rsid w:val="001C4EFB"/>
    <w:rsid w:val="001C566B"/>
    <w:rsid w:val="001C602C"/>
    <w:rsid w:val="001C6180"/>
    <w:rsid w:val="001C6349"/>
    <w:rsid w:val="001C70D0"/>
    <w:rsid w:val="001C7EE7"/>
    <w:rsid w:val="001D0A4A"/>
    <w:rsid w:val="001D0E9D"/>
    <w:rsid w:val="001D2581"/>
    <w:rsid w:val="001D2993"/>
    <w:rsid w:val="001D3D78"/>
    <w:rsid w:val="001D5241"/>
    <w:rsid w:val="001D52A1"/>
    <w:rsid w:val="001D5C83"/>
    <w:rsid w:val="001D6255"/>
    <w:rsid w:val="001D6926"/>
    <w:rsid w:val="001D6B81"/>
    <w:rsid w:val="001D7BBA"/>
    <w:rsid w:val="001E0592"/>
    <w:rsid w:val="001E0906"/>
    <w:rsid w:val="001E1D92"/>
    <w:rsid w:val="001E4BF8"/>
    <w:rsid w:val="001E5683"/>
    <w:rsid w:val="001E7FA4"/>
    <w:rsid w:val="001F1295"/>
    <w:rsid w:val="001F1BDB"/>
    <w:rsid w:val="001F2E61"/>
    <w:rsid w:val="001F2E96"/>
    <w:rsid w:val="001F380A"/>
    <w:rsid w:val="001F3B3E"/>
    <w:rsid w:val="001F4B0F"/>
    <w:rsid w:val="001F4FA8"/>
    <w:rsid w:val="001F5040"/>
    <w:rsid w:val="001F5463"/>
    <w:rsid w:val="001F5A16"/>
    <w:rsid w:val="001F6C66"/>
    <w:rsid w:val="001F7202"/>
    <w:rsid w:val="001F7520"/>
    <w:rsid w:val="001F7559"/>
    <w:rsid w:val="001F7936"/>
    <w:rsid w:val="002000B9"/>
    <w:rsid w:val="00200B7A"/>
    <w:rsid w:val="00202531"/>
    <w:rsid w:val="002062FA"/>
    <w:rsid w:val="00207302"/>
    <w:rsid w:val="00207BF7"/>
    <w:rsid w:val="00207D91"/>
    <w:rsid w:val="0021008D"/>
    <w:rsid w:val="0021029C"/>
    <w:rsid w:val="002128FF"/>
    <w:rsid w:val="00212A8E"/>
    <w:rsid w:val="00212CF6"/>
    <w:rsid w:val="00213F46"/>
    <w:rsid w:val="00214207"/>
    <w:rsid w:val="0021545F"/>
    <w:rsid w:val="00217CA9"/>
    <w:rsid w:val="00221CE0"/>
    <w:rsid w:val="00222175"/>
    <w:rsid w:val="002223F5"/>
    <w:rsid w:val="00222EF1"/>
    <w:rsid w:val="00224900"/>
    <w:rsid w:val="00225606"/>
    <w:rsid w:val="002264BE"/>
    <w:rsid w:val="00227D22"/>
    <w:rsid w:val="0023005A"/>
    <w:rsid w:val="00233BB6"/>
    <w:rsid w:val="00234B19"/>
    <w:rsid w:val="0023595D"/>
    <w:rsid w:val="00237A10"/>
    <w:rsid w:val="00237A64"/>
    <w:rsid w:val="00240F8C"/>
    <w:rsid w:val="00241B32"/>
    <w:rsid w:val="00242302"/>
    <w:rsid w:val="0024243A"/>
    <w:rsid w:val="00242D7E"/>
    <w:rsid w:val="00242F0D"/>
    <w:rsid w:val="00243044"/>
    <w:rsid w:val="00243791"/>
    <w:rsid w:val="00244095"/>
    <w:rsid w:val="002442E7"/>
    <w:rsid w:val="002447D9"/>
    <w:rsid w:val="00245576"/>
    <w:rsid w:val="00252195"/>
    <w:rsid w:val="002531A3"/>
    <w:rsid w:val="002531D2"/>
    <w:rsid w:val="002550D1"/>
    <w:rsid w:val="002560D0"/>
    <w:rsid w:val="002607F9"/>
    <w:rsid w:val="002618A4"/>
    <w:rsid w:val="00262BC5"/>
    <w:rsid w:val="00265886"/>
    <w:rsid w:val="00265ABD"/>
    <w:rsid w:val="0026622C"/>
    <w:rsid w:val="00270D72"/>
    <w:rsid w:val="00271DDF"/>
    <w:rsid w:val="0027281E"/>
    <w:rsid w:val="00272CDB"/>
    <w:rsid w:val="002741F2"/>
    <w:rsid w:val="002742BB"/>
    <w:rsid w:val="00275D43"/>
    <w:rsid w:val="00276046"/>
    <w:rsid w:val="0027638C"/>
    <w:rsid w:val="00277088"/>
    <w:rsid w:val="002779A9"/>
    <w:rsid w:val="00277D48"/>
    <w:rsid w:val="00281339"/>
    <w:rsid w:val="00281E4A"/>
    <w:rsid w:val="00281FB4"/>
    <w:rsid w:val="002821C3"/>
    <w:rsid w:val="00282302"/>
    <w:rsid w:val="00282799"/>
    <w:rsid w:val="00283E22"/>
    <w:rsid w:val="002842C2"/>
    <w:rsid w:val="00285133"/>
    <w:rsid w:val="00286031"/>
    <w:rsid w:val="00286285"/>
    <w:rsid w:val="002863EB"/>
    <w:rsid w:val="002867D5"/>
    <w:rsid w:val="00287B53"/>
    <w:rsid w:val="00290204"/>
    <w:rsid w:val="002906E0"/>
    <w:rsid w:val="00290984"/>
    <w:rsid w:val="0029170B"/>
    <w:rsid w:val="0029341F"/>
    <w:rsid w:val="00294238"/>
    <w:rsid w:val="00295765"/>
    <w:rsid w:val="00296E44"/>
    <w:rsid w:val="002A01E6"/>
    <w:rsid w:val="002A1C56"/>
    <w:rsid w:val="002A2865"/>
    <w:rsid w:val="002A2C5B"/>
    <w:rsid w:val="002A2D11"/>
    <w:rsid w:val="002A404E"/>
    <w:rsid w:val="002A55FF"/>
    <w:rsid w:val="002A5895"/>
    <w:rsid w:val="002A5B18"/>
    <w:rsid w:val="002A5C54"/>
    <w:rsid w:val="002A5C9E"/>
    <w:rsid w:val="002A6FAC"/>
    <w:rsid w:val="002A71A3"/>
    <w:rsid w:val="002A71D4"/>
    <w:rsid w:val="002B0935"/>
    <w:rsid w:val="002B14B5"/>
    <w:rsid w:val="002B2F30"/>
    <w:rsid w:val="002B4D74"/>
    <w:rsid w:val="002B56C2"/>
    <w:rsid w:val="002B5BDB"/>
    <w:rsid w:val="002B649A"/>
    <w:rsid w:val="002B6822"/>
    <w:rsid w:val="002C0DFF"/>
    <w:rsid w:val="002C19B6"/>
    <w:rsid w:val="002C1F55"/>
    <w:rsid w:val="002C2EB5"/>
    <w:rsid w:val="002C5833"/>
    <w:rsid w:val="002C635F"/>
    <w:rsid w:val="002C6789"/>
    <w:rsid w:val="002C6845"/>
    <w:rsid w:val="002C736C"/>
    <w:rsid w:val="002C7509"/>
    <w:rsid w:val="002D0D01"/>
    <w:rsid w:val="002D137A"/>
    <w:rsid w:val="002D24D7"/>
    <w:rsid w:val="002D3C4D"/>
    <w:rsid w:val="002D3C57"/>
    <w:rsid w:val="002D435D"/>
    <w:rsid w:val="002D48F5"/>
    <w:rsid w:val="002D4ABC"/>
    <w:rsid w:val="002D4C9C"/>
    <w:rsid w:val="002D5749"/>
    <w:rsid w:val="002D658B"/>
    <w:rsid w:val="002D6625"/>
    <w:rsid w:val="002D6996"/>
    <w:rsid w:val="002D6A9B"/>
    <w:rsid w:val="002E1A36"/>
    <w:rsid w:val="002E1DB9"/>
    <w:rsid w:val="002E2892"/>
    <w:rsid w:val="002E366A"/>
    <w:rsid w:val="002E5C06"/>
    <w:rsid w:val="002E6B58"/>
    <w:rsid w:val="002E7335"/>
    <w:rsid w:val="002E7CCB"/>
    <w:rsid w:val="002F01B1"/>
    <w:rsid w:val="002F03CB"/>
    <w:rsid w:val="002F16B0"/>
    <w:rsid w:val="002F1C37"/>
    <w:rsid w:val="002F23A0"/>
    <w:rsid w:val="002F3026"/>
    <w:rsid w:val="002F3238"/>
    <w:rsid w:val="002F4417"/>
    <w:rsid w:val="002F472A"/>
    <w:rsid w:val="002F4AA5"/>
    <w:rsid w:val="002F5876"/>
    <w:rsid w:val="002F5CEE"/>
    <w:rsid w:val="002F5F03"/>
    <w:rsid w:val="002F6B6A"/>
    <w:rsid w:val="002F6E21"/>
    <w:rsid w:val="002F6EA4"/>
    <w:rsid w:val="002F72FE"/>
    <w:rsid w:val="002F7330"/>
    <w:rsid w:val="00300C20"/>
    <w:rsid w:val="00301C40"/>
    <w:rsid w:val="00302920"/>
    <w:rsid w:val="0030343B"/>
    <w:rsid w:val="00303E05"/>
    <w:rsid w:val="00305306"/>
    <w:rsid w:val="0030589E"/>
    <w:rsid w:val="00310910"/>
    <w:rsid w:val="00310C53"/>
    <w:rsid w:val="00311AF4"/>
    <w:rsid w:val="00312A27"/>
    <w:rsid w:val="00312A52"/>
    <w:rsid w:val="00313A91"/>
    <w:rsid w:val="00314365"/>
    <w:rsid w:val="003147AF"/>
    <w:rsid w:val="00314F99"/>
    <w:rsid w:val="003152E4"/>
    <w:rsid w:val="003156AF"/>
    <w:rsid w:val="00315B83"/>
    <w:rsid w:val="00315F7C"/>
    <w:rsid w:val="00321E56"/>
    <w:rsid w:val="00321EA4"/>
    <w:rsid w:val="00324016"/>
    <w:rsid w:val="00324125"/>
    <w:rsid w:val="00324534"/>
    <w:rsid w:val="003252BA"/>
    <w:rsid w:val="003270BC"/>
    <w:rsid w:val="00327571"/>
    <w:rsid w:val="00327A0A"/>
    <w:rsid w:val="003314DD"/>
    <w:rsid w:val="0033275B"/>
    <w:rsid w:val="0033352E"/>
    <w:rsid w:val="003349D9"/>
    <w:rsid w:val="003353D0"/>
    <w:rsid w:val="00335EA9"/>
    <w:rsid w:val="00335EC6"/>
    <w:rsid w:val="00336D65"/>
    <w:rsid w:val="003377D5"/>
    <w:rsid w:val="00337C91"/>
    <w:rsid w:val="00337C9A"/>
    <w:rsid w:val="003401F5"/>
    <w:rsid w:val="00341185"/>
    <w:rsid w:val="00342818"/>
    <w:rsid w:val="00342F36"/>
    <w:rsid w:val="00343643"/>
    <w:rsid w:val="00343B93"/>
    <w:rsid w:val="0034506C"/>
    <w:rsid w:val="0034621C"/>
    <w:rsid w:val="00346BA7"/>
    <w:rsid w:val="00346C85"/>
    <w:rsid w:val="003470DB"/>
    <w:rsid w:val="0035097D"/>
    <w:rsid w:val="003523FA"/>
    <w:rsid w:val="00353303"/>
    <w:rsid w:val="00353B95"/>
    <w:rsid w:val="00353F45"/>
    <w:rsid w:val="00354185"/>
    <w:rsid w:val="00354E2F"/>
    <w:rsid w:val="0035685B"/>
    <w:rsid w:val="003604DD"/>
    <w:rsid w:val="0036169B"/>
    <w:rsid w:val="003620FD"/>
    <w:rsid w:val="0036320E"/>
    <w:rsid w:val="0036355F"/>
    <w:rsid w:val="0036454E"/>
    <w:rsid w:val="00364665"/>
    <w:rsid w:val="003653CA"/>
    <w:rsid w:val="003658AE"/>
    <w:rsid w:val="0036633C"/>
    <w:rsid w:val="00370D9F"/>
    <w:rsid w:val="00372698"/>
    <w:rsid w:val="00374CEA"/>
    <w:rsid w:val="003757CC"/>
    <w:rsid w:val="0037583C"/>
    <w:rsid w:val="0037713B"/>
    <w:rsid w:val="0038155B"/>
    <w:rsid w:val="00381EB0"/>
    <w:rsid w:val="00382951"/>
    <w:rsid w:val="00383824"/>
    <w:rsid w:val="00384610"/>
    <w:rsid w:val="00385751"/>
    <w:rsid w:val="00385A11"/>
    <w:rsid w:val="0038669B"/>
    <w:rsid w:val="0038683E"/>
    <w:rsid w:val="00387D3E"/>
    <w:rsid w:val="00387EF5"/>
    <w:rsid w:val="0039134B"/>
    <w:rsid w:val="00392AA6"/>
    <w:rsid w:val="00393BE9"/>
    <w:rsid w:val="0039476C"/>
    <w:rsid w:val="003947EB"/>
    <w:rsid w:val="00394932"/>
    <w:rsid w:val="00394C7D"/>
    <w:rsid w:val="00395559"/>
    <w:rsid w:val="00395AF2"/>
    <w:rsid w:val="003963BB"/>
    <w:rsid w:val="00396453"/>
    <w:rsid w:val="00396501"/>
    <w:rsid w:val="003A0325"/>
    <w:rsid w:val="003A042A"/>
    <w:rsid w:val="003A1BB9"/>
    <w:rsid w:val="003A41C2"/>
    <w:rsid w:val="003A595E"/>
    <w:rsid w:val="003A5A2B"/>
    <w:rsid w:val="003A7540"/>
    <w:rsid w:val="003A7E21"/>
    <w:rsid w:val="003B0ABD"/>
    <w:rsid w:val="003B161B"/>
    <w:rsid w:val="003B3930"/>
    <w:rsid w:val="003B4B7A"/>
    <w:rsid w:val="003B4BD8"/>
    <w:rsid w:val="003B58F5"/>
    <w:rsid w:val="003B6B61"/>
    <w:rsid w:val="003B7D43"/>
    <w:rsid w:val="003C05EF"/>
    <w:rsid w:val="003C08A6"/>
    <w:rsid w:val="003C13A4"/>
    <w:rsid w:val="003C1A70"/>
    <w:rsid w:val="003C1B68"/>
    <w:rsid w:val="003C2477"/>
    <w:rsid w:val="003C6A96"/>
    <w:rsid w:val="003C76E0"/>
    <w:rsid w:val="003D0A2C"/>
    <w:rsid w:val="003D1287"/>
    <w:rsid w:val="003D2950"/>
    <w:rsid w:val="003D3436"/>
    <w:rsid w:val="003D398A"/>
    <w:rsid w:val="003D6269"/>
    <w:rsid w:val="003D7E23"/>
    <w:rsid w:val="003E03EF"/>
    <w:rsid w:val="003E0567"/>
    <w:rsid w:val="003E0FEB"/>
    <w:rsid w:val="003E1000"/>
    <w:rsid w:val="003E235F"/>
    <w:rsid w:val="003E2841"/>
    <w:rsid w:val="003E38C0"/>
    <w:rsid w:val="003E423E"/>
    <w:rsid w:val="003E43E3"/>
    <w:rsid w:val="003E463B"/>
    <w:rsid w:val="003E4F73"/>
    <w:rsid w:val="003E58B2"/>
    <w:rsid w:val="003E656D"/>
    <w:rsid w:val="003E7196"/>
    <w:rsid w:val="003F093B"/>
    <w:rsid w:val="003F38D0"/>
    <w:rsid w:val="003F39F3"/>
    <w:rsid w:val="003F4E0E"/>
    <w:rsid w:val="003F54E7"/>
    <w:rsid w:val="003F5543"/>
    <w:rsid w:val="003F587E"/>
    <w:rsid w:val="003F59AC"/>
    <w:rsid w:val="003F5AC3"/>
    <w:rsid w:val="003F6D03"/>
    <w:rsid w:val="003F780E"/>
    <w:rsid w:val="003F7F9F"/>
    <w:rsid w:val="00401552"/>
    <w:rsid w:val="00401824"/>
    <w:rsid w:val="00401D7B"/>
    <w:rsid w:val="00402E70"/>
    <w:rsid w:val="00403595"/>
    <w:rsid w:val="00403B8C"/>
    <w:rsid w:val="004055EE"/>
    <w:rsid w:val="0040643E"/>
    <w:rsid w:val="0040655E"/>
    <w:rsid w:val="00407340"/>
    <w:rsid w:val="00407F31"/>
    <w:rsid w:val="004116F1"/>
    <w:rsid w:val="00412C11"/>
    <w:rsid w:val="0041383F"/>
    <w:rsid w:val="0041478A"/>
    <w:rsid w:val="004149D0"/>
    <w:rsid w:val="004156A6"/>
    <w:rsid w:val="00416830"/>
    <w:rsid w:val="00416EC0"/>
    <w:rsid w:val="004178F9"/>
    <w:rsid w:val="00417A1D"/>
    <w:rsid w:val="004210E7"/>
    <w:rsid w:val="00421E1A"/>
    <w:rsid w:val="00421EC2"/>
    <w:rsid w:val="004265D4"/>
    <w:rsid w:val="00427F3C"/>
    <w:rsid w:val="004300FB"/>
    <w:rsid w:val="00431056"/>
    <w:rsid w:val="00431234"/>
    <w:rsid w:val="004346C4"/>
    <w:rsid w:val="00434DEC"/>
    <w:rsid w:val="00434F57"/>
    <w:rsid w:val="00436E33"/>
    <w:rsid w:val="00437681"/>
    <w:rsid w:val="00440D6E"/>
    <w:rsid w:val="00441832"/>
    <w:rsid w:val="00441CEF"/>
    <w:rsid w:val="00442227"/>
    <w:rsid w:val="00445109"/>
    <w:rsid w:val="0044556B"/>
    <w:rsid w:val="00445862"/>
    <w:rsid w:val="00445A9D"/>
    <w:rsid w:val="0044628E"/>
    <w:rsid w:val="00446F80"/>
    <w:rsid w:val="00447272"/>
    <w:rsid w:val="00450416"/>
    <w:rsid w:val="00451087"/>
    <w:rsid w:val="00451846"/>
    <w:rsid w:val="00452FB0"/>
    <w:rsid w:val="004534FD"/>
    <w:rsid w:val="004539E0"/>
    <w:rsid w:val="00453C97"/>
    <w:rsid w:val="004544E4"/>
    <w:rsid w:val="00454789"/>
    <w:rsid w:val="004547FD"/>
    <w:rsid w:val="004554AB"/>
    <w:rsid w:val="00460398"/>
    <w:rsid w:val="00461C16"/>
    <w:rsid w:val="00462B7F"/>
    <w:rsid w:val="00462E00"/>
    <w:rsid w:val="00462F81"/>
    <w:rsid w:val="00463915"/>
    <w:rsid w:val="00467165"/>
    <w:rsid w:val="004672BC"/>
    <w:rsid w:val="0047030F"/>
    <w:rsid w:val="00473BC1"/>
    <w:rsid w:val="00475D29"/>
    <w:rsid w:val="00476386"/>
    <w:rsid w:val="004763BB"/>
    <w:rsid w:val="004765BA"/>
    <w:rsid w:val="0048067E"/>
    <w:rsid w:val="004813B6"/>
    <w:rsid w:val="00481595"/>
    <w:rsid w:val="0048169B"/>
    <w:rsid w:val="0048331F"/>
    <w:rsid w:val="004836E7"/>
    <w:rsid w:val="00485421"/>
    <w:rsid w:val="004857E2"/>
    <w:rsid w:val="00485EEC"/>
    <w:rsid w:val="00485FA5"/>
    <w:rsid w:val="004862AD"/>
    <w:rsid w:val="00486612"/>
    <w:rsid w:val="00486919"/>
    <w:rsid w:val="00486A97"/>
    <w:rsid w:val="0048791D"/>
    <w:rsid w:val="004903C4"/>
    <w:rsid w:val="004907DF"/>
    <w:rsid w:val="004914D4"/>
    <w:rsid w:val="00491796"/>
    <w:rsid w:val="0049182A"/>
    <w:rsid w:val="00492AD0"/>
    <w:rsid w:val="00493BD8"/>
    <w:rsid w:val="00494EEB"/>
    <w:rsid w:val="00496D89"/>
    <w:rsid w:val="0049741D"/>
    <w:rsid w:val="00497FBD"/>
    <w:rsid w:val="004A0315"/>
    <w:rsid w:val="004A1D43"/>
    <w:rsid w:val="004A38AA"/>
    <w:rsid w:val="004A3E95"/>
    <w:rsid w:val="004A4174"/>
    <w:rsid w:val="004A4A86"/>
    <w:rsid w:val="004A4B35"/>
    <w:rsid w:val="004A5446"/>
    <w:rsid w:val="004A5EA5"/>
    <w:rsid w:val="004A6E27"/>
    <w:rsid w:val="004A6F21"/>
    <w:rsid w:val="004A7224"/>
    <w:rsid w:val="004B0C45"/>
    <w:rsid w:val="004B3FA4"/>
    <w:rsid w:val="004B415E"/>
    <w:rsid w:val="004B66CF"/>
    <w:rsid w:val="004B6801"/>
    <w:rsid w:val="004B7390"/>
    <w:rsid w:val="004B7F5E"/>
    <w:rsid w:val="004C448D"/>
    <w:rsid w:val="004C4D4E"/>
    <w:rsid w:val="004C5907"/>
    <w:rsid w:val="004C5B99"/>
    <w:rsid w:val="004C5D8F"/>
    <w:rsid w:val="004C7FF5"/>
    <w:rsid w:val="004D0B19"/>
    <w:rsid w:val="004D1D77"/>
    <w:rsid w:val="004D215D"/>
    <w:rsid w:val="004D26EF"/>
    <w:rsid w:val="004D2FF1"/>
    <w:rsid w:val="004D38EA"/>
    <w:rsid w:val="004D5C16"/>
    <w:rsid w:val="004D5DB6"/>
    <w:rsid w:val="004D6541"/>
    <w:rsid w:val="004D665D"/>
    <w:rsid w:val="004D6EF5"/>
    <w:rsid w:val="004D7496"/>
    <w:rsid w:val="004E10C8"/>
    <w:rsid w:val="004E13A2"/>
    <w:rsid w:val="004E22CE"/>
    <w:rsid w:val="004E4D6D"/>
    <w:rsid w:val="004E5A18"/>
    <w:rsid w:val="004E5E57"/>
    <w:rsid w:val="004E6CB6"/>
    <w:rsid w:val="004E7C24"/>
    <w:rsid w:val="004F014C"/>
    <w:rsid w:val="004F0193"/>
    <w:rsid w:val="004F2591"/>
    <w:rsid w:val="004F3690"/>
    <w:rsid w:val="004F68F2"/>
    <w:rsid w:val="004F6AD3"/>
    <w:rsid w:val="004F7C51"/>
    <w:rsid w:val="00502DEB"/>
    <w:rsid w:val="0050352A"/>
    <w:rsid w:val="00504352"/>
    <w:rsid w:val="00505DF6"/>
    <w:rsid w:val="005060FB"/>
    <w:rsid w:val="00506C70"/>
    <w:rsid w:val="005111EC"/>
    <w:rsid w:val="005118A7"/>
    <w:rsid w:val="00512DEE"/>
    <w:rsid w:val="0051431E"/>
    <w:rsid w:val="005149C0"/>
    <w:rsid w:val="00514A74"/>
    <w:rsid w:val="00514C8A"/>
    <w:rsid w:val="00515CA6"/>
    <w:rsid w:val="00516B12"/>
    <w:rsid w:val="00516CDD"/>
    <w:rsid w:val="00516FD4"/>
    <w:rsid w:val="005207F8"/>
    <w:rsid w:val="00521412"/>
    <w:rsid w:val="00521519"/>
    <w:rsid w:val="00521B15"/>
    <w:rsid w:val="00522C18"/>
    <w:rsid w:val="0052355F"/>
    <w:rsid w:val="00523777"/>
    <w:rsid w:val="00525308"/>
    <w:rsid w:val="005256D2"/>
    <w:rsid w:val="00526093"/>
    <w:rsid w:val="00527455"/>
    <w:rsid w:val="00527E91"/>
    <w:rsid w:val="00532F10"/>
    <w:rsid w:val="00533A45"/>
    <w:rsid w:val="005342E2"/>
    <w:rsid w:val="00536162"/>
    <w:rsid w:val="0053627D"/>
    <w:rsid w:val="00536AC4"/>
    <w:rsid w:val="00536B2B"/>
    <w:rsid w:val="00537271"/>
    <w:rsid w:val="005372C7"/>
    <w:rsid w:val="00537918"/>
    <w:rsid w:val="00537BF5"/>
    <w:rsid w:val="00537F78"/>
    <w:rsid w:val="00540D68"/>
    <w:rsid w:val="00542E3A"/>
    <w:rsid w:val="00544AFE"/>
    <w:rsid w:val="00550793"/>
    <w:rsid w:val="005514AB"/>
    <w:rsid w:val="00551BC7"/>
    <w:rsid w:val="00552EFA"/>
    <w:rsid w:val="00553D39"/>
    <w:rsid w:val="005546CD"/>
    <w:rsid w:val="00555B3D"/>
    <w:rsid w:val="00557061"/>
    <w:rsid w:val="00557970"/>
    <w:rsid w:val="00557BF8"/>
    <w:rsid w:val="00560F2E"/>
    <w:rsid w:val="005632DE"/>
    <w:rsid w:val="0056350A"/>
    <w:rsid w:val="0056384A"/>
    <w:rsid w:val="00564859"/>
    <w:rsid w:val="005653BE"/>
    <w:rsid w:val="0056555E"/>
    <w:rsid w:val="00565E24"/>
    <w:rsid w:val="005668EE"/>
    <w:rsid w:val="00566A12"/>
    <w:rsid w:val="00567155"/>
    <w:rsid w:val="0056790A"/>
    <w:rsid w:val="00570B45"/>
    <w:rsid w:val="00570C96"/>
    <w:rsid w:val="00572832"/>
    <w:rsid w:val="00572DA9"/>
    <w:rsid w:val="00572E40"/>
    <w:rsid w:val="00573747"/>
    <w:rsid w:val="00573BBD"/>
    <w:rsid w:val="00575A7F"/>
    <w:rsid w:val="00576C3E"/>
    <w:rsid w:val="00577D70"/>
    <w:rsid w:val="0058006C"/>
    <w:rsid w:val="00581368"/>
    <w:rsid w:val="00582AFA"/>
    <w:rsid w:val="00582E02"/>
    <w:rsid w:val="00583561"/>
    <w:rsid w:val="00585AFB"/>
    <w:rsid w:val="00586227"/>
    <w:rsid w:val="0058743A"/>
    <w:rsid w:val="00590FCE"/>
    <w:rsid w:val="00591756"/>
    <w:rsid w:val="005921F9"/>
    <w:rsid w:val="00592FE3"/>
    <w:rsid w:val="00593DDB"/>
    <w:rsid w:val="005948DB"/>
    <w:rsid w:val="00594B7A"/>
    <w:rsid w:val="00595B66"/>
    <w:rsid w:val="00597B95"/>
    <w:rsid w:val="00597DCC"/>
    <w:rsid w:val="005A11FA"/>
    <w:rsid w:val="005A2374"/>
    <w:rsid w:val="005A28EC"/>
    <w:rsid w:val="005A2F2F"/>
    <w:rsid w:val="005A3336"/>
    <w:rsid w:val="005A475B"/>
    <w:rsid w:val="005A4A56"/>
    <w:rsid w:val="005A69D7"/>
    <w:rsid w:val="005A69EE"/>
    <w:rsid w:val="005B047C"/>
    <w:rsid w:val="005B1881"/>
    <w:rsid w:val="005B3B2A"/>
    <w:rsid w:val="005B3BB7"/>
    <w:rsid w:val="005B45B2"/>
    <w:rsid w:val="005B56A5"/>
    <w:rsid w:val="005B6BEE"/>
    <w:rsid w:val="005B7F2A"/>
    <w:rsid w:val="005C0A60"/>
    <w:rsid w:val="005C35F0"/>
    <w:rsid w:val="005C69FD"/>
    <w:rsid w:val="005C6CE0"/>
    <w:rsid w:val="005C6DEA"/>
    <w:rsid w:val="005C7B33"/>
    <w:rsid w:val="005C7B74"/>
    <w:rsid w:val="005D2748"/>
    <w:rsid w:val="005D390E"/>
    <w:rsid w:val="005D4ADE"/>
    <w:rsid w:val="005D50E1"/>
    <w:rsid w:val="005D5A5C"/>
    <w:rsid w:val="005D669F"/>
    <w:rsid w:val="005D69A1"/>
    <w:rsid w:val="005E027E"/>
    <w:rsid w:val="005E2457"/>
    <w:rsid w:val="005E25FF"/>
    <w:rsid w:val="005E2CAA"/>
    <w:rsid w:val="005E3A8C"/>
    <w:rsid w:val="005E400D"/>
    <w:rsid w:val="005E4A82"/>
    <w:rsid w:val="005E53DE"/>
    <w:rsid w:val="005E5549"/>
    <w:rsid w:val="005E6862"/>
    <w:rsid w:val="005E77C7"/>
    <w:rsid w:val="005E798F"/>
    <w:rsid w:val="005F0BDD"/>
    <w:rsid w:val="005F18DB"/>
    <w:rsid w:val="005F2CEF"/>
    <w:rsid w:val="005F3C0F"/>
    <w:rsid w:val="005F3F6E"/>
    <w:rsid w:val="005F4886"/>
    <w:rsid w:val="005F57A4"/>
    <w:rsid w:val="005F5BE2"/>
    <w:rsid w:val="005F61FE"/>
    <w:rsid w:val="005F6C5C"/>
    <w:rsid w:val="005F7745"/>
    <w:rsid w:val="006008BD"/>
    <w:rsid w:val="006008C6"/>
    <w:rsid w:val="00600963"/>
    <w:rsid w:val="00602DC8"/>
    <w:rsid w:val="00604625"/>
    <w:rsid w:val="006052E2"/>
    <w:rsid w:val="006058E0"/>
    <w:rsid w:val="00607EDA"/>
    <w:rsid w:val="00610404"/>
    <w:rsid w:val="006121A6"/>
    <w:rsid w:val="00620A7B"/>
    <w:rsid w:val="00620CF6"/>
    <w:rsid w:val="00621982"/>
    <w:rsid w:val="00621AEE"/>
    <w:rsid w:val="0062342E"/>
    <w:rsid w:val="006244DB"/>
    <w:rsid w:val="00624781"/>
    <w:rsid w:val="00624A01"/>
    <w:rsid w:val="00624E9C"/>
    <w:rsid w:val="006253E3"/>
    <w:rsid w:val="00625818"/>
    <w:rsid w:val="00625B8C"/>
    <w:rsid w:val="0062794A"/>
    <w:rsid w:val="00630BA3"/>
    <w:rsid w:val="00631745"/>
    <w:rsid w:val="006348C3"/>
    <w:rsid w:val="00635841"/>
    <w:rsid w:val="0063635F"/>
    <w:rsid w:val="00636837"/>
    <w:rsid w:val="006369A1"/>
    <w:rsid w:val="00636BEA"/>
    <w:rsid w:val="00637E3D"/>
    <w:rsid w:val="00642E5B"/>
    <w:rsid w:val="006431A5"/>
    <w:rsid w:val="006448E5"/>
    <w:rsid w:val="0064584D"/>
    <w:rsid w:val="006466C2"/>
    <w:rsid w:val="00646817"/>
    <w:rsid w:val="006474AA"/>
    <w:rsid w:val="0065099C"/>
    <w:rsid w:val="00650DF5"/>
    <w:rsid w:val="00650FD1"/>
    <w:rsid w:val="00652D5D"/>
    <w:rsid w:val="00653132"/>
    <w:rsid w:val="00654148"/>
    <w:rsid w:val="00654ACF"/>
    <w:rsid w:val="00654C16"/>
    <w:rsid w:val="00654F4F"/>
    <w:rsid w:val="00655528"/>
    <w:rsid w:val="00656949"/>
    <w:rsid w:val="00657554"/>
    <w:rsid w:val="00657ECA"/>
    <w:rsid w:val="00660CF1"/>
    <w:rsid w:val="00661303"/>
    <w:rsid w:val="00661E1A"/>
    <w:rsid w:val="00661FD8"/>
    <w:rsid w:val="00662109"/>
    <w:rsid w:val="00663E36"/>
    <w:rsid w:val="006640F4"/>
    <w:rsid w:val="00664637"/>
    <w:rsid w:val="00671D21"/>
    <w:rsid w:val="00672396"/>
    <w:rsid w:val="006727E5"/>
    <w:rsid w:val="00673873"/>
    <w:rsid w:val="00673B02"/>
    <w:rsid w:val="0067432B"/>
    <w:rsid w:val="00676402"/>
    <w:rsid w:val="0067671D"/>
    <w:rsid w:val="006770B5"/>
    <w:rsid w:val="0068054B"/>
    <w:rsid w:val="00681065"/>
    <w:rsid w:val="006823DA"/>
    <w:rsid w:val="0068321E"/>
    <w:rsid w:val="00683C77"/>
    <w:rsid w:val="00683D96"/>
    <w:rsid w:val="0068439E"/>
    <w:rsid w:val="00684B56"/>
    <w:rsid w:val="00686704"/>
    <w:rsid w:val="00690F95"/>
    <w:rsid w:val="006921CF"/>
    <w:rsid w:val="006935F6"/>
    <w:rsid w:val="0069394F"/>
    <w:rsid w:val="0069419B"/>
    <w:rsid w:val="00695DA9"/>
    <w:rsid w:val="006A005E"/>
    <w:rsid w:val="006A10B7"/>
    <w:rsid w:val="006A1936"/>
    <w:rsid w:val="006A2019"/>
    <w:rsid w:val="006A264A"/>
    <w:rsid w:val="006A323D"/>
    <w:rsid w:val="006A332A"/>
    <w:rsid w:val="006A3B0B"/>
    <w:rsid w:val="006A6592"/>
    <w:rsid w:val="006A7BA6"/>
    <w:rsid w:val="006B1359"/>
    <w:rsid w:val="006B3CD8"/>
    <w:rsid w:val="006B521E"/>
    <w:rsid w:val="006C04AC"/>
    <w:rsid w:val="006C123B"/>
    <w:rsid w:val="006C17E3"/>
    <w:rsid w:val="006C2926"/>
    <w:rsid w:val="006C3026"/>
    <w:rsid w:val="006C4538"/>
    <w:rsid w:val="006C5436"/>
    <w:rsid w:val="006C7927"/>
    <w:rsid w:val="006C7C14"/>
    <w:rsid w:val="006C7CC4"/>
    <w:rsid w:val="006D04A3"/>
    <w:rsid w:val="006D0C60"/>
    <w:rsid w:val="006D1A60"/>
    <w:rsid w:val="006D221E"/>
    <w:rsid w:val="006D57E1"/>
    <w:rsid w:val="006D6273"/>
    <w:rsid w:val="006D751C"/>
    <w:rsid w:val="006D7D96"/>
    <w:rsid w:val="006E06C5"/>
    <w:rsid w:val="006E0B4A"/>
    <w:rsid w:val="006E1B1D"/>
    <w:rsid w:val="006E2FE7"/>
    <w:rsid w:val="006E3FB1"/>
    <w:rsid w:val="006E42C2"/>
    <w:rsid w:val="006E5C7E"/>
    <w:rsid w:val="006E5D33"/>
    <w:rsid w:val="006E61BB"/>
    <w:rsid w:val="006E6573"/>
    <w:rsid w:val="006E6E2A"/>
    <w:rsid w:val="006E78B1"/>
    <w:rsid w:val="006E7EEF"/>
    <w:rsid w:val="006F14D0"/>
    <w:rsid w:val="006F16F0"/>
    <w:rsid w:val="006F260C"/>
    <w:rsid w:val="006F2A41"/>
    <w:rsid w:val="006F2D67"/>
    <w:rsid w:val="006F3722"/>
    <w:rsid w:val="006F3866"/>
    <w:rsid w:val="006F38E7"/>
    <w:rsid w:val="006F3D69"/>
    <w:rsid w:val="006F4DCB"/>
    <w:rsid w:val="006F5925"/>
    <w:rsid w:val="006F68E3"/>
    <w:rsid w:val="006F68EC"/>
    <w:rsid w:val="006F7153"/>
    <w:rsid w:val="006F78BA"/>
    <w:rsid w:val="006F7E86"/>
    <w:rsid w:val="007006ED"/>
    <w:rsid w:val="00700CF1"/>
    <w:rsid w:val="00701CFB"/>
    <w:rsid w:val="00701ED8"/>
    <w:rsid w:val="00701F3D"/>
    <w:rsid w:val="00702205"/>
    <w:rsid w:val="0070335B"/>
    <w:rsid w:val="007047FF"/>
    <w:rsid w:val="00704C4F"/>
    <w:rsid w:val="007055E8"/>
    <w:rsid w:val="00705A2D"/>
    <w:rsid w:val="00706F91"/>
    <w:rsid w:val="007106A9"/>
    <w:rsid w:val="0071169B"/>
    <w:rsid w:val="00713727"/>
    <w:rsid w:val="007151DE"/>
    <w:rsid w:val="00715A0E"/>
    <w:rsid w:val="00716315"/>
    <w:rsid w:val="0071644A"/>
    <w:rsid w:val="007173E9"/>
    <w:rsid w:val="007179CE"/>
    <w:rsid w:val="00720269"/>
    <w:rsid w:val="007202F4"/>
    <w:rsid w:val="00720AC8"/>
    <w:rsid w:val="007210C0"/>
    <w:rsid w:val="00721241"/>
    <w:rsid w:val="00721887"/>
    <w:rsid w:val="00721B5B"/>
    <w:rsid w:val="00721EDA"/>
    <w:rsid w:val="00721F07"/>
    <w:rsid w:val="00722E12"/>
    <w:rsid w:val="00723058"/>
    <w:rsid w:val="00724874"/>
    <w:rsid w:val="00724A91"/>
    <w:rsid w:val="00724D22"/>
    <w:rsid w:val="0072597D"/>
    <w:rsid w:val="00726DB2"/>
    <w:rsid w:val="00726DDE"/>
    <w:rsid w:val="00727241"/>
    <w:rsid w:val="007277F7"/>
    <w:rsid w:val="00730429"/>
    <w:rsid w:val="00733226"/>
    <w:rsid w:val="007359F9"/>
    <w:rsid w:val="00735B01"/>
    <w:rsid w:val="00735F5A"/>
    <w:rsid w:val="007370E7"/>
    <w:rsid w:val="00737C69"/>
    <w:rsid w:val="00737DBB"/>
    <w:rsid w:val="00740024"/>
    <w:rsid w:val="00740BD3"/>
    <w:rsid w:val="00741116"/>
    <w:rsid w:val="00741F29"/>
    <w:rsid w:val="0074202D"/>
    <w:rsid w:val="007421AF"/>
    <w:rsid w:val="00742E05"/>
    <w:rsid w:val="00743ADB"/>
    <w:rsid w:val="00743F71"/>
    <w:rsid w:val="00746B3E"/>
    <w:rsid w:val="00747073"/>
    <w:rsid w:val="00747950"/>
    <w:rsid w:val="00747B1A"/>
    <w:rsid w:val="0075008B"/>
    <w:rsid w:val="00750686"/>
    <w:rsid w:val="00752EE5"/>
    <w:rsid w:val="00753B32"/>
    <w:rsid w:val="0075401F"/>
    <w:rsid w:val="00755B59"/>
    <w:rsid w:val="00755F92"/>
    <w:rsid w:val="007600D7"/>
    <w:rsid w:val="007604AF"/>
    <w:rsid w:val="007606D1"/>
    <w:rsid w:val="00760719"/>
    <w:rsid w:val="00761FAA"/>
    <w:rsid w:val="007620FF"/>
    <w:rsid w:val="007653B2"/>
    <w:rsid w:val="007663F7"/>
    <w:rsid w:val="007679AE"/>
    <w:rsid w:val="00767C47"/>
    <w:rsid w:val="0077100B"/>
    <w:rsid w:val="00771407"/>
    <w:rsid w:val="00771BC4"/>
    <w:rsid w:val="00772E60"/>
    <w:rsid w:val="00773C0F"/>
    <w:rsid w:val="00774D9C"/>
    <w:rsid w:val="00775868"/>
    <w:rsid w:val="00776127"/>
    <w:rsid w:val="00777694"/>
    <w:rsid w:val="00777A30"/>
    <w:rsid w:val="00777CE7"/>
    <w:rsid w:val="00781E23"/>
    <w:rsid w:val="0078244C"/>
    <w:rsid w:val="0078295F"/>
    <w:rsid w:val="00783722"/>
    <w:rsid w:val="0078380B"/>
    <w:rsid w:val="00783EC7"/>
    <w:rsid w:val="00786FE1"/>
    <w:rsid w:val="00787C6D"/>
    <w:rsid w:val="00787F7B"/>
    <w:rsid w:val="007901B1"/>
    <w:rsid w:val="00790AF1"/>
    <w:rsid w:val="00790CFA"/>
    <w:rsid w:val="00791520"/>
    <w:rsid w:val="00791B69"/>
    <w:rsid w:val="007925C4"/>
    <w:rsid w:val="00794568"/>
    <w:rsid w:val="00795222"/>
    <w:rsid w:val="00797ED2"/>
    <w:rsid w:val="007A01BE"/>
    <w:rsid w:val="007A20E1"/>
    <w:rsid w:val="007A38FD"/>
    <w:rsid w:val="007A46EA"/>
    <w:rsid w:val="007A4A63"/>
    <w:rsid w:val="007A64DD"/>
    <w:rsid w:val="007A76E0"/>
    <w:rsid w:val="007A7891"/>
    <w:rsid w:val="007B1222"/>
    <w:rsid w:val="007B1F18"/>
    <w:rsid w:val="007B295F"/>
    <w:rsid w:val="007B2A30"/>
    <w:rsid w:val="007B32A0"/>
    <w:rsid w:val="007B43B3"/>
    <w:rsid w:val="007B45D5"/>
    <w:rsid w:val="007B4E3D"/>
    <w:rsid w:val="007B7688"/>
    <w:rsid w:val="007B7C1A"/>
    <w:rsid w:val="007B7CEF"/>
    <w:rsid w:val="007B7E56"/>
    <w:rsid w:val="007C04EF"/>
    <w:rsid w:val="007C105D"/>
    <w:rsid w:val="007C27DB"/>
    <w:rsid w:val="007C2B6D"/>
    <w:rsid w:val="007C5E69"/>
    <w:rsid w:val="007C6EE6"/>
    <w:rsid w:val="007C7942"/>
    <w:rsid w:val="007D254E"/>
    <w:rsid w:val="007D2668"/>
    <w:rsid w:val="007D49E0"/>
    <w:rsid w:val="007D49F3"/>
    <w:rsid w:val="007D5A3C"/>
    <w:rsid w:val="007D5BB3"/>
    <w:rsid w:val="007D66A3"/>
    <w:rsid w:val="007E01B1"/>
    <w:rsid w:val="007E03A5"/>
    <w:rsid w:val="007E06F4"/>
    <w:rsid w:val="007E184A"/>
    <w:rsid w:val="007E2712"/>
    <w:rsid w:val="007E3324"/>
    <w:rsid w:val="007E4E38"/>
    <w:rsid w:val="007E569F"/>
    <w:rsid w:val="007F3617"/>
    <w:rsid w:val="007F4D6B"/>
    <w:rsid w:val="007F53B7"/>
    <w:rsid w:val="007F5DE2"/>
    <w:rsid w:val="007F7B9F"/>
    <w:rsid w:val="00800FAF"/>
    <w:rsid w:val="00801025"/>
    <w:rsid w:val="008016F7"/>
    <w:rsid w:val="00802AD2"/>
    <w:rsid w:val="00804192"/>
    <w:rsid w:val="0080460B"/>
    <w:rsid w:val="00804B65"/>
    <w:rsid w:val="00806D69"/>
    <w:rsid w:val="00811D32"/>
    <w:rsid w:val="00812C2F"/>
    <w:rsid w:val="0081379F"/>
    <w:rsid w:val="008142B2"/>
    <w:rsid w:val="00817153"/>
    <w:rsid w:val="00817AAA"/>
    <w:rsid w:val="00820B0D"/>
    <w:rsid w:val="008224CB"/>
    <w:rsid w:val="008226B4"/>
    <w:rsid w:val="00822BBA"/>
    <w:rsid w:val="00826605"/>
    <w:rsid w:val="008266CA"/>
    <w:rsid w:val="00826A5F"/>
    <w:rsid w:val="008272E9"/>
    <w:rsid w:val="0083013E"/>
    <w:rsid w:val="008307E3"/>
    <w:rsid w:val="00831061"/>
    <w:rsid w:val="00831253"/>
    <w:rsid w:val="00831D49"/>
    <w:rsid w:val="00833810"/>
    <w:rsid w:val="008357C6"/>
    <w:rsid w:val="00835E0C"/>
    <w:rsid w:val="00836090"/>
    <w:rsid w:val="008364D3"/>
    <w:rsid w:val="00837B68"/>
    <w:rsid w:val="00837F80"/>
    <w:rsid w:val="00840039"/>
    <w:rsid w:val="00840E30"/>
    <w:rsid w:val="0084185D"/>
    <w:rsid w:val="008419E6"/>
    <w:rsid w:val="0084249F"/>
    <w:rsid w:val="00843D51"/>
    <w:rsid w:val="008445E9"/>
    <w:rsid w:val="00844938"/>
    <w:rsid w:val="008450C2"/>
    <w:rsid w:val="00845DF9"/>
    <w:rsid w:val="00845F31"/>
    <w:rsid w:val="008470BB"/>
    <w:rsid w:val="00850F9A"/>
    <w:rsid w:val="008537F4"/>
    <w:rsid w:val="00853BC9"/>
    <w:rsid w:val="00853F24"/>
    <w:rsid w:val="00854B8B"/>
    <w:rsid w:val="00855769"/>
    <w:rsid w:val="00857E8C"/>
    <w:rsid w:val="008620D5"/>
    <w:rsid w:val="0086342B"/>
    <w:rsid w:val="00863751"/>
    <w:rsid w:val="0086475D"/>
    <w:rsid w:val="00864ADD"/>
    <w:rsid w:val="00864D61"/>
    <w:rsid w:val="00865C7B"/>
    <w:rsid w:val="008670A2"/>
    <w:rsid w:val="0086787B"/>
    <w:rsid w:val="0087198F"/>
    <w:rsid w:val="00872218"/>
    <w:rsid w:val="00872A37"/>
    <w:rsid w:val="00873869"/>
    <w:rsid w:val="00875194"/>
    <w:rsid w:val="008772C6"/>
    <w:rsid w:val="00880244"/>
    <w:rsid w:val="00881C66"/>
    <w:rsid w:val="008824E8"/>
    <w:rsid w:val="00882F68"/>
    <w:rsid w:val="008842FA"/>
    <w:rsid w:val="0088558B"/>
    <w:rsid w:val="008855E5"/>
    <w:rsid w:val="008862CD"/>
    <w:rsid w:val="00886757"/>
    <w:rsid w:val="00886CAF"/>
    <w:rsid w:val="00887469"/>
    <w:rsid w:val="00887B77"/>
    <w:rsid w:val="00887D6E"/>
    <w:rsid w:val="00887F8E"/>
    <w:rsid w:val="00891CA6"/>
    <w:rsid w:val="00891F8F"/>
    <w:rsid w:val="00892006"/>
    <w:rsid w:val="00892BCC"/>
    <w:rsid w:val="00892CF7"/>
    <w:rsid w:val="00892E73"/>
    <w:rsid w:val="008A06F4"/>
    <w:rsid w:val="008A114F"/>
    <w:rsid w:val="008A4499"/>
    <w:rsid w:val="008A4C96"/>
    <w:rsid w:val="008A4CD3"/>
    <w:rsid w:val="008A6469"/>
    <w:rsid w:val="008A6B4B"/>
    <w:rsid w:val="008A6C51"/>
    <w:rsid w:val="008A6F92"/>
    <w:rsid w:val="008A7111"/>
    <w:rsid w:val="008A711B"/>
    <w:rsid w:val="008A7654"/>
    <w:rsid w:val="008B02F9"/>
    <w:rsid w:val="008B065D"/>
    <w:rsid w:val="008B06A7"/>
    <w:rsid w:val="008B1761"/>
    <w:rsid w:val="008B1F10"/>
    <w:rsid w:val="008B2177"/>
    <w:rsid w:val="008B3172"/>
    <w:rsid w:val="008B5E8A"/>
    <w:rsid w:val="008B61C2"/>
    <w:rsid w:val="008B61F6"/>
    <w:rsid w:val="008B63FF"/>
    <w:rsid w:val="008B6930"/>
    <w:rsid w:val="008B6CB6"/>
    <w:rsid w:val="008B7112"/>
    <w:rsid w:val="008C0973"/>
    <w:rsid w:val="008C0BDE"/>
    <w:rsid w:val="008C1690"/>
    <w:rsid w:val="008C287E"/>
    <w:rsid w:val="008C2B19"/>
    <w:rsid w:val="008C2EC0"/>
    <w:rsid w:val="008C33A1"/>
    <w:rsid w:val="008C3D5E"/>
    <w:rsid w:val="008C451D"/>
    <w:rsid w:val="008C5348"/>
    <w:rsid w:val="008C56E9"/>
    <w:rsid w:val="008C6643"/>
    <w:rsid w:val="008C6E8B"/>
    <w:rsid w:val="008C7289"/>
    <w:rsid w:val="008D0679"/>
    <w:rsid w:val="008D1BF1"/>
    <w:rsid w:val="008D1E7E"/>
    <w:rsid w:val="008D3193"/>
    <w:rsid w:val="008D51A3"/>
    <w:rsid w:val="008D5EA3"/>
    <w:rsid w:val="008D67B7"/>
    <w:rsid w:val="008E09D1"/>
    <w:rsid w:val="008E1D3C"/>
    <w:rsid w:val="008E2762"/>
    <w:rsid w:val="008E2B51"/>
    <w:rsid w:val="008E30CF"/>
    <w:rsid w:val="008E370D"/>
    <w:rsid w:val="008E4753"/>
    <w:rsid w:val="008E4CDB"/>
    <w:rsid w:val="008E5420"/>
    <w:rsid w:val="008E6162"/>
    <w:rsid w:val="008F08AB"/>
    <w:rsid w:val="008F410D"/>
    <w:rsid w:val="008F4269"/>
    <w:rsid w:val="008F5A65"/>
    <w:rsid w:val="008F72C2"/>
    <w:rsid w:val="008F7EB2"/>
    <w:rsid w:val="00900604"/>
    <w:rsid w:val="00900FF7"/>
    <w:rsid w:val="009025DE"/>
    <w:rsid w:val="00902AD3"/>
    <w:rsid w:val="00902DC5"/>
    <w:rsid w:val="00904868"/>
    <w:rsid w:val="00906332"/>
    <w:rsid w:val="0090729B"/>
    <w:rsid w:val="00907AC9"/>
    <w:rsid w:val="00907F88"/>
    <w:rsid w:val="00910028"/>
    <w:rsid w:val="009105BD"/>
    <w:rsid w:val="00912CB0"/>
    <w:rsid w:val="009138F6"/>
    <w:rsid w:val="0091421D"/>
    <w:rsid w:val="0091426F"/>
    <w:rsid w:val="0091462E"/>
    <w:rsid w:val="00914AD9"/>
    <w:rsid w:val="00916FE3"/>
    <w:rsid w:val="009174AD"/>
    <w:rsid w:val="00917665"/>
    <w:rsid w:val="0092042B"/>
    <w:rsid w:val="00920887"/>
    <w:rsid w:val="00921566"/>
    <w:rsid w:val="00921FAB"/>
    <w:rsid w:val="009225C1"/>
    <w:rsid w:val="00922EDF"/>
    <w:rsid w:val="0092498B"/>
    <w:rsid w:val="00925451"/>
    <w:rsid w:val="00926038"/>
    <w:rsid w:val="0092756F"/>
    <w:rsid w:val="00927CA1"/>
    <w:rsid w:val="00930F6B"/>
    <w:rsid w:val="009337FE"/>
    <w:rsid w:val="00934ED7"/>
    <w:rsid w:val="00935145"/>
    <w:rsid w:val="00935455"/>
    <w:rsid w:val="0093553C"/>
    <w:rsid w:val="00935FD5"/>
    <w:rsid w:val="009361FD"/>
    <w:rsid w:val="00940240"/>
    <w:rsid w:val="0094043A"/>
    <w:rsid w:val="00940754"/>
    <w:rsid w:val="00940803"/>
    <w:rsid w:val="00941DD9"/>
    <w:rsid w:val="00941E60"/>
    <w:rsid w:val="00942094"/>
    <w:rsid w:val="00942AE5"/>
    <w:rsid w:val="00943600"/>
    <w:rsid w:val="00943655"/>
    <w:rsid w:val="00943A8C"/>
    <w:rsid w:val="00944411"/>
    <w:rsid w:val="00945A01"/>
    <w:rsid w:val="00950006"/>
    <w:rsid w:val="00950382"/>
    <w:rsid w:val="00950AAF"/>
    <w:rsid w:val="00950C0C"/>
    <w:rsid w:val="0095267E"/>
    <w:rsid w:val="00956496"/>
    <w:rsid w:val="009566EA"/>
    <w:rsid w:val="00956821"/>
    <w:rsid w:val="00956C64"/>
    <w:rsid w:val="00961A04"/>
    <w:rsid w:val="0096313C"/>
    <w:rsid w:val="009638F9"/>
    <w:rsid w:val="00963FC2"/>
    <w:rsid w:val="009645B6"/>
    <w:rsid w:val="00965415"/>
    <w:rsid w:val="009662D4"/>
    <w:rsid w:val="00970FB4"/>
    <w:rsid w:val="00973782"/>
    <w:rsid w:val="00974B66"/>
    <w:rsid w:val="00975586"/>
    <w:rsid w:val="009765F3"/>
    <w:rsid w:val="00981055"/>
    <w:rsid w:val="00982549"/>
    <w:rsid w:val="00983353"/>
    <w:rsid w:val="00983497"/>
    <w:rsid w:val="009852F0"/>
    <w:rsid w:val="00986131"/>
    <w:rsid w:val="0098624A"/>
    <w:rsid w:val="009867DC"/>
    <w:rsid w:val="009875AF"/>
    <w:rsid w:val="00990812"/>
    <w:rsid w:val="00991B8B"/>
    <w:rsid w:val="00991C3B"/>
    <w:rsid w:val="00992C81"/>
    <w:rsid w:val="009939D1"/>
    <w:rsid w:val="009949DC"/>
    <w:rsid w:val="00994B95"/>
    <w:rsid w:val="00994E12"/>
    <w:rsid w:val="00995B1B"/>
    <w:rsid w:val="00997F5C"/>
    <w:rsid w:val="009A3DE3"/>
    <w:rsid w:val="009A3EE5"/>
    <w:rsid w:val="009A3FB9"/>
    <w:rsid w:val="009A4116"/>
    <w:rsid w:val="009A4756"/>
    <w:rsid w:val="009A5A80"/>
    <w:rsid w:val="009B0735"/>
    <w:rsid w:val="009B0F63"/>
    <w:rsid w:val="009B1787"/>
    <w:rsid w:val="009B1F2A"/>
    <w:rsid w:val="009B2A9C"/>
    <w:rsid w:val="009B59B9"/>
    <w:rsid w:val="009B5BB5"/>
    <w:rsid w:val="009B5D08"/>
    <w:rsid w:val="009B5F83"/>
    <w:rsid w:val="009B621A"/>
    <w:rsid w:val="009B631B"/>
    <w:rsid w:val="009B7BC7"/>
    <w:rsid w:val="009C12BB"/>
    <w:rsid w:val="009C20C1"/>
    <w:rsid w:val="009C3215"/>
    <w:rsid w:val="009C32B4"/>
    <w:rsid w:val="009C3756"/>
    <w:rsid w:val="009C654F"/>
    <w:rsid w:val="009C69D4"/>
    <w:rsid w:val="009D03BF"/>
    <w:rsid w:val="009D0A41"/>
    <w:rsid w:val="009D0F48"/>
    <w:rsid w:val="009D112B"/>
    <w:rsid w:val="009D2EBA"/>
    <w:rsid w:val="009D32AD"/>
    <w:rsid w:val="009D60B3"/>
    <w:rsid w:val="009D6357"/>
    <w:rsid w:val="009D64CB"/>
    <w:rsid w:val="009D6D95"/>
    <w:rsid w:val="009D7B02"/>
    <w:rsid w:val="009D7DB5"/>
    <w:rsid w:val="009D7F27"/>
    <w:rsid w:val="009E08F0"/>
    <w:rsid w:val="009E0D21"/>
    <w:rsid w:val="009E1673"/>
    <w:rsid w:val="009E1FE7"/>
    <w:rsid w:val="009E226D"/>
    <w:rsid w:val="009E3768"/>
    <w:rsid w:val="009E3BEA"/>
    <w:rsid w:val="009E4E30"/>
    <w:rsid w:val="009E6305"/>
    <w:rsid w:val="009F2BFE"/>
    <w:rsid w:val="009F3A4C"/>
    <w:rsid w:val="009F5385"/>
    <w:rsid w:val="009F5F9A"/>
    <w:rsid w:val="009F628B"/>
    <w:rsid w:val="009F673F"/>
    <w:rsid w:val="009F6945"/>
    <w:rsid w:val="009F6F95"/>
    <w:rsid w:val="009F7456"/>
    <w:rsid w:val="00A016A6"/>
    <w:rsid w:val="00A01DC5"/>
    <w:rsid w:val="00A02621"/>
    <w:rsid w:val="00A02910"/>
    <w:rsid w:val="00A04CDA"/>
    <w:rsid w:val="00A05248"/>
    <w:rsid w:val="00A0544C"/>
    <w:rsid w:val="00A05690"/>
    <w:rsid w:val="00A108C9"/>
    <w:rsid w:val="00A11A8B"/>
    <w:rsid w:val="00A11D37"/>
    <w:rsid w:val="00A128AA"/>
    <w:rsid w:val="00A1460E"/>
    <w:rsid w:val="00A14616"/>
    <w:rsid w:val="00A14B33"/>
    <w:rsid w:val="00A14F46"/>
    <w:rsid w:val="00A1652B"/>
    <w:rsid w:val="00A23057"/>
    <w:rsid w:val="00A240E5"/>
    <w:rsid w:val="00A24C92"/>
    <w:rsid w:val="00A24DDC"/>
    <w:rsid w:val="00A264D2"/>
    <w:rsid w:val="00A32695"/>
    <w:rsid w:val="00A334DE"/>
    <w:rsid w:val="00A34E81"/>
    <w:rsid w:val="00A35101"/>
    <w:rsid w:val="00A3581D"/>
    <w:rsid w:val="00A36669"/>
    <w:rsid w:val="00A43653"/>
    <w:rsid w:val="00A4385C"/>
    <w:rsid w:val="00A43FDD"/>
    <w:rsid w:val="00A456CD"/>
    <w:rsid w:val="00A47D50"/>
    <w:rsid w:val="00A5019D"/>
    <w:rsid w:val="00A50FCD"/>
    <w:rsid w:val="00A51D5C"/>
    <w:rsid w:val="00A5214D"/>
    <w:rsid w:val="00A527F6"/>
    <w:rsid w:val="00A53A13"/>
    <w:rsid w:val="00A53C7B"/>
    <w:rsid w:val="00A53EB2"/>
    <w:rsid w:val="00A56366"/>
    <w:rsid w:val="00A56D92"/>
    <w:rsid w:val="00A60C50"/>
    <w:rsid w:val="00A60DC2"/>
    <w:rsid w:val="00A6498E"/>
    <w:rsid w:val="00A64B4A"/>
    <w:rsid w:val="00A65B00"/>
    <w:rsid w:val="00A65CA3"/>
    <w:rsid w:val="00A66101"/>
    <w:rsid w:val="00A6689D"/>
    <w:rsid w:val="00A71050"/>
    <w:rsid w:val="00A71BA5"/>
    <w:rsid w:val="00A71F49"/>
    <w:rsid w:val="00A720E3"/>
    <w:rsid w:val="00A753F5"/>
    <w:rsid w:val="00A75A1F"/>
    <w:rsid w:val="00A771D0"/>
    <w:rsid w:val="00A77F92"/>
    <w:rsid w:val="00A806CF"/>
    <w:rsid w:val="00A80AE8"/>
    <w:rsid w:val="00A80C6F"/>
    <w:rsid w:val="00A82B9E"/>
    <w:rsid w:val="00A835BF"/>
    <w:rsid w:val="00A83CD5"/>
    <w:rsid w:val="00A849FB"/>
    <w:rsid w:val="00A84E40"/>
    <w:rsid w:val="00A85D23"/>
    <w:rsid w:val="00A8611B"/>
    <w:rsid w:val="00A909B7"/>
    <w:rsid w:val="00A91400"/>
    <w:rsid w:val="00A920DD"/>
    <w:rsid w:val="00A922AE"/>
    <w:rsid w:val="00A9288A"/>
    <w:rsid w:val="00A92FAE"/>
    <w:rsid w:val="00A93119"/>
    <w:rsid w:val="00A9317C"/>
    <w:rsid w:val="00A93854"/>
    <w:rsid w:val="00A94982"/>
    <w:rsid w:val="00A95EC2"/>
    <w:rsid w:val="00A96B3D"/>
    <w:rsid w:val="00A97AF6"/>
    <w:rsid w:val="00AA192D"/>
    <w:rsid w:val="00AA2490"/>
    <w:rsid w:val="00AA25E0"/>
    <w:rsid w:val="00AA4079"/>
    <w:rsid w:val="00AA52F7"/>
    <w:rsid w:val="00AA5EC0"/>
    <w:rsid w:val="00AA5F38"/>
    <w:rsid w:val="00AA673D"/>
    <w:rsid w:val="00AA7BFE"/>
    <w:rsid w:val="00AB0693"/>
    <w:rsid w:val="00AB12F5"/>
    <w:rsid w:val="00AB1831"/>
    <w:rsid w:val="00AB194D"/>
    <w:rsid w:val="00AB1F7D"/>
    <w:rsid w:val="00AB23D1"/>
    <w:rsid w:val="00AB350E"/>
    <w:rsid w:val="00AB4553"/>
    <w:rsid w:val="00AB5DBB"/>
    <w:rsid w:val="00AB6899"/>
    <w:rsid w:val="00AB6B9E"/>
    <w:rsid w:val="00AB7DB7"/>
    <w:rsid w:val="00AB7DB8"/>
    <w:rsid w:val="00AC0699"/>
    <w:rsid w:val="00AC08D2"/>
    <w:rsid w:val="00AC16C5"/>
    <w:rsid w:val="00AC39BD"/>
    <w:rsid w:val="00AC41DC"/>
    <w:rsid w:val="00AC53E3"/>
    <w:rsid w:val="00AC5D16"/>
    <w:rsid w:val="00AC63F0"/>
    <w:rsid w:val="00AC6756"/>
    <w:rsid w:val="00AC6CF1"/>
    <w:rsid w:val="00AC7728"/>
    <w:rsid w:val="00AD0394"/>
    <w:rsid w:val="00AD0B8F"/>
    <w:rsid w:val="00AD19DE"/>
    <w:rsid w:val="00AD1B97"/>
    <w:rsid w:val="00AD2128"/>
    <w:rsid w:val="00AD2FD8"/>
    <w:rsid w:val="00AD36CC"/>
    <w:rsid w:val="00AD37A4"/>
    <w:rsid w:val="00AD5032"/>
    <w:rsid w:val="00AD54F9"/>
    <w:rsid w:val="00AD59FE"/>
    <w:rsid w:val="00AD6170"/>
    <w:rsid w:val="00AD643A"/>
    <w:rsid w:val="00AD669A"/>
    <w:rsid w:val="00AD6D34"/>
    <w:rsid w:val="00AD6F54"/>
    <w:rsid w:val="00AD728A"/>
    <w:rsid w:val="00AD72DB"/>
    <w:rsid w:val="00AE2BCD"/>
    <w:rsid w:val="00AE3660"/>
    <w:rsid w:val="00AE3F05"/>
    <w:rsid w:val="00AE4B01"/>
    <w:rsid w:val="00AE4C74"/>
    <w:rsid w:val="00AE5BB8"/>
    <w:rsid w:val="00AF0688"/>
    <w:rsid w:val="00AF06B0"/>
    <w:rsid w:val="00AF0894"/>
    <w:rsid w:val="00AF3077"/>
    <w:rsid w:val="00AF3E91"/>
    <w:rsid w:val="00AF446C"/>
    <w:rsid w:val="00AF515F"/>
    <w:rsid w:val="00AF5201"/>
    <w:rsid w:val="00AF5C14"/>
    <w:rsid w:val="00AF785D"/>
    <w:rsid w:val="00AF7F89"/>
    <w:rsid w:val="00B005BC"/>
    <w:rsid w:val="00B0263F"/>
    <w:rsid w:val="00B03147"/>
    <w:rsid w:val="00B0450E"/>
    <w:rsid w:val="00B04672"/>
    <w:rsid w:val="00B0709E"/>
    <w:rsid w:val="00B07E4A"/>
    <w:rsid w:val="00B118B2"/>
    <w:rsid w:val="00B11BE2"/>
    <w:rsid w:val="00B12051"/>
    <w:rsid w:val="00B12658"/>
    <w:rsid w:val="00B14268"/>
    <w:rsid w:val="00B143BF"/>
    <w:rsid w:val="00B1540A"/>
    <w:rsid w:val="00B1682C"/>
    <w:rsid w:val="00B16C93"/>
    <w:rsid w:val="00B17B2B"/>
    <w:rsid w:val="00B17E58"/>
    <w:rsid w:val="00B2088D"/>
    <w:rsid w:val="00B21D1D"/>
    <w:rsid w:val="00B23587"/>
    <w:rsid w:val="00B24A12"/>
    <w:rsid w:val="00B261AD"/>
    <w:rsid w:val="00B2691D"/>
    <w:rsid w:val="00B26D9A"/>
    <w:rsid w:val="00B303BE"/>
    <w:rsid w:val="00B31C8A"/>
    <w:rsid w:val="00B33778"/>
    <w:rsid w:val="00B33AA6"/>
    <w:rsid w:val="00B33D75"/>
    <w:rsid w:val="00B34A28"/>
    <w:rsid w:val="00B351BB"/>
    <w:rsid w:val="00B35E87"/>
    <w:rsid w:val="00B371A4"/>
    <w:rsid w:val="00B373F3"/>
    <w:rsid w:val="00B376D5"/>
    <w:rsid w:val="00B377D4"/>
    <w:rsid w:val="00B37DF3"/>
    <w:rsid w:val="00B40596"/>
    <w:rsid w:val="00B4084B"/>
    <w:rsid w:val="00B40D3F"/>
    <w:rsid w:val="00B41215"/>
    <w:rsid w:val="00B41256"/>
    <w:rsid w:val="00B42964"/>
    <w:rsid w:val="00B43DE8"/>
    <w:rsid w:val="00B4516A"/>
    <w:rsid w:val="00B4615D"/>
    <w:rsid w:val="00B46E50"/>
    <w:rsid w:val="00B475CF"/>
    <w:rsid w:val="00B476DE"/>
    <w:rsid w:val="00B47E6B"/>
    <w:rsid w:val="00B503DA"/>
    <w:rsid w:val="00B50CC1"/>
    <w:rsid w:val="00B50D2D"/>
    <w:rsid w:val="00B522B1"/>
    <w:rsid w:val="00B52642"/>
    <w:rsid w:val="00B536E2"/>
    <w:rsid w:val="00B54766"/>
    <w:rsid w:val="00B5578D"/>
    <w:rsid w:val="00B578F9"/>
    <w:rsid w:val="00B60ACC"/>
    <w:rsid w:val="00B619EE"/>
    <w:rsid w:val="00B61A43"/>
    <w:rsid w:val="00B632A0"/>
    <w:rsid w:val="00B63ACF"/>
    <w:rsid w:val="00B63F0B"/>
    <w:rsid w:val="00B652AA"/>
    <w:rsid w:val="00B656E0"/>
    <w:rsid w:val="00B6593A"/>
    <w:rsid w:val="00B65DD1"/>
    <w:rsid w:val="00B66A45"/>
    <w:rsid w:val="00B671C0"/>
    <w:rsid w:val="00B67A32"/>
    <w:rsid w:val="00B702B8"/>
    <w:rsid w:val="00B70F79"/>
    <w:rsid w:val="00B724F6"/>
    <w:rsid w:val="00B73136"/>
    <w:rsid w:val="00B7359C"/>
    <w:rsid w:val="00B73786"/>
    <w:rsid w:val="00B74C16"/>
    <w:rsid w:val="00B757A4"/>
    <w:rsid w:val="00B75FE1"/>
    <w:rsid w:val="00B767D2"/>
    <w:rsid w:val="00B76A0B"/>
    <w:rsid w:val="00B7762B"/>
    <w:rsid w:val="00B80392"/>
    <w:rsid w:val="00B812DE"/>
    <w:rsid w:val="00B8156B"/>
    <w:rsid w:val="00B8173C"/>
    <w:rsid w:val="00B81CBA"/>
    <w:rsid w:val="00B820BE"/>
    <w:rsid w:val="00B831D3"/>
    <w:rsid w:val="00B835D1"/>
    <w:rsid w:val="00B83CF5"/>
    <w:rsid w:val="00B84FAE"/>
    <w:rsid w:val="00B85303"/>
    <w:rsid w:val="00B86BF5"/>
    <w:rsid w:val="00B86CDA"/>
    <w:rsid w:val="00B9346A"/>
    <w:rsid w:val="00B93B08"/>
    <w:rsid w:val="00B96361"/>
    <w:rsid w:val="00B97672"/>
    <w:rsid w:val="00BA320E"/>
    <w:rsid w:val="00BA4C99"/>
    <w:rsid w:val="00BA5961"/>
    <w:rsid w:val="00BA72F2"/>
    <w:rsid w:val="00BA75AE"/>
    <w:rsid w:val="00BA77FC"/>
    <w:rsid w:val="00BB0C07"/>
    <w:rsid w:val="00BB0C0D"/>
    <w:rsid w:val="00BB16A7"/>
    <w:rsid w:val="00BB17A1"/>
    <w:rsid w:val="00BB2975"/>
    <w:rsid w:val="00BB34A9"/>
    <w:rsid w:val="00BB48CB"/>
    <w:rsid w:val="00BB545E"/>
    <w:rsid w:val="00BB5529"/>
    <w:rsid w:val="00BB6047"/>
    <w:rsid w:val="00BB6A68"/>
    <w:rsid w:val="00BB73C0"/>
    <w:rsid w:val="00BC0AD1"/>
    <w:rsid w:val="00BC115F"/>
    <w:rsid w:val="00BC28F0"/>
    <w:rsid w:val="00BC2BA0"/>
    <w:rsid w:val="00BC3CF2"/>
    <w:rsid w:val="00BC43A3"/>
    <w:rsid w:val="00BC465A"/>
    <w:rsid w:val="00BC5728"/>
    <w:rsid w:val="00BC673D"/>
    <w:rsid w:val="00BC698E"/>
    <w:rsid w:val="00BC6D64"/>
    <w:rsid w:val="00BC7EE2"/>
    <w:rsid w:val="00BD0260"/>
    <w:rsid w:val="00BD09E4"/>
    <w:rsid w:val="00BD14F3"/>
    <w:rsid w:val="00BD358D"/>
    <w:rsid w:val="00BD35CD"/>
    <w:rsid w:val="00BD36E6"/>
    <w:rsid w:val="00BD375E"/>
    <w:rsid w:val="00BD394C"/>
    <w:rsid w:val="00BD3BD3"/>
    <w:rsid w:val="00BD40AE"/>
    <w:rsid w:val="00BD4C6A"/>
    <w:rsid w:val="00BD6343"/>
    <w:rsid w:val="00BD670E"/>
    <w:rsid w:val="00BD74EB"/>
    <w:rsid w:val="00BD784A"/>
    <w:rsid w:val="00BE0417"/>
    <w:rsid w:val="00BE0E90"/>
    <w:rsid w:val="00BE18DF"/>
    <w:rsid w:val="00BE2188"/>
    <w:rsid w:val="00BE28BC"/>
    <w:rsid w:val="00BE2A9D"/>
    <w:rsid w:val="00BE7E40"/>
    <w:rsid w:val="00BF0DEE"/>
    <w:rsid w:val="00BF1A5C"/>
    <w:rsid w:val="00BF236D"/>
    <w:rsid w:val="00BF2D29"/>
    <w:rsid w:val="00BF43B7"/>
    <w:rsid w:val="00BF5E2B"/>
    <w:rsid w:val="00BF5F35"/>
    <w:rsid w:val="00BF61F1"/>
    <w:rsid w:val="00BF6D97"/>
    <w:rsid w:val="00BF791C"/>
    <w:rsid w:val="00C02996"/>
    <w:rsid w:val="00C035C0"/>
    <w:rsid w:val="00C0368D"/>
    <w:rsid w:val="00C04848"/>
    <w:rsid w:val="00C04FF6"/>
    <w:rsid w:val="00C05BF1"/>
    <w:rsid w:val="00C05C05"/>
    <w:rsid w:val="00C066D3"/>
    <w:rsid w:val="00C06913"/>
    <w:rsid w:val="00C06DB6"/>
    <w:rsid w:val="00C073D2"/>
    <w:rsid w:val="00C07823"/>
    <w:rsid w:val="00C103A5"/>
    <w:rsid w:val="00C127CC"/>
    <w:rsid w:val="00C13256"/>
    <w:rsid w:val="00C136BF"/>
    <w:rsid w:val="00C13810"/>
    <w:rsid w:val="00C141CA"/>
    <w:rsid w:val="00C14777"/>
    <w:rsid w:val="00C17124"/>
    <w:rsid w:val="00C17C7F"/>
    <w:rsid w:val="00C20310"/>
    <w:rsid w:val="00C20454"/>
    <w:rsid w:val="00C2056D"/>
    <w:rsid w:val="00C219B6"/>
    <w:rsid w:val="00C229F9"/>
    <w:rsid w:val="00C22E96"/>
    <w:rsid w:val="00C2454F"/>
    <w:rsid w:val="00C25B15"/>
    <w:rsid w:val="00C265B5"/>
    <w:rsid w:val="00C26B29"/>
    <w:rsid w:val="00C26EB5"/>
    <w:rsid w:val="00C276DE"/>
    <w:rsid w:val="00C27C00"/>
    <w:rsid w:val="00C304CD"/>
    <w:rsid w:val="00C319EF"/>
    <w:rsid w:val="00C31C53"/>
    <w:rsid w:val="00C33A2D"/>
    <w:rsid w:val="00C33C41"/>
    <w:rsid w:val="00C33C9C"/>
    <w:rsid w:val="00C351A9"/>
    <w:rsid w:val="00C35884"/>
    <w:rsid w:val="00C358F3"/>
    <w:rsid w:val="00C4024E"/>
    <w:rsid w:val="00C40A78"/>
    <w:rsid w:val="00C431FA"/>
    <w:rsid w:val="00C437F1"/>
    <w:rsid w:val="00C4435D"/>
    <w:rsid w:val="00C44B5D"/>
    <w:rsid w:val="00C44C26"/>
    <w:rsid w:val="00C457ED"/>
    <w:rsid w:val="00C469DE"/>
    <w:rsid w:val="00C469E9"/>
    <w:rsid w:val="00C46CFA"/>
    <w:rsid w:val="00C472BC"/>
    <w:rsid w:val="00C47B83"/>
    <w:rsid w:val="00C47C75"/>
    <w:rsid w:val="00C47F07"/>
    <w:rsid w:val="00C504B2"/>
    <w:rsid w:val="00C50BE2"/>
    <w:rsid w:val="00C50F35"/>
    <w:rsid w:val="00C510BA"/>
    <w:rsid w:val="00C53D5D"/>
    <w:rsid w:val="00C54A7F"/>
    <w:rsid w:val="00C555F9"/>
    <w:rsid w:val="00C5626D"/>
    <w:rsid w:val="00C563B0"/>
    <w:rsid w:val="00C56D98"/>
    <w:rsid w:val="00C56EA4"/>
    <w:rsid w:val="00C60C5A"/>
    <w:rsid w:val="00C611D7"/>
    <w:rsid w:val="00C61ACC"/>
    <w:rsid w:val="00C62045"/>
    <w:rsid w:val="00C62E45"/>
    <w:rsid w:val="00C6476A"/>
    <w:rsid w:val="00C64CB6"/>
    <w:rsid w:val="00C64D10"/>
    <w:rsid w:val="00C65535"/>
    <w:rsid w:val="00C65E3C"/>
    <w:rsid w:val="00C666A6"/>
    <w:rsid w:val="00C666EF"/>
    <w:rsid w:val="00C67502"/>
    <w:rsid w:val="00C67962"/>
    <w:rsid w:val="00C67EE4"/>
    <w:rsid w:val="00C70244"/>
    <w:rsid w:val="00C70594"/>
    <w:rsid w:val="00C707F7"/>
    <w:rsid w:val="00C708D1"/>
    <w:rsid w:val="00C717FC"/>
    <w:rsid w:val="00C7240C"/>
    <w:rsid w:val="00C7284D"/>
    <w:rsid w:val="00C730F9"/>
    <w:rsid w:val="00C7386E"/>
    <w:rsid w:val="00C76248"/>
    <w:rsid w:val="00C822F6"/>
    <w:rsid w:val="00C82E33"/>
    <w:rsid w:val="00C83442"/>
    <w:rsid w:val="00C83633"/>
    <w:rsid w:val="00C83A3A"/>
    <w:rsid w:val="00C85A89"/>
    <w:rsid w:val="00C85F4D"/>
    <w:rsid w:val="00C8659D"/>
    <w:rsid w:val="00C87929"/>
    <w:rsid w:val="00C900AD"/>
    <w:rsid w:val="00C90263"/>
    <w:rsid w:val="00C90E32"/>
    <w:rsid w:val="00C90FAF"/>
    <w:rsid w:val="00C91903"/>
    <w:rsid w:val="00C91E97"/>
    <w:rsid w:val="00C95557"/>
    <w:rsid w:val="00C9588D"/>
    <w:rsid w:val="00C96AE6"/>
    <w:rsid w:val="00CA027F"/>
    <w:rsid w:val="00CA19A0"/>
    <w:rsid w:val="00CA1AEB"/>
    <w:rsid w:val="00CA2455"/>
    <w:rsid w:val="00CA2C32"/>
    <w:rsid w:val="00CA3C38"/>
    <w:rsid w:val="00CA3D24"/>
    <w:rsid w:val="00CA4E51"/>
    <w:rsid w:val="00CA5700"/>
    <w:rsid w:val="00CA7624"/>
    <w:rsid w:val="00CB188F"/>
    <w:rsid w:val="00CB2381"/>
    <w:rsid w:val="00CB318F"/>
    <w:rsid w:val="00CB34F1"/>
    <w:rsid w:val="00CB3AFF"/>
    <w:rsid w:val="00CB6731"/>
    <w:rsid w:val="00CC02DD"/>
    <w:rsid w:val="00CC1666"/>
    <w:rsid w:val="00CC1748"/>
    <w:rsid w:val="00CC1778"/>
    <w:rsid w:val="00CC314D"/>
    <w:rsid w:val="00CC392B"/>
    <w:rsid w:val="00CC3C97"/>
    <w:rsid w:val="00CC48FF"/>
    <w:rsid w:val="00CC5843"/>
    <w:rsid w:val="00CC5D9D"/>
    <w:rsid w:val="00CC7B90"/>
    <w:rsid w:val="00CC7FE6"/>
    <w:rsid w:val="00CD01B4"/>
    <w:rsid w:val="00CD0D4F"/>
    <w:rsid w:val="00CD14D0"/>
    <w:rsid w:val="00CD1D43"/>
    <w:rsid w:val="00CD2488"/>
    <w:rsid w:val="00CD2B32"/>
    <w:rsid w:val="00CD30C5"/>
    <w:rsid w:val="00CD34FA"/>
    <w:rsid w:val="00CD512F"/>
    <w:rsid w:val="00CD5D8E"/>
    <w:rsid w:val="00CD6497"/>
    <w:rsid w:val="00CD6ABE"/>
    <w:rsid w:val="00CD7A7F"/>
    <w:rsid w:val="00CE1361"/>
    <w:rsid w:val="00CE2A16"/>
    <w:rsid w:val="00CE5049"/>
    <w:rsid w:val="00CE60A6"/>
    <w:rsid w:val="00CE7A2E"/>
    <w:rsid w:val="00CF0418"/>
    <w:rsid w:val="00CF0BCB"/>
    <w:rsid w:val="00CF171C"/>
    <w:rsid w:val="00CF29C4"/>
    <w:rsid w:val="00CF35D0"/>
    <w:rsid w:val="00CF384C"/>
    <w:rsid w:val="00CF4829"/>
    <w:rsid w:val="00CF53D8"/>
    <w:rsid w:val="00CF656D"/>
    <w:rsid w:val="00D00271"/>
    <w:rsid w:val="00D006CD"/>
    <w:rsid w:val="00D00C96"/>
    <w:rsid w:val="00D00CC2"/>
    <w:rsid w:val="00D010F8"/>
    <w:rsid w:val="00D0138C"/>
    <w:rsid w:val="00D0171E"/>
    <w:rsid w:val="00D02409"/>
    <w:rsid w:val="00D0248C"/>
    <w:rsid w:val="00D03A11"/>
    <w:rsid w:val="00D03BC6"/>
    <w:rsid w:val="00D03ED7"/>
    <w:rsid w:val="00D05D81"/>
    <w:rsid w:val="00D06276"/>
    <w:rsid w:val="00D06A9A"/>
    <w:rsid w:val="00D06B35"/>
    <w:rsid w:val="00D06BE9"/>
    <w:rsid w:val="00D10263"/>
    <w:rsid w:val="00D11F49"/>
    <w:rsid w:val="00D12FEF"/>
    <w:rsid w:val="00D135A9"/>
    <w:rsid w:val="00D15E74"/>
    <w:rsid w:val="00D20706"/>
    <w:rsid w:val="00D20F62"/>
    <w:rsid w:val="00D214F1"/>
    <w:rsid w:val="00D229F6"/>
    <w:rsid w:val="00D22FCB"/>
    <w:rsid w:val="00D242C2"/>
    <w:rsid w:val="00D243DD"/>
    <w:rsid w:val="00D253BA"/>
    <w:rsid w:val="00D26C34"/>
    <w:rsid w:val="00D3084C"/>
    <w:rsid w:val="00D32EB6"/>
    <w:rsid w:val="00D35F0A"/>
    <w:rsid w:val="00D360CF"/>
    <w:rsid w:val="00D367E6"/>
    <w:rsid w:val="00D36F21"/>
    <w:rsid w:val="00D372CB"/>
    <w:rsid w:val="00D37990"/>
    <w:rsid w:val="00D37B16"/>
    <w:rsid w:val="00D37DE9"/>
    <w:rsid w:val="00D40670"/>
    <w:rsid w:val="00D41A0B"/>
    <w:rsid w:val="00D42353"/>
    <w:rsid w:val="00D423B3"/>
    <w:rsid w:val="00D42430"/>
    <w:rsid w:val="00D42A03"/>
    <w:rsid w:val="00D43E1A"/>
    <w:rsid w:val="00D44551"/>
    <w:rsid w:val="00D4470E"/>
    <w:rsid w:val="00D47663"/>
    <w:rsid w:val="00D47763"/>
    <w:rsid w:val="00D51872"/>
    <w:rsid w:val="00D51D5E"/>
    <w:rsid w:val="00D52EB0"/>
    <w:rsid w:val="00D53334"/>
    <w:rsid w:val="00D5347A"/>
    <w:rsid w:val="00D54EEF"/>
    <w:rsid w:val="00D5665E"/>
    <w:rsid w:val="00D56D75"/>
    <w:rsid w:val="00D5783E"/>
    <w:rsid w:val="00D57998"/>
    <w:rsid w:val="00D60974"/>
    <w:rsid w:val="00D60ABB"/>
    <w:rsid w:val="00D6217F"/>
    <w:rsid w:val="00D645CC"/>
    <w:rsid w:val="00D645DA"/>
    <w:rsid w:val="00D66B17"/>
    <w:rsid w:val="00D66B8A"/>
    <w:rsid w:val="00D66B8C"/>
    <w:rsid w:val="00D66EA5"/>
    <w:rsid w:val="00D66FB8"/>
    <w:rsid w:val="00D7127F"/>
    <w:rsid w:val="00D71784"/>
    <w:rsid w:val="00D71992"/>
    <w:rsid w:val="00D74E74"/>
    <w:rsid w:val="00D76D3B"/>
    <w:rsid w:val="00D81A6D"/>
    <w:rsid w:val="00D82113"/>
    <w:rsid w:val="00D83F50"/>
    <w:rsid w:val="00D84746"/>
    <w:rsid w:val="00D85168"/>
    <w:rsid w:val="00D86BDA"/>
    <w:rsid w:val="00D87AF5"/>
    <w:rsid w:val="00D90B35"/>
    <w:rsid w:val="00D92216"/>
    <w:rsid w:val="00D92EA7"/>
    <w:rsid w:val="00D9318F"/>
    <w:rsid w:val="00D93D6E"/>
    <w:rsid w:val="00D9531A"/>
    <w:rsid w:val="00D961EC"/>
    <w:rsid w:val="00D96376"/>
    <w:rsid w:val="00D96401"/>
    <w:rsid w:val="00D96B81"/>
    <w:rsid w:val="00D96CCA"/>
    <w:rsid w:val="00D96D2D"/>
    <w:rsid w:val="00D9725F"/>
    <w:rsid w:val="00D975B9"/>
    <w:rsid w:val="00D97911"/>
    <w:rsid w:val="00D97A57"/>
    <w:rsid w:val="00D97A9F"/>
    <w:rsid w:val="00D97D5C"/>
    <w:rsid w:val="00D97E76"/>
    <w:rsid w:val="00DA15CB"/>
    <w:rsid w:val="00DA1D93"/>
    <w:rsid w:val="00DA389D"/>
    <w:rsid w:val="00DA5356"/>
    <w:rsid w:val="00DB07A3"/>
    <w:rsid w:val="00DB0B9E"/>
    <w:rsid w:val="00DB29DF"/>
    <w:rsid w:val="00DB31A6"/>
    <w:rsid w:val="00DB3429"/>
    <w:rsid w:val="00DB40BC"/>
    <w:rsid w:val="00DB40F8"/>
    <w:rsid w:val="00DB47DD"/>
    <w:rsid w:val="00DB54DF"/>
    <w:rsid w:val="00DB55A1"/>
    <w:rsid w:val="00DB7B33"/>
    <w:rsid w:val="00DC1C84"/>
    <w:rsid w:val="00DC4D39"/>
    <w:rsid w:val="00DC50B2"/>
    <w:rsid w:val="00DC5D47"/>
    <w:rsid w:val="00DC60DF"/>
    <w:rsid w:val="00DC6169"/>
    <w:rsid w:val="00DC63D3"/>
    <w:rsid w:val="00DC67FE"/>
    <w:rsid w:val="00DC6D38"/>
    <w:rsid w:val="00DC7364"/>
    <w:rsid w:val="00DC7A0C"/>
    <w:rsid w:val="00DC7E72"/>
    <w:rsid w:val="00DD0020"/>
    <w:rsid w:val="00DD1D47"/>
    <w:rsid w:val="00DD2476"/>
    <w:rsid w:val="00DD28F6"/>
    <w:rsid w:val="00DD38A8"/>
    <w:rsid w:val="00DD4290"/>
    <w:rsid w:val="00DD4F0F"/>
    <w:rsid w:val="00DD611F"/>
    <w:rsid w:val="00DE3C7F"/>
    <w:rsid w:val="00DE45D7"/>
    <w:rsid w:val="00DE4BAF"/>
    <w:rsid w:val="00DE5A99"/>
    <w:rsid w:val="00DE5C9A"/>
    <w:rsid w:val="00DE5E97"/>
    <w:rsid w:val="00DF0713"/>
    <w:rsid w:val="00DF1C6E"/>
    <w:rsid w:val="00DF1C7F"/>
    <w:rsid w:val="00DF1CC3"/>
    <w:rsid w:val="00DF2818"/>
    <w:rsid w:val="00DF37CB"/>
    <w:rsid w:val="00DF44F8"/>
    <w:rsid w:val="00DF4E3F"/>
    <w:rsid w:val="00DF5C58"/>
    <w:rsid w:val="00DF626E"/>
    <w:rsid w:val="00DF65EE"/>
    <w:rsid w:val="00DF6834"/>
    <w:rsid w:val="00DF78B8"/>
    <w:rsid w:val="00E00544"/>
    <w:rsid w:val="00E0148F"/>
    <w:rsid w:val="00E01617"/>
    <w:rsid w:val="00E01AB7"/>
    <w:rsid w:val="00E01E4C"/>
    <w:rsid w:val="00E02057"/>
    <w:rsid w:val="00E02C53"/>
    <w:rsid w:val="00E02D87"/>
    <w:rsid w:val="00E0308A"/>
    <w:rsid w:val="00E03A09"/>
    <w:rsid w:val="00E03D29"/>
    <w:rsid w:val="00E03E69"/>
    <w:rsid w:val="00E04CBD"/>
    <w:rsid w:val="00E05578"/>
    <w:rsid w:val="00E05D91"/>
    <w:rsid w:val="00E06718"/>
    <w:rsid w:val="00E0671C"/>
    <w:rsid w:val="00E075F2"/>
    <w:rsid w:val="00E07978"/>
    <w:rsid w:val="00E10D43"/>
    <w:rsid w:val="00E111FC"/>
    <w:rsid w:val="00E114E8"/>
    <w:rsid w:val="00E12CA1"/>
    <w:rsid w:val="00E20E32"/>
    <w:rsid w:val="00E21641"/>
    <w:rsid w:val="00E22CE9"/>
    <w:rsid w:val="00E24501"/>
    <w:rsid w:val="00E24B51"/>
    <w:rsid w:val="00E25482"/>
    <w:rsid w:val="00E266AD"/>
    <w:rsid w:val="00E2698C"/>
    <w:rsid w:val="00E277B3"/>
    <w:rsid w:val="00E27EEE"/>
    <w:rsid w:val="00E27F4D"/>
    <w:rsid w:val="00E31956"/>
    <w:rsid w:val="00E3263B"/>
    <w:rsid w:val="00E34236"/>
    <w:rsid w:val="00E3465D"/>
    <w:rsid w:val="00E36BA3"/>
    <w:rsid w:val="00E36CB6"/>
    <w:rsid w:val="00E37111"/>
    <w:rsid w:val="00E37C0A"/>
    <w:rsid w:val="00E401B2"/>
    <w:rsid w:val="00E40566"/>
    <w:rsid w:val="00E405F4"/>
    <w:rsid w:val="00E40C4E"/>
    <w:rsid w:val="00E444AA"/>
    <w:rsid w:val="00E44FEF"/>
    <w:rsid w:val="00E5369B"/>
    <w:rsid w:val="00E53955"/>
    <w:rsid w:val="00E554DE"/>
    <w:rsid w:val="00E60592"/>
    <w:rsid w:val="00E60F2E"/>
    <w:rsid w:val="00E61984"/>
    <w:rsid w:val="00E61C9F"/>
    <w:rsid w:val="00E620BD"/>
    <w:rsid w:val="00E62113"/>
    <w:rsid w:val="00E6239A"/>
    <w:rsid w:val="00E63276"/>
    <w:rsid w:val="00E63976"/>
    <w:rsid w:val="00E63B02"/>
    <w:rsid w:val="00E63C4A"/>
    <w:rsid w:val="00E656B4"/>
    <w:rsid w:val="00E66354"/>
    <w:rsid w:val="00E678AD"/>
    <w:rsid w:val="00E67F26"/>
    <w:rsid w:val="00E70A3D"/>
    <w:rsid w:val="00E72293"/>
    <w:rsid w:val="00E7299F"/>
    <w:rsid w:val="00E73451"/>
    <w:rsid w:val="00E73B7E"/>
    <w:rsid w:val="00E748B0"/>
    <w:rsid w:val="00E74F5A"/>
    <w:rsid w:val="00E75946"/>
    <w:rsid w:val="00E7651C"/>
    <w:rsid w:val="00E765EB"/>
    <w:rsid w:val="00E766DB"/>
    <w:rsid w:val="00E80F4C"/>
    <w:rsid w:val="00E81BA3"/>
    <w:rsid w:val="00E82547"/>
    <w:rsid w:val="00E82606"/>
    <w:rsid w:val="00E83C07"/>
    <w:rsid w:val="00E84F7D"/>
    <w:rsid w:val="00E8578B"/>
    <w:rsid w:val="00E85926"/>
    <w:rsid w:val="00E8605D"/>
    <w:rsid w:val="00E8788C"/>
    <w:rsid w:val="00E90CF4"/>
    <w:rsid w:val="00E90D9E"/>
    <w:rsid w:val="00E913E3"/>
    <w:rsid w:val="00E91A41"/>
    <w:rsid w:val="00E92B71"/>
    <w:rsid w:val="00E949AE"/>
    <w:rsid w:val="00E97733"/>
    <w:rsid w:val="00EA17DE"/>
    <w:rsid w:val="00EA2A6E"/>
    <w:rsid w:val="00EA3B56"/>
    <w:rsid w:val="00EA3D23"/>
    <w:rsid w:val="00EA3F85"/>
    <w:rsid w:val="00EA4325"/>
    <w:rsid w:val="00EA444A"/>
    <w:rsid w:val="00EA5C64"/>
    <w:rsid w:val="00EA5D5A"/>
    <w:rsid w:val="00EA5DB1"/>
    <w:rsid w:val="00EA5DD7"/>
    <w:rsid w:val="00EA6183"/>
    <w:rsid w:val="00EA74DA"/>
    <w:rsid w:val="00EA77BA"/>
    <w:rsid w:val="00EB1217"/>
    <w:rsid w:val="00EB1387"/>
    <w:rsid w:val="00EB147F"/>
    <w:rsid w:val="00EB2476"/>
    <w:rsid w:val="00EB2924"/>
    <w:rsid w:val="00EB37C9"/>
    <w:rsid w:val="00EB39E1"/>
    <w:rsid w:val="00EB5123"/>
    <w:rsid w:val="00EB5576"/>
    <w:rsid w:val="00EB5E11"/>
    <w:rsid w:val="00EB6C28"/>
    <w:rsid w:val="00EB6DB9"/>
    <w:rsid w:val="00EB7C00"/>
    <w:rsid w:val="00EC0207"/>
    <w:rsid w:val="00EC5D9A"/>
    <w:rsid w:val="00EC5F40"/>
    <w:rsid w:val="00EC6668"/>
    <w:rsid w:val="00ED1035"/>
    <w:rsid w:val="00ED1BF7"/>
    <w:rsid w:val="00ED1C40"/>
    <w:rsid w:val="00ED2247"/>
    <w:rsid w:val="00ED34DC"/>
    <w:rsid w:val="00ED3EF4"/>
    <w:rsid w:val="00ED5A02"/>
    <w:rsid w:val="00ED6D47"/>
    <w:rsid w:val="00ED7F5A"/>
    <w:rsid w:val="00EE02B3"/>
    <w:rsid w:val="00EE0658"/>
    <w:rsid w:val="00EE0DF2"/>
    <w:rsid w:val="00EE1063"/>
    <w:rsid w:val="00EE174A"/>
    <w:rsid w:val="00EE1B2F"/>
    <w:rsid w:val="00EE2C71"/>
    <w:rsid w:val="00EE2C99"/>
    <w:rsid w:val="00EE38F9"/>
    <w:rsid w:val="00EE40CD"/>
    <w:rsid w:val="00EE68D2"/>
    <w:rsid w:val="00EE6B41"/>
    <w:rsid w:val="00EE78B1"/>
    <w:rsid w:val="00EF0149"/>
    <w:rsid w:val="00EF19F3"/>
    <w:rsid w:val="00EF1BCA"/>
    <w:rsid w:val="00EF4741"/>
    <w:rsid w:val="00EF47A4"/>
    <w:rsid w:val="00EF6B2E"/>
    <w:rsid w:val="00EF6CAB"/>
    <w:rsid w:val="00EF7CDD"/>
    <w:rsid w:val="00F00856"/>
    <w:rsid w:val="00F03697"/>
    <w:rsid w:val="00F03B67"/>
    <w:rsid w:val="00F0501D"/>
    <w:rsid w:val="00F06293"/>
    <w:rsid w:val="00F1534F"/>
    <w:rsid w:val="00F15563"/>
    <w:rsid w:val="00F157C9"/>
    <w:rsid w:val="00F164F0"/>
    <w:rsid w:val="00F16A84"/>
    <w:rsid w:val="00F16B8E"/>
    <w:rsid w:val="00F16C2E"/>
    <w:rsid w:val="00F16F2B"/>
    <w:rsid w:val="00F17634"/>
    <w:rsid w:val="00F232CA"/>
    <w:rsid w:val="00F23D3C"/>
    <w:rsid w:val="00F2667C"/>
    <w:rsid w:val="00F26FB9"/>
    <w:rsid w:val="00F27944"/>
    <w:rsid w:val="00F32CB6"/>
    <w:rsid w:val="00F33F36"/>
    <w:rsid w:val="00F343E3"/>
    <w:rsid w:val="00F36C0D"/>
    <w:rsid w:val="00F3710B"/>
    <w:rsid w:val="00F37450"/>
    <w:rsid w:val="00F3777A"/>
    <w:rsid w:val="00F40EFF"/>
    <w:rsid w:val="00F4144D"/>
    <w:rsid w:val="00F42E18"/>
    <w:rsid w:val="00F438AE"/>
    <w:rsid w:val="00F460D1"/>
    <w:rsid w:val="00F4617E"/>
    <w:rsid w:val="00F46FA1"/>
    <w:rsid w:val="00F518E1"/>
    <w:rsid w:val="00F51A54"/>
    <w:rsid w:val="00F52C56"/>
    <w:rsid w:val="00F537B7"/>
    <w:rsid w:val="00F56BC3"/>
    <w:rsid w:val="00F56C87"/>
    <w:rsid w:val="00F5723A"/>
    <w:rsid w:val="00F57629"/>
    <w:rsid w:val="00F578A7"/>
    <w:rsid w:val="00F613CC"/>
    <w:rsid w:val="00F6251E"/>
    <w:rsid w:val="00F62FDF"/>
    <w:rsid w:val="00F6382B"/>
    <w:rsid w:val="00F63B46"/>
    <w:rsid w:val="00F64180"/>
    <w:rsid w:val="00F64C3E"/>
    <w:rsid w:val="00F64DBC"/>
    <w:rsid w:val="00F651AF"/>
    <w:rsid w:val="00F6541F"/>
    <w:rsid w:val="00F654F5"/>
    <w:rsid w:val="00F665FC"/>
    <w:rsid w:val="00F67980"/>
    <w:rsid w:val="00F67BD0"/>
    <w:rsid w:val="00F7008E"/>
    <w:rsid w:val="00F719ED"/>
    <w:rsid w:val="00F71C19"/>
    <w:rsid w:val="00F741A4"/>
    <w:rsid w:val="00F74DD0"/>
    <w:rsid w:val="00F75888"/>
    <w:rsid w:val="00F77E19"/>
    <w:rsid w:val="00F805E3"/>
    <w:rsid w:val="00F81C5A"/>
    <w:rsid w:val="00F821DE"/>
    <w:rsid w:val="00F83207"/>
    <w:rsid w:val="00F83F58"/>
    <w:rsid w:val="00F84FA5"/>
    <w:rsid w:val="00F8549E"/>
    <w:rsid w:val="00F86879"/>
    <w:rsid w:val="00F87556"/>
    <w:rsid w:val="00F9047C"/>
    <w:rsid w:val="00F907B8"/>
    <w:rsid w:val="00F90E6F"/>
    <w:rsid w:val="00F91F37"/>
    <w:rsid w:val="00F930F1"/>
    <w:rsid w:val="00F93134"/>
    <w:rsid w:val="00F939DC"/>
    <w:rsid w:val="00F95337"/>
    <w:rsid w:val="00F953A9"/>
    <w:rsid w:val="00F95663"/>
    <w:rsid w:val="00F95D29"/>
    <w:rsid w:val="00F964A1"/>
    <w:rsid w:val="00F97D92"/>
    <w:rsid w:val="00FA27A9"/>
    <w:rsid w:val="00FA2B8F"/>
    <w:rsid w:val="00FA318C"/>
    <w:rsid w:val="00FA31BD"/>
    <w:rsid w:val="00FA4197"/>
    <w:rsid w:val="00FA4854"/>
    <w:rsid w:val="00FA4E37"/>
    <w:rsid w:val="00FA6931"/>
    <w:rsid w:val="00FA7190"/>
    <w:rsid w:val="00FA72EA"/>
    <w:rsid w:val="00FA7751"/>
    <w:rsid w:val="00FA7C30"/>
    <w:rsid w:val="00FB179D"/>
    <w:rsid w:val="00FB1AA9"/>
    <w:rsid w:val="00FB26CE"/>
    <w:rsid w:val="00FB2E97"/>
    <w:rsid w:val="00FB32BD"/>
    <w:rsid w:val="00FB45E3"/>
    <w:rsid w:val="00FB5D3B"/>
    <w:rsid w:val="00FB73FE"/>
    <w:rsid w:val="00FB7CD3"/>
    <w:rsid w:val="00FC00F9"/>
    <w:rsid w:val="00FC0637"/>
    <w:rsid w:val="00FC3A67"/>
    <w:rsid w:val="00FC3B02"/>
    <w:rsid w:val="00FC3DA9"/>
    <w:rsid w:val="00FC43B0"/>
    <w:rsid w:val="00FC5DE4"/>
    <w:rsid w:val="00FC73EF"/>
    <w:rsid w:val="00FC7DFC"/>
    <w:rsid w:val="00FD06F1"/>
    <w:rsid w:val="00FD0713"/>
    <w:rsid w:val="00FD0A6B"/>
    <w:rsid w:val="00FD19A2"/>
    <w:rsid w:val="00FD394C"/>
    <w:rsid w:val="00FD4105"/>
    <w:rsid w:val="00FD46EC"/>
    <w:rsid w:val="00FD4E61"/>
    <w:rsid w:val="00FD61D1"/>
    <w:rsid w:val="00FD7AB2"/>
    <w:rsid w:val="00FD7DC2"/>
    <w:rsid w:val="00FE005A"/>
    <w:rsid w:val="00FE1012"/>
    <w:rsid w:val="00FE111A"/>
    <w:rsid w:val="00FE20F6"/>
    <w:rsid w:val="00FE216C"/>
    <w:rsid w:val="00FE4194"/>
    <w:rsid w:val="00FE62D5"/>
    <w:rsid w:val="00FE71CE"/>
    <w:rsid w:val="00FF0532"/>
    <w:rsid w:val="00FF103B"/>
    <w:rsid w:val="00FF1556"/>
    <w:rsid w:val="00FF174B"/>
    <w:rsid w:val="00FF2D68"/>
    <w:rsid w:val="00FF30A2"/>
    <w:rsid w:val="00FF4081"/>
    <w:rsid w:val="00FF4F68"/>
    <w:rsid w:val="00FF55F4"/>
    <w:rsid w:val="00FF6A57"/>
    <w:rsid w:val="00FF6DD9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14B85A-A37F-462A-8364-A89E31ED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/>
    <w:lsdException w:name="heading 4" w:locked="0" w:qFormat="1"/>
    <w:lsdException w:name="heading 5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111E05"/>
    <w:pPr>
      <w:jc w:val="both"/>
    </w:pPr>
    <w:rPr>
      <w:rFonts w:ascii="Arial" w:hAnsi="Arial"/>
      <w:sz w:val="24"/>
      <w:szCs w:val="18"/>
    </w:rPr>
  </w:style>
  <w:style w:type="paragraph" w:styleId="Heading1">
    <w:name w:val="heading 1"/>
    <w:basedOn w:val="Normal"/>
    <w:link w:val="Heading1Char"/>
    <w:uiPriority w:val="9"/>
    <w:qFormat/>
    <w:rsid w:val="00B42964"/>
    <w:pPr>
      <w:keepNext/>
      <w:keepLines/>
      <w:tabs>
        <w:tab w:val="left" w:pos="567"/>
      </w:tabs>
      <w:spacing w:before="240"/>
      <w:outlineLvl w:val="0"/>
    </w:pPr>
    <w:rPr>
      <w:rFonts w:eastAsia="Times New Roman"/>
      <w:b/>
      <w:color w:val="000000"/>
      <w:shd w:val="clear" w:color="auto" w:fill="FFFFFF"/>
    </w:rPr>
  </w:style>
  <w:style w:type="paragraph" w:styleId="Heading2">
    <w:name w:val="heading 2"/>
    <w:basedOn w:val="Heading1"/>
    <w:link w:val="Heading2Char"/>
    <w:uiPriority w:val="9"/>
    <w:qFormat/>
    <w:rsid w:val="00F86879"/>
    <w:pPr>
      <w:spacing w:before="120" w:after="120"/>
      <w:ind w:firstLine="142"/>
      <w:jc w:val="left"/>
      <w:outlineLvl w:val="1"/>
    </w:pPr>
  </w:style>
  <w:style w:type="paragraph" w:styleId="Heading3">
    <w:name w:val="heading 3"/>
    <w:basedOn w:val="Heading2"/>
    <w:link w:val="Heading3Char"/>
    <w:uiPriority w:val="99"/>
    <w:unhideWhenUsed/>
    <w:rsid w:val="00401824"/>
    <w:pPr>
      <w:numPr>
        <w:ilvl w:val="2"/>
      </w:numPr>
      <w:ind w:left="567" w:firstLine="142"/>
      <w:outlineLvl w:val="2"/>
    </w:pPr>
  </w:style>
  <w:style w:type="paragraph" w:styleId="Heading4">
    <w:name w:val="heading 4"/>
    <w:basedOn w:val="Heading3"/>
    <w:link w:val="Heading4Char"/>
    <w:uiPriority w:val="99"/>
    <w:unhideWhenUsed/>
    <w:qFormat/>
    <w:rsid w:val="00C83633"/>
    <w:pPr>
      <w:numPr>
        <w:ilvl w:val="3"/>
      </w:numPr>
      <w:ind w:left="1418" w:firstLine="142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semiHidden/>
    <w:qFormat/>
    <w:locked/>
    <w:rsid w:val="008A7654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2964"/>
    <w:rPr>
      <w:rFonts w:ascii="Arial" w:eastAsia="Times New Roman" w:hAnsi="Arial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F86879"/>
    <w:rPr>
      <w:rFonts w:ascii="Arial" w:eastAsia="Times New Roman" w:hAnsi="Arial" w:cs="Times New Roman"/>
      <w:b/>
      <w:color w:val="000000"/>
      <w:sz w:val="24"/>
    </w:rPr>
  </w:style>
  <w:style w:type="paragraph" w:customStyle="1" w:styleId="MarkIndent">
    <w:name w:val="MarkIndent"/>
    <w:basedOn w:val="Normal"/>
    <w:link w:val="MarkIndentChar"/>
    <w:qFormat/>
    <w:rsid w:val="007663F7"/>
    <w:pPr>
      <w:numPr>
        <w:numId w:val="3"/>
      </w:numPr>
      <w:tabs>
        <w:tab w:val="left" w:pos="1134"/>
      </w:tabs>
      <w:ind w:left="0" w:firstLine="567"/>
    </w:pPr>
  </w:style>
  <w:style w:type="character" w:customStyle="1" w:styleId="MarkIndentChar">
    <w:name w:val="MarkIndent Char"/>
    <w:link w:val="MarkIndent"/>
    <w:rsid w:val="007663F7"/>
    <w:rPr>
      <w:rFonts w:ascii="Arial" w:hAnsi="Arial"/>
      <w:sz w:val="24"/>
    </w:rPr>
  </w:style>
  <w:style w:type="paragraph" w:customStyle="1" w:styleId="NumberIndent">
    <w:name w:val="NumberIndent"/>
    <w:basedOn w:val="Normal"/>
    <w:link w:val="NumberIndentChar"/>
    <w:qFormat/>
    <w:rsid w:val="005546CD"/>
    <w:pPr>
      <w:numPr>
        <w:numId w:val="4"/>
      </w:numPr>
      <w:tabs>
        <w:tab w:val="left" w:pos="1134"/>
      </w:tabs>
      <w:ind w:left="0" w:firstLine="567"/>
    </w:pPr>
  </w:style>
  <w:style w:type="paragraph" w:customStyle="1" w:styleId="IndentInterval">
    <w:name w:val="Indent (Interval)"/>
    <w:basedOn w:val="Indent"/>
    <w:link w:val="IndentIntervalChar"/>
    <w:qFormat/>
    <w:rsid w:val="00C9588D"/>
    <w:pPr>
      <w:spacing w:before="120" w:after="120"/>
    </w:pPr>
  </w:style>
  <w:style w:type="character" w:customStyle="1" w:styleId="NumberIndentChar">
    <w:name w:val="NumberIndent Char"/>
    <w:link w:val="NumberIndent"/>
    <w:rsid w:val="005546CD"/>
    <w:rPr>
      <w:rFonts w:ascii="Times New Roman" w:hAnsi="Times New Roman"/>
      <w:sz w:val="24"/>
    </w:rPr>
  </w:style>
  <w:style w:type="paragraph" w:customStyle="1" w:styleId="MarkTire">
    <w:name w:val="MarkTire"/>
    <w:basedOn w:val="Normal"/>
    <w:link w:val="MarkTireChar"/>
    <w:qFormat/>
    <w:rsid w:val="00701ED8"/>
    <w:pPr>
      <w:numPr>
        <w:numId w:val="6"/>
      </w:numPr>
      <w:tabs>
        <w:tab w:val="left" w:pos="1701"/>
      </w:tabs>
      <w:ind w:left="567" w:firstLine="567"/>
    </w:pPr>
  </w:style>
  <w:style w:type="character" w:customStyle="1" w:styleId="IndentIntervalChar">
    <w:name w:val="Indent (Interval) Char"/>
    <w:link w:val="IndentInterval"/>
    <w:rsid w:val="00C9588D"/>
    <w:rPr>
      <w:rFonts w:ascii="Arial" w:hAnsi="Arial"/>
      <w:sz w:val="24"/>
      <w:szCs w:val="18"/>
      <w:lang w:val="en-US" w:eastAsia="en-US"/>
    </w:rPr>
  </w:style>
  <w:style w:type="character" w:customStyle="1" w:styleId="MarkTireChar">
    <w:name w:val="MarkTire Char"/>
    <w:link w:val="MarkTire"/>
    <w:rsid w:val="00701ED8"/>
    <w:rPr>
      <w:rFonts w:ascii="Times New Roman" w:hAnsi="Times New Roman"/>
      <w:sz w:val="24"/>
    </w:rPr>
  </w:style>
  <w:style w:type="paragraph" w:customStyle="1" w:styleId="Indent">
    <w:name w:val="Indent"/>
    <w:basedOn w:val="Normal"/>
    <w:link w:val="IndentChar"/>
    <w:qFormat/>
    <w:rsid w:val="00EE1063"/>
    <w:pPr>
      <w:ind w:firstLine="567"/>
    </w:pPr>
  </w:style>
  <w:style w:type="paragraph" w:customStyle="1" w:styleId="MarkIndentInterval">
    <w:name w:val="MarkIndent (Interval)"/>
    <w:basedOn w:val="MarkIndent"/>
    <w:link w:val="MarkIndentIntervalChar"/>
    <w:qFormat/>
    <w:rsid w:val="00975586"/>
    <w:pPr>
      <w:spacing w:before="120" w:after="120"/>
    </w:pPr>
  </w:style>
  <w:style w:type="paragraph" w:customStyle="1" w:styleId="MarkTireInterval">
    <w:name w:val="MarkTire (Interval)"/>
    <w:basedOn w:val="MarkTire"/>
    <w:link w:val="MarkTireIntervalChar"/>
    <w:qFormat/>
    <w:rsid w:val="00CD0D4F"/>
    <w:pPr>
      <w:spacing w:before="120" w:after="120"/>
    </w:pPr>
  </w:style>
  <w:style w:type="character" w:customStyle="1" w:styleId="MarkIndentIntervalChar">
    <w:name w:val="MarkIndent (Interval) Char"/>
    <w:link w:val="MarkIndentInterval"/>
    <w:rsid w:val="00975586"/>
    <w:rPr>
      <w:rFonts w:ascii="Arial" w:hAnsi="Arial"/>
      <w:sz w:val="24"/>
    </w:rPr>
  </w:style>
  <w:style w:type="paragraph" w:customStyle="1" w:styleId="NumberIndentInterval">
    <w:name w:val="NumberIndent (Interval)"/>
    <w:basedOn w:val="NumberIndent"/>
    <w:link w:val="NumberIndentIntervalChar"/>
    <w:qFormat/>
    <w:rsid w:val="00975586"/>
    <w:pPr>
      <w:spacing w:before="120" w:after="120"/>
    </w:pPr>
  </w:style>
  <w:style w:type="character" w:styleId="LineNumber">
    <w:name w:val="line number"/>
    <w:basedOn w:val="DefaultParagraphFont"/>
    <w:uiPriority w:val="99"/>
    <w:semiHidden/>
    <w:locked/>
    <w:rsid w:val="00D66FB8"/>
  </w:style>
  <w:style w:type="paragraph" w:styleId="Header">
    <w:name w:val="header"/>
    <w:basedOn w:val="Normal"/>
    <w:link w:val="HeaderChar"/>
    <w:uiPriority w:val="99"/>
    <w:semiHidden/>
    <w:locked/>
    <w:rsid w:val="0043123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F87556"/>
    <w:rPr>
      <w:rFonts w:ascii="Arial" w:hAnsi="Arial"/>
      <w:sz w:val="24"/>
    </w:rPr>
  </w:style>
  <w:style w:type="paragraph" w:customStyle="1" w:styleId="NormalInterval">
    <w:name w:val="Normal (Interval)"/>
    <w:basedOn w:val="Normal"/>
    <w:link w:val="NormalIntervalChar"/>
    <w:qFormat/>
    <w:rsid w:val="00C85A89"/>
    <w:pPr>
      <w:spacing w:before="120" w:after="120"/>
    </w:pPr>
  </w:style>
  <w:style w:type="paragraph" w:customStyle="1" w:styleId="BoldInterval-Center">
    <w:name w:val="Bold (Interval-Center)"/>
    <w:basedOn w:val="BoldInterval"/>
    <w:qFormat/>
    <w:rsid w:val="00111E05"/>
    <w:pPr>
      <w:spacing w:after="240"/>
      <w:jc w:val="center"/>
    </w:pPr>
  </w:style>
  <w:style w:type="paragraph" w:customStyle="1" w:styleId="BoldInterval">
    <w:name w:val="Bold (Interval)"/>
    <w:basedOn w:val="NormalInterval"/>
    <w:link w:val="BoldIntervalChar"/>
    <w:qFormat/>
    <w:rsid w:val="00D06BE9"/>
    <w:pPr>
      <w:spacing w:before="160"/>
    </w:pPr>
    <w:rPr>
      <w:b/>
    </w:rPr>
  </w:style>
  <w:style w:type="character" w:customStyle="1" w:styleId="Heading3Char">
    <w:name w:val="Heading 3 Char"/>
    <w:link w:val="Heading3"/>
    <w:uiPriority w:val="99"/>
    <w:rsid w:val="00401824"/>
    <w:rPr>
      <w:rFonts w:ascii="Arial" w:eastAsia="Calibri" w:hAnsi="Arial" w:cs="Times New Roman"/>
      <w:sz w:val="24"/>
      <w:szCs w:val="28"/>
    </w:rPr>
  </w:style>
  <w:style w:type="character" w:customStyle="1" w:styleId="Heading4Char">
    <w:name w:val="Heading 4 Char"/>
    <w:link w:val="Heading4"/>
    <w:uiPriority w:val="99"/>
    <w:rsid w:val="00C83633"/>
    <w:rPr>
      <w:rFonts w:ascii="Arial" w:eastAsia="Calibri" w:hAnsi="Arial" w:cs="Times New Roman"/>
      <w:sz w:val="24"/>
      <w:szCs w:val="28"/>
    </w:rPr>
  </w:style>
  <w:style w:type="character" w:customStyle="1" w:styleId="Heading5Char">
    <w:name w:val="Heading 5 Char"/>
    <w:link w:val="Heading5"/>
    <w:uiPriority w:val="99"/>
    <w:semiHidden/>
    <w:rsid w:val="00F87556"/>
    <w:rPr>
      <w:rFonts w:ascii="Cambria" w:eastAsia="Times New Roman" w:hAnsi="Cambria" w:cs="Times New Roman"/>
      <w:color w:val="243F60"/>
      <w:sz w:val="24"/>
    </w:rPr>
  </w:style>
  <w:style w:type="paragraph" w:styleId="ListNumber">
    <w:name w:val="List Number"/>
    <w:basedOn w:val="Normal"/>
    <w:uiPriority w:val="99"/>
    <w:semiHidden/>
    <w:locked/>
    <w:rsid w:val="000F6B62"/>
    <w:pPr>
      <w:numPr>
        <w:numId w:val="12"/>
      </w:numPr>
      <w:contextualSpacing/>
    </w:pPr>
  </w:style>
  <w:style w:type="paragraph" w:styleId="ListParagraph">
    <w:name w:val="List Paragraph"/>
    <w:basedOn w:val="Normal"/>
    <w:link w:val="ListParagraphChar"/>
    <w:uiPriority w:val="99"/>
    <w:semiHidden/>
    <w:locked/>
    <w:rsid w:val="00D60ABB"/>
    <w:pPr>
      <w:ind w:left="720"/>
      <w:contextualSpacing/>
    </w:pPr>
  </w:style>
  <w:style w:type="paragraph" w:customStyle="1" w:styleId="Roma">
    <w:name w:val="Roma"/>
    <w:basedOn w:val="Normal"/>
    <w:link w:val="RomaChar"/>
    <w:qFormat/>
    <w:rsid w:val="001B4F4C"/>
    <w:pPr>
      <w:numPr>
        <w:numId w:val="14"/>
      </w:numPr>
      <w:tabs>
        <w:tab w:val="left" w:pos="567"/>
      </w:tabs>
      <w:spacing w:before="160" w:after="160"/>
      <w:ind w:left="0" w:firstLine="0"/>
    </w:pPr>
    <w:rPr>
      <w:b/>
    </w:rPr>
  </w:style>
  <w:style w:type="table" w:styleId="TableGrid">
    <w:name w:val="Table Grid"/>
    <w:basedOn w:val="TableNormal"/>
    <w:uiPriority w:val="39"/>
    <w:locked/>
    <w:rsid w:val="00956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">
    <w:name w:val="Number"/>
    <w:basedOn w:val="NumberIndent"/>
    <w:link w:val="NumberChar"/>
    <w:qFormat/>
    <w:rsid w:val="004862AD"/>
    <w:pPr>
      <w:tabs>
        <w:tab w:val="clear" w:pos="1134"/>
        <w:tab w:val="left" w:pos="567"/>
      </w:tabs>
      <w:ind w:firstLine="0"/>
    </w:pPr>
  </w:style>
  <w:style w:type="paragraph" w:customStyle="1" w:styleId="NumberInterval">
    <w:name w:val="Number (Interval)"/>
    <w:basedOn w:val="Number"/>
    <w:link w:val="NumberIntervalChar"/>
    <w:qFormat/>
    <w:rsid w:val="00F16C2E"/>
    <w:pPr>
      <w:spacing w:before="120" w:after="120"/>
    </w:pPr>
  </w:style>
  <w:style w:type="paragraph" w:customStyle="1" w:styleId="Marker">
    <w:name w:val="Marker"/>
    <w:basedOn w:val="ListParagraph"/>
    <w:link w:val="MarkerChar"/>
    <w:qFormat/>
    <w:rsid w:val="00286031"/>
    <w:pPr>
      <w:numPr>
        <w:numId w:val="16"/>
      </w:numPr>
      <w:tabs>
        <w:tab w:val="left" w:pos="567"/>
      </w:tabs>
      <w:ind w:left="0" w:firstLine="0"/>
      <w:contextualSpacing w:val="0"/>
    </w:pPr>
  </w:style>
  <w:style w:type="paragraph" w:customStyle="1" w:styleId="MarkerInterval">
    <w:name w:val="Marker (Interval)"/>
    <w:basedOn w:val="Marker"/>
    <w:link w:val="MarkerIntervalChar"/>
    <w:qFormat/>
    <w:rsid w:val="00CD0D4F"/>
    <w:pPr>
      <w:spacing w:before="120" w:after="120"/>
    </w:pPr>
  </w:style>
  <w:style w:type="character" w:customStyle="1" w:styleId="NormalIntervalChar">
    <w:name w:val="Normal (Interval) Char"/>
    <w:link w:val="NormalInterval"/>
    <w:rsid w:val="00C85A89"/>
    <w:rPr>
      <w:rFonts w:ascii="Arial" w:hAnsi="Arial"/>
      <w:sz w:val="20"/>
      <w:szCs w:val="18"/>
      <w:lang w:val="en-US"/>
    </w:rPr>
  </w:style>
  <w:style w:type="character" w:customStyle="1" w:styleId="BoldIntervalChar">
    <w:name w:val="Bold (Interval) Char"/>
    <w:link w:val="BoldInterval"/>
    <w:rsid w:val="008C33A1"/>
    <w:rPr>
      <w:rFonts w:ascii="Arial" w:hAnsi="Arial"/>
      <w:b/>
      <w:sz w:val="24"/>
      <w:szCs w:val="18"/>
      <w:lang w:val="en-US"/>
    </w:rPr>
  </w:style>
  <w:style w:type="character" w:customStyle="1" w:styleId="IndentChar">
    <w:name w:val="Indent Char"/>
    <w:link w:val="Indent"/>
    <w:rsid w:val="00EE1063"/>
    <w:rPr>
      <w:rFonts w:ascii="Arial" w:hAnsi="Arial"/>
      <w:sz w:val="24"/>
      <w:szCs w:val="18"/>
      <w:lang w:val="en-US" w:eastAsia="en-US"/>
    </w:rPr>
  </w:style>
  <w:style w:type="character" w:customStyle="1" w:styleId="ListParagraphChar">
    <w:name w:val="List Paragraph Char"/>
    <w:link w:val="ListParagraph"/>
    <w:uiPriority w:val="99"/>
    <w:semiHidden/>
    <w:rsid w:val="006E6573"/>
    <w:rPr>
      <w:rFonts w:ascii="Arial" w:hAnsi="Arial"/>
      <w:sz w:val="24"/>
    </w:rPr>
  </w:style>
  <w:style w:type="character" w:customStyle="1" w:styleId="MarkerChar">
    <w:name w:val="Marker Char"/>
    <w:link w:val="Marker"/>
    <w:rsid w:val="006E6573"/>
    <w:rPr>
      <w:rFonts w:ascii="Arial" w:hAnsi="Arial"/>
      <w:sz w:val="24"/>
    </w:rPr>
  </w:style>
  <w:style w:type="character" w:customStyle="1" w:styleId="MarkerIntervalChar">
    <w:name w:val="Marker (Interval) Char"/>
    <w:link w:val="MarkerInterval"/>
    <w:rsid w:val="0018403B"/>
    <w:rPr>
      <w:rFonts w:ascii="Arial" w:hAnsi="Arial"/>
      <w:sz w:val="24"/>
    </w:rPr>
  </w:style>
  <w:style w:type="character" w:customStyle="1" w:styleId="MarkTireIntervalChar">
    <w:name w:val="MarkTire (Interval) Char"/>
    <w:link w:val="MarkTireInterval"/>
    <w:rsid w:val="00565E24"/>
    <w:rPr>
      <w:rFonts w:ascii="Arial" w:hAnsi="Arial"/>
      <w:sz w:val="24"/>
    </w:rPr>
  </w:style>
  <w:style w:type="character" w:customStyle="1" w:styleId="NumberChar">
    <w:name w:val="Number Char"/>
    <w:link w:val="Number"/>
    <w:rsid w:val="00747073"/>
    <w:rPr>
      <w:rFonts w:ascii="Arial" w:hAnsi="Arial"/>
      <w:sz w:val="24"/>
    </w:rPr>
  </w:style>
  <w:style w:type="character" w:customStyle="1" w:styleId="NumberIntervalChar">
    <w:name w:val="Number (Interval) Char"/>
    <w:link w:val="NumberInterval"/>
    <w:rsid w:val="004A6E27"/>
    <w:rPr>
      <w:rFonts w:ascii="Arial" w:hAnsi="Arial"/>
      <w:sz w:val="24"/>
    </w:rPr>
  </w:style>
  <w:style w:type="character" w:customStyle="1" w:styleId="NumberIndentIntervalChar">
    <w:name w:val="NumberIndent (Interval) Char"/>
    <w:link w:val="NumberIndentInterval"/>
    <w:rsid w:val="00212CF6"/>
    <w:rPr>
      <w:rFonts w:ascii="Arial" w:hAnsi="Arial"/>
      <w:sz w:val="24"/>
    </w:rPr>
  </w:style>
  <w:style w:type="character" w:customStyle="1" w:styleId="RomaChar">
    <w:name w:val="Roma Char"/>
    <w:link w:val="Roma"/>
    <w:rsid w:val="007A7891"/>
    <w:rPr>
      <w:rFonts w:ascii="Arial" w:hAnsi="Arial"/>
      <w:b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CA7624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CA7624"/>
    <w:rPr>
      <w:rFonts w:ascii="Arial" w:hAnsi="Arial"/>
      <w:sz w:val="24"/>
    </w:rPr>
  </w:style>
  <w:style w:type="character" w:styleId="Hyperlink">
    <w:name w:val="Hyperlink"/>
    <w:uiPriority w:val="99"/>
    <w:unhideWhenUsed/>
    <w:locked/>
    <w:rsid w:val="00C05BF1"/>
    <w:rPr>
      <w:color w:val="0000FF"/>
      <w:u w:val="single"/>
    </w:rPr>
  </w:style>
  <w:style w:type="paragraph" w:customStyle="1" w:styleId="Bold">
    <w:name w:val="Bold"/>
    <w:basedOn w:val="Normal"/>
    <w:link w:val="BoldChar"/>
    <w:qFormat/>
    <w:rsid w:val="00B005BC"/>
    <w:rPr>
      <w:b/>
      <w:szCs w:val="20"/>
      <w:lang w:eastAsia="ru-RU"/>
    </w:rPr>
  </w:style>
  <w:style w:type="character" w:customStyle="1" w:styleId="BoldChar">
    <w:name w:val="Bold Char"/>
    <w:link w:val="Bold"/>
    <w:rsid w:val="00B005BC"/>
    <w:rPr>
      <w:rFonts w:ascii="Arial" w:eastAsia="Calibri" w:hAnsi="Arial" w:cs="Times New Roman"/>
      <w:b/>
      <w:szCs w:val="20"/>
      <w:lang w:eastAsia="ru-RU"/>
    </w:rPr>
  </w:style>
  <w:style w:type="character" w:styleId="FollowedHyperlink">
    <w:name w:val="FollowedHyperlink"/>
    <w:uiPriority w:val="99"/>
    <w:semiHidden/>
    <w:unhideWhenUsed/>
    <w:locked/>
    <w:rsid w:val="00536A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998">
          <w:marLeft w:val="0"/>
          <w:marRight w:val="0"/>
          <w:marTop w:val="315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790">
          <w:marLeft w:val="0"/>
          <w:marRight w:val="0"/>
          <w:marTop w:val="315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-%20Theory\Sample\Offices\Book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B91E6-7D37-4732-A8A9-9152A3FB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</Template>
  <TotalTime>39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RePack by Diakov</cp:lastModifiedBy>
  <cp:revision>41</cp:revision>
  <dcterms:created xsi:type="dcterms:W3CDTF">2020-02-14T04:32:00Z</dcterms:created>
  <dcterms:modified xsi:type="dcterms:W3CDTF">2020-04-04T11:15:00Z</dcterms:modified>
</cp:coreProperties>
</file>