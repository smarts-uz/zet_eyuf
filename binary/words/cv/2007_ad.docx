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C0F" w:rsidRPr="00D74779" w:rsidRDefault="00D74779" w:rsidP="00D74779">
      <w:r w:rsidRPr="00D74779">
        <w:rPr>
          <w:rFonts w:ascii="Times New Roman" w:eastAsia="Times New Roman" w:hAnsi="Times New Roman"/>
          <w:bCs/>
          <w:lang w:eastAsia="ru-RU"/>
        </w:rPr>
        <w:t>${photo</w:t>
      </w:r>
      <w:r w:rsidR="00613F06">
        <w:rPr>
          <w:rFonts w:ascii="Times New Roman" w:eastAsia="Times New Roman" w:hAnsi="Times New Roman"/>
          <w:bCs/>
          <w:lang w:eastAsia="ru-RU"/>
        </w:rPr>
        <w:t>:50:50</w:t>
      </w:r>
      <w:bookmarkStart w:id="0" w:name="_GoBack"/>
      <w:bookmarkEnd w:id="0"/>
      <w:r w:rsidRPr="00D74779">
        <w:rPr>
          <w:rFonts w:ascii="Times New Roman" w:eastAsia="Times New Roman" w:hAnsi="Times New Roman"/>
          <w:bCs/>
          <w:lang w:eastAsia="ru-RU"/>
        </w:rPr>
        <w:t>}</w:t>
      </w:r>
    </w:p>
    <w:sectPr w:rsidR="00773C0F" w:rsidRPr="00D74779" w:rsidSect="00B2601A">
      <w:pgSz w:w="11906" w:h="16838"/>
      <w:pgMar w:top="851" w:right="850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6EA" w:rsidRDefault="002416EA" w:rsidP="00C85A89">
      <w:r>
        <w:separator/>
      </w:r>
    </w:p>
  </w:endnote>
  <w:endnote w:type="continuationSeparator" w:id="0">
    <w:p w:rsidR="002416EA" w:rsidRDefault="002416EA" w:rsidP="00C8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6EA" w:rsidRDefault="002416EA" w:rsidP="00C85A89">
      <w:r>
        <w:separator/>
      </w:r>
    </w:p>
  </w:footnote>
  <w:footnote w:type="continuationSeparator" w:id="0">
    <w:p w:rsidR="002416EA" w:rsidRDefault="002416EA" w:rsidP="00C85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596EA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62D1C43"/>
    <w:multiLevelType w:val="hybridMultilevel"/>
    <w:tmpl w:val="866A0804"/>
    <w:lvl w:ilvl="0" w:tplc="C244644C">
      <w:start w:val="1"/>
      <w:numFmt w:val="upperRoman"/>
      <w:pStyle w:val="Roma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F10FC"/>
    <w:multiLevelType w:val="hybridMultilevel"/>
    <w:tmpl w:val="4798FE2A"/>
    <w:lvl w:ilvl="0" w:tplc="25A205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434FD2"/>
    <w:multiLevelType w:val="hybridMultilevel"/>
    <w:tmpl w:val="F4B8DA62"/>
    <w:lvl w:ilvl="0" w:tplc="5EDECB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F7221"/>
    <w:multiLevelType w:val="hybridMultilevel"/>
    <w:tmpl w:val="F962BD38"/>
    <w:lvl w:ilvl="0" w:tplc="9CB66F84">
      <w:start w:val="1"/>
      <w:numFmt w:val="bullet"/>
      <w:pStyle w:val="MarkTir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5A3C47"/>
    <w:multiLevelType w:val="hybridMultilevel"/>
    <w:tmpl w:val="C2DABFBE"/>
    <w:lvl w:ilvl="0" w:tplc="65E206F0">
      <w:start w:val="1"/>
      <w:numFmt w:val="decimal"/>
      <w:pStyle w:val="NumberIndent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D342B6"/>
    <w:multiLevelType w:val="hybridMultilevel"/>
    <w:tmpl w:val="41CCAD0C"/>
    <w:lvl w:ilvl="0" w:tplc="52B68B84">
      <w:start w:val="1"/>
      <w:numFmt w:val="bullet"/>
      <w:pStyle w:val="MarkInden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5683CE9"/>
    <w:multiLevelType w:val="hybridMultilevel"/>
    <w:tmpl w:val="0F221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9E331C"/>
    <w:multiLevelType w:val="multilevel"/>
    <w:tmpl w:val="6F72E55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98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34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0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6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21" w:hanging="2160"/>
      </w:pPr>
      <w:rPr>
        <w:rFonts w:hint="default"/>
      </w:rPr>
    </w:lvl>
  </w:abstractNum>
  <w:abstractNum w:abstractNumId="9">
    <w:nsid w:val="64933511"/>
    <w:multiLevelType w:val="hybridMultilevel"/>
    <w:tmpl w:val="EB70D758"/>
    <w:lvl w:ilvl="0" w:tplc="CEDAFF8A">
      <w:start w:val="1"/>
      <w:numFmt w:val="bullet"/>
      <w:pStyle w:val="Marker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4A0D52"/>
    <w:multiLevelType w:val="hybridMultilevel"/>
    <w:tmpl w:val="8D44E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104A1"/>
    <w:multiLevelType w:val="hybridMultilevel"/>
    <w:tmpl w:val="8C2A9C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EB010F"/>
    <w:multiLevelType w:val="hybridMultilevel"/>
    <w:tmpl w:val="B6C2CBDC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  <w:num w:numId="14">
    <w:abstractNumId w:val="1"/>
  </w:num>
  <w:num w:numId="15">
    <w:abstractNumId w:val="2"/>
  </w:num>
  <w:num w:numId="16">
    <w:abstractNumId w:val="9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1F"/>
    <w:rsid w:val="00000D7A"/>
    <w:rsid w:val="00001D10"/>
    <w:rsid w:val="0000399F"/>
    <w:rsid w:val="00005875"/>
    <w:rsid w:val="00005F88"/>
    <w:rsid w:val="00006740"/>
    <w:rsid w:val="00007E77"/>
    <w:rsid w:val="000101CF"/>
    <w:rsid w:val="00010CFE"/>
    <w:rsid w:val="00010E07"/>
    <w:rsid w:val="000116B5"/>
    <w:rsid w:val="00011C1C"/>
    <w:rsid w:val="00011DE6"/>
    <w:rsid w:val="00012321"/>
    <w:rsid w:val="00014ED6"/>
    <w:rsid w:val="00015F35"/>
    <w:rsid w:val="0001647E"/>
    <w:rsid w:val="00017220"/>
    <w:rsid w:val="000203E2"/>
    <w:rsid w:val="00020D84"/>
    <w:rsid w:val="00022599"/>
    <w:rsid w:val="00022FA6"/>
    <w:rsid w:val="0002307D"/>
    <w:rsid w:val="00023536"/>
    <w:rsid w:val="00023B23"/>
    <w:rsid w:val="0002460C"/>
    <w:rsid w:val="00024D51"/>
    <w:rsid w:val="000254AB"/>
    <w:rsid w:val="000257C8"/>
    <w:rsid w:val="00025E23"/>
    <w:rsid w:val="00026936"/>
    <w:rsid w:val="0002759D"/>
    <w:rsid w:val="000279F1"/>
    <w:rsid w:val="00027DB8"/>
    <w:rsid w:val="00032660"/>
    <w:rsid w:val="0003379C"/>
    <w:rsid w:val="000355B6"/>
    <w:rsid w:val="00035DF9"/>
    <w:rsid w:val="00035E8A"/>
    <w:rsid w:val="0003700D"/>
    <w:rsid w:val="000375BA"/>
    <w:rsid w:val="00037C96"/>
    <w:rsid w:val="00040DEF"/>
    <w:rsid w:val="00041584"/>
    <w:rsid w:val="00043418"/>
    <w:rsid w:val="00043454"/>
    <w:rsid w:val="000445F9"/>
    <w:rsid w:val="000459F5"/>
    <w:rsid w:val="00046A5E"/>
    <w:rsid w:val="00047574"/>
    <w:rsid w:val="000504C1"/>
    <w:rsid w:val="00052BB4"/>
    <w:rsid w:val="000543B6"/>
    <w:rsid w:val="00054B01"/>
    <w:rsid w:val="000551A0"/>
    <w:rsid w:val="000560B7"/>
    <w:rsid w:val="00056FCD"/>
    <w:rsid w:val="000579B7"/>
    <w:rsid w:val="00057FED"/>
    <w:rsid w:val="0006092A"/>
    <w:rsid w:val="00060CF0"/>
    <w:rsid w:val="000614B9"/>
    <w:rsid w:val="00061E53"/>
    <w:rsid w:val="00062E19"/>
    <w:rsid w:val="00065540"/>
    <w:rsid w:val="00065618"/>
    <w:rsid w:val="00066196"/>
    <w:rsid w:val="00067231"/>
    <w:rsid w:val="00067B09"/>
    <w:rsid w:val="00067D38"/>
    <w:rsid w:val="00067E97"/>
    <w:rsid w:val="000704A3"/>
    <w:rsid w:val="00070905"/>
    <w:rsid w:val="000709D0"/>
    <w:rsid w:val="00071C38"/>
    <w:rsid w:val="00071EC8"/>
    <w:rsid w:val="00072FAC"/>
    <w:rsid w:val="000738A9"/>
    <w:rsid w:val="000743AA"/>
    <w:rsid w:val="0007498C"/>
    <w:rsid w:val="000751D8"/>
    <w:rsid w:val="00075F3A"/>
    <w:rsid w:val="0007647B"/>
    <w:rsid w:val="0007750B"/>
    <w:rsid w:val="000830B7"/>
    <w:rsid w:val="0008373B"/>
    <w:rsid w:val="00083E43"/>
    <w:rsid w:val="00083F01"/>
    <w:rsid w:val="00084DB9"/>
    <w:rsid w:val="0008567A"/>
    <w:rsid w:val="00087842"/>
    <w:rsid w:val="00087956"/>
    <w:rsid w:val="0009049E"/>
    <w:rsid w:val="00090724"/>
    <w:rsid w:val="00090AF8"/>
    <w:rsid w:val="00090E83"/>
    <w:rsid w:val="00091687"/>
    <w:rsid w:val="000918EC"/>
    <w:rsid w:val="00095F46"/>
    <w:rsid w:val="00096251"/>
    <w:rsid w:val="00097256"/>
    <w:rsid w:val="00097C72"/>
    <w:rsid w:val="00097D45"/>
    <w:rsid w:val="000A19C0"/>
    <w:rsid w:val="000A1DF5"/>
    <w:rsid w:val="000A3484"/>
    <w:rsid w:val="000A3EC0"/>
    <w:rsid w:val="000A44A7"/>
    <w:rsid w:val="000A5210"/>
    <w:rsid w:val="000A67D3"/>
    <w:rsid w:val="000A6AC7"/>
    <w:rsid w:val="000A7F56"/>
    <w:rsid w:val="000B0954"/>
    <w:rsid w:val="000B0B7B"/>
    <w:rsid w:val="000B1649"/>
    <w:rsid w:val="000B1A21"/>
    <w:rsid w:val="000B1EEA"/>
    <w:rsid w:val="000B22D6"/>
    <w:rsid w:val="000B4592"/>
    <w:rsid w:val="000B4BD9"/>
    <w:rsid w:val="000B5DC2"/>
    <w:rsid w:val="000B62E1"/>
    <w:rsid w:val="000B6B2C"/>
    <w:rsid w:val="000B6D46"/>
    <w:rsid w:val="000C09B5"/>
    <w:rsid w:val="000C09D3"/>
    <w:rsid w:val="000C1C40"/>
    <w:rsid w:val="000C38D3"/>
    <w:rsid w:val="000C3E3E"/>
    <w:rsid w:val="000C409D"/>
    <w:rsid w:val="000C41AD"/>
    <w:rsid w:val="000C5554"/>
    <w:rsid w:val="000C712F"/>
    <w:rsid w:val="000C7EFC"/>
    <w:rsid w:val="000D3A73"/>
    <w:rsid w:val="000D4CB1"/>
    <w:rsid w:val="000D5CD5"/>
    <w:rsid w:val="000D6EC4"/>
    <w:rsid w:val="000E0CB7"/>
    <w:rsid w:val="000E194E"/>
    <w:rsid w:val="000E1B7F"/>
    <w:rsid w:val="000E23CF"/>
    <w:rsid w:val="000E2C14"/>
    <w:rsid w:val="000E3E81"/>
    <w:rsid w:val="000E4130"/>
    <w:rsid w:val="000E4DD0"/>
    <w:rsid w:val="000E51D7"/>
    <w:rsid w:val="000E52E4"/>
    <w:rsid w:val="000E5313"/>
    <w:rsid w:val="000E537A"/>
    <w:rsid w:val="000E60D2"/>
    <w:rsid w:val="000E6161"/>
    <w:rsid w:val="000E6467"/>
    <w:rsid w:val="000E6B68"/>
    <w:rsid w:val="000F03CA"/>
    <w:rsid w:val="000F099D"/>
    <w:rsid w:val="000F13FD"/>
    <w:rsid w:val="000F172C"/>
    <w:rsid w:val="000F2C33"/>
    <w:rsid w:val="000F330E"/>
    <w:rsid w:val="000F400A"/>
    <w:rsid w:val="000F5B1B"/>
    <w:rsid w:val="000F6507"/>
    <w:rsid w:val="000F692B"/>
    <w:rsid w:val="000F6B62"/>
    <w:rsid w:val="000F6F68"/>
    <w:rsid w:val="000F7A37"/>
    <w:rsid w:val="00100E0D"/>
    <w:rsid w:val="0010102D"/>
    <w:rsid w:val="00102041"/>
    <w:rsid w:val="001033A9"/>
    <w:rsid w:val="001042B0"/>
    <w:rsid w:val="00106478"/>
    <w:rsid w:val="00106533"/>
    <w:rsid w:val="001073A2"/>
    <w:rsid w:val="00107B4E"/>
    <w:rsid w:val="00110D38"/>
    <w:rsid w:val="00111E05"/>
    <w:rsid w:val="00112158"/>
    <w:rsid w:val="0011299B"/>
    <w:rsid w:val="001139F7"/>
    <w:rsid w:val="00114EE7"/>
    <w:rsid w:val="00114F07"/>
    <w:rsid w:val="00116A83"/>
    <w:rsid w:val="00116AFC"/>
    <w:rsid w:val="00116DC2"/>
    <w:rsid w:val="0011728B"/>
    <w:rsid w:val="001177A5"/>
    <w:rsid w:val="00120980"/>
    <w:rsid w:val="001209B2"/>
    <w:rsid w:val="001218C5"/>
    <w:rsid w:val="00122425"/>
    <w:rsid w:val="001225C7"/>
    <w:rsid w:val="00123069"/>
    <w:rsid w:val="0012344B"/>
    <w:rsid w:val="0012668C"/>
    <w:rsid w:val="00127D35"/>
    <w:rsid w:val="001317DC"/>
    <w:rsid w:val="00131CF6"/>
    <w:rsid w:val="001327A6"/>
    <w:rsid w:val="0013302C"/>
    <w:rsid w:val="0013443B"/>
    <w:rsid w:val="00136BEF"/>
    <w:rsid w:val="00137A78"/>
    <w:rsid w:val="00137F44"/>
    <w:rsid w:val="00140B85"/>
    <w:rsid w:val="00141F33"/>
    <w:rsid w:val="00141F7B"/>
    <w:rsid w:val="00143140"/>
    <w:rsid w:val="0014383C"/>
    <w:rsid w:val="00143DB6"/>
    <w:rsid w:val="0014457D"/>
    <w:rsid w:val="00144AE8"/>
    <w:rsid w:val="001475B7"/>
    <w:rsid w:val="00151453"/>
    <w:rsid w:val="001520A8"/>
    <w:rsid w:val="00155430"/>
    <w:rsid w:val="001554A3"/>
    <w:rsid w:val="001562B7"/>
    <w:rsid w:val="001615CF"/>
    <w:rsid w:val="001619BB"/>
    <w:rsid w:val="00162502"/>
    <w:rsid w:val="001629F2"/>
    <w:rsid w:val="00163306"/>
    <w:rsid w:val="00163549"/>
    <w:rsid w:val="00163A98"/>
    <w:rsid w:val="00163F5D"/>
    <w:rsid w:val="0016444F"/>
    <w:rsid w:val="00164A18"/>
    <w:rsid w:val="001656F2"/>
    <w:rsid w:val="00165CF4"/>
    <w:rsid w:val="00165DEC"/>
    <w:rsid w:val="0016773F"/>
    <w:rsid w:val="001703DD"/>
    <w:rsid w:val="0017049A"/>
    <w:rsid w:val="001713CA"/>
    <w:rsid w:val="001721B2"/>
    <w:rsid w:val="00173116"/>
    <w:rsid w:val="00173D08"/>
    <w:rsid w:val="00173D62"/>
    <w:rsid w:val="0017417F"/>
    <w:rsid w:val="00175A52"/>
    <w:rsid w:val="00175A78"/>
    <w:rsid w:val="00176C17"/>
    <w:rsid w:val="00176C47"/>
    <w:rsid w:val="00176D60"/>
    <w:rsid w:val="00176FD3"/>
    <w:rsid w:val="00177950"/>
    <w:rsid w:val="001801C2"/>
    <w:rsid w:val="0018072F"/>
    <w:rsid w:val="00180D90"/>
    <w:rsid w:val="001815D8"/>
    <w:rsid w:val="00183A1E"/>
    <w:rsid w:val="0018403B"/>
    <w:rsid w:val="001841F2"/>
    <w:rsid w:val="001845C9"/>
    <w:rsid w:val="00184B0B"/>
    <w:rsid w:val="00184D5C"/>
    <w:rsid w:val="00185DDB"/>
    <w:rsid w:val="0018696B"/>
    <w:rsid w:val="00186B64"/>
    <w:rsid w:val="00190B6A"/>
    <w:rsid w:val="00192700"/>
    <w:rsid w:val="00192B33"/>
    <w:rsid w:val="00192C2A"/>
    <w:rsid w:val="00194EF5"/>
    <w:rsid w:val="00195D0F"/>
    <w:rsid w:val="00195FE8"/>
    <w:rsid w:val="00196243"/>
    <w:rsid w:val="001962A9"/>
    <w:rsid w:val="001964F3"/>
    <w:rsid w:val="00197086"/>
    <w:rsid w:val="001A0007"/>
    <w:rsid w:val="001A002C"/>
    <w:rsid w:val="001A0034"/>
    <w:rsid w:val="001A2B7F"/>
    <w:rsid w:val="001A391B"/>
    <w:rsid w:val="001A45B3"/>
    <w:rsid w:val="001A50F0"/>
    <w:rsid w:val="001A5FF3"/>
    <w:rsid w:val="001A5FFA"/>
    <w:rsid w:val="001A6637"/>
    <w:rsid w:val="001A7C17"/>
    <w:rsid w:val="001A7E42"/>
    <w:rsid w:val="001A7F8B"/>
    <w:rsid w:val="001B10F3"/>
    <w:rsid w:val="001B1605"/>
    <w:rsid w:val="001B2B19"/>
    <w:rsid w:val="001B2C20"/>
    <w:rsid w:val="001B307F"/>
    <w:rsid w:val="001B4069"/>
    <w:rsid w:val="001B4F4C"/>
    <w:rsid w:val="001B5004"/>
    <w:rsid w:val="001B52E6"/>
    <w:rsid w:val="001B6247"/>
    <w:rsid w:val="001B782B"/>
    <w:rsid w:val="001C0665"/>
    <w:rsid w:val="001C09BB"/>
    <w:rsid w:val="001C0F5C"/>
    <w:rsid w:val="001C170A"/>
    <w:rsid w:val="001C1ADC"/>
    <w:rsid w:val="001C33B0"/>
    <w:rsid w:val="001C3418"/>
    <w:rsid w:val="001C4267"/>
    <w:rsid w:val="001C42D5"/>
    <w:rsid w:val="001C4EFB"/>
    <w:rsid w:val="001C566B"/>
    <w:rsid w:val="001C602C"/>
    <w:rsid w:val="001C6180"/>
    <w:rsid w:val="001C6349"/>
    <w:rsid w:val="001C70D0"/>
    <w:rsid w:val="001C7EE7"/>
    <w:rsid w:val="001D0A4A"/>
    <w:rsid w:val="001D0E9D"/>
    <w:rsid w:val="001D2581"/>
    <w:rsid w:val="001D2993"/>
    <w:rsid w:val="001D3D78"/>
    <w:rsid w:val="001D5241"/>
    <w:rsid w:val="001D52A1"/>
    <w:rsid w:val="001D5C83"/>
    <w:rsid w:val="001D6255"/>
    <w:rsid w:val="001D6926"/>
    <w:rsid w:val="001D6B81"/>
    <w:rsid w:val="001D7BBA"/>
    <w:rsid w:val="001E0592"/>
    <w:rsid w:val="001E0906"/>
    <w:rsid w:val="001E1D92"/>
    <w:rsid w:val="001E4BF8"/>
    <w:rsid w:val="001E5683"/>
    <w:rsid w:val="001E7FA4"/>
    <w:rsid w:val="001F1295"/>
    <w:rsid w:val="001F1BDB"/>
    <w:rsid w:val="001F2E61"/>
    <w:rsid w:val="001F2E96"/>
    <w:rsid w:val="001F380A"/>
    <w:rsid w:val="001F3B3E"/>
    <w:rsid w:val="001F4B0F"/>
    <w:rsid w:val="001F4FA8"/>
    <w:rsid w:val="001F5040"/>
    <w:rsid w:val="001F5463"/>
    <w:rsid w:val="001F5A16"/>
    <w:rsid w:val="001F6C66"/>
    <w:rsid w:val="001F7202"/>
    <w:rsid w:val="001F7520"/>
    <w:rsid w:val="001F7559"/>
    <w:rsid w:val="001F7936"/>
    <w:rsid w:val="002000B9"/>
    <w:rsid w:val="00200B7A"/>
    <w:rsid w:val="00202531"/>
    <w:rsid w:val="002062FA"/>
    <w:rsid w:val="00207302"/>
    <w:rsid w:val="00207BF7"/>
    <w:rsid w:val="00207D91"/>
    <w:rsid w:val="0021008D"/>
    <w:rsid w:val="0021029C"/>
    <w:rsid w:val="002128FF"/>
    <w:rsid w:val="00212A8E"/>
    <w:rsid w:val="00212CF6"/>
    <w:rsid w:val="00213F46"/>
    <w:rsid w:val="00214207"/>
    <w:rsid w:val="0021545F"/>
    <w:rsid w:val="00217CA9"/>
    <w:rsid w:val="00221CE0"/>
    <w:rsid w:val="00222175"/>
    <w:rsid w:val="002223F5"/>
    <w:rsid w:val="00222EF1"/>
    <w:rsid w:val="00224900"/>
    <w:rsid w:val="00225606"/>
    <w:rsid w:val="002264BE"/>
    <w:rsid w:val="00227D22"/>
    <w:rsid w:val="0023005A"/>
    <w:rsid w:val="00233BB6"/>
    <w:rsid w:val="00234B19"/>
    <w:rsid w:val="0023595D"/>
    <w:rsid w:val="00237A10"/>
    <w:rsid w:val="00237A64"/>
    <w:rsid w:val="00240F8C"/>
    <w:rsid w:val="002416EA"/>
    <w:rsid w:val="00241B32"/>
    <w:rsid w:val="00242302"/>
    <w:rsid w:val="0024243A"/>
    <w:rsid w:val="00242D7E"/>
    <w:rsid w:val="00242F0D"/>
    <w:rsid w:val="00243044"/>
    <w:rsid w:val="00243791"/>
    <w:rsid w:val="00244095"/>
    <w:rsid w:val="002442E7"/>
    <w:rsid w:val="002447D9"/>
    <w:rsid w:val="00245576"/>
    <w:rsid w:val="00252195"/>
    <w:rsid w:val="002531A3"/>
    <w:rsid w:val="002531D2"/>
    <w:rsid w:val="002550D1"/>
    <w:rsid w:val="002560D0"/>
    <w:rsid w:val="002607F9"/>
    <w:rsid w:val="002618A4"/>
    <w:rsid w:val="00262BC5"/>
    <w:rsid w:val="00265886"/>
    <w:rsid w:val="00265ABD"/>
    <w:rsid w:val="0026622C"/>
    <w:rsid w:val="00270D72"/>
    <w:rsid w:val="00271DDF"/>
    <w:rsid w:val="0027281E"/>
    <w:rsid w:val="00272CDB"/>
    <w:rsid w:val="002741F2"/>
    <w:rsid w:val="002742BB"/>
    <w:rsid w:val="00275D43"/>
    <w:rsid w:val="00276046"/>
    <w:rsid w:val="0027638C"/>
    <w:rsid w:val="00277088"/>
    <w:rsid w:val="002779A9"/>
    <w:rsid w:val="00277D48"/>
    <w:rsid w:val="00281339"/>
    <w:rsid w:val="00281E4A"/>
    <w:rsid w:val="00281FB4"/>
    <w:rsid w:val="002821C3"/>
    <w:rsid w:val="00282302"/>
    <w:rsid w:val="00282799"/>
    <w:rsid w:val="00283E22"/>
    <w:rsid w:val="002842C2"/>
    <w:rsid w:val="00285133"/>
    <w:rsid w:val="00286031"/>
    <w:rsid w:val="00286285"/>
    <w:rsid w:val="002863EB"/>
    <w:rsid w:val="002867D5"/>
    <w:rsid w:val="00287B53"/>
    <w:rsid w:val="00290204"/>
    <w:rsid w:val="002906E0"/>
    <w:rsid w:val="00290984"/>
    <w:rsid w:val="0029170B"/>
    <w:rsid w:val="0029341F"/>
    <w:rsid w:val="00294238"/>
    <w:rsid w:val="00295765"/>
    <w:rsid w:val="00296E44"/>
    <w:rsid w:val="002A01E6"/>
    <w:rsid w:val="002A1C56"/>
    <w:rsid w:val="002A2865"/>
    <w:rsid w:val="002A2C5B"/>
    <w:rsid w:val="002A2D11"/>
    <w:rsid w:val="002A404E"/>
    <w:rsid w:val="002A55FF"/>
    <w:rsid w:val="002A5895"/>
    <w:rsid w:val="002A5B18"/>
    <w:rsid w:val="002A5C54"/>
    <w:rsid w:val="002A5C9E"/>
    <w:rsid w:val="002A6FAC"/>
    <w:rsid w:val="002A71A3"/>
    <w:rsid w:val="002A71D4"/>
    <w:rsid w:val="002B0935"/>
    <w:rsid w:val="002B14B5"/>
    <w:rsid w:val="002B2F30"/>
    <w:rsid w:val="002B4D74"/>
    <w:rsid w:val="002B56C2"/>
    <w:rsid w:val="002B5BDB"/>
    <w:rsid w:val="002B649A"/>
    <w:rsid w:val="002B6822"/>
    <w:rsid w:val="002C0DFF"/>
    <w:rsid w:val="002C19B6"/>
    <w:rsid w:val="002C1F55"/>
    <w:rsid w:val="002C2EB5"/>
    <w:rsid w:val="002C5833"/>
    <w:rsid w:val="002C635F"/>
    <w:rsid w:val="002C6789"/>
    <w:rsid w:val="002C6845"/>
    <w:rsid w:val="002C736C"/>
    <w:rsid w:val="002C7509"/>
    <w:rsid w:val="002D0D01"/>
    <w:rsid w:val="002D137A"/>
    <w:rsid w:val="002D24D7"/>
    <w:rsid w:val="002D3C4D"/>
    <w:rsid w:val="002D3C57"/>
    <w:rsid w:val="002D435D"/>
    <w:rsid w:val="002D48F5"/>
    <w:rsid w:val="002D4ABC"/>
    <w:rsid w:val="002D4C9C"/>
    <w:rsid w:val="002D5749"/>
    <w:rsid w:val="002D658B"/>
    <w:rsid w:val="002D6625"/>
    <w:rsid w:val="002D6996"/>
    <w:rsid w:val="002D6A9B"/>
    <w:rsid w:val="002E1A36"/>
    <w:rsid w:val="002E1DB9"/>
    <w:rsid w:val="002E2892"/>
    <w:rsid w:val="002E366A"/>
    <w:rsid w:val="002E5C06"/>
    <w:rsid w:val="002E6B58"/>
    <w:rsid w:val="002E7335"/>
    <w:rsid w:val="002E7CCB"/>
    <w:rsid w:val="002F01B1"/>
    <w:rsid w:val="002F03CB"/>
    <w:rsid w:val="002F16B0"/>
    <w:rsid w:val="002F1C37"/>
    <w:rsid w:val="002F23A0"/>
    <w:rsid w:val="002F3026"/>
    <w:rsid w:val="002F3238"/>
    <w:rsid w:val="002F4417"/>
    <w:rsid w:val="002F472A"/>
    <w:rsid w:val="002F4AA5"/>
    <w:rsid w:val="002F5876"/>
    <w:rsid w:val="002F5CEE"/>
    <w:rsid w:val="002F5F03"/>
    <w:rsid w:val="002F6B6A"/>
    <w:rsid w:val="002F6E21"/>
    <w:rsid w:val="002F6EA4"/>
    <w:rsid w:val="002F72FE"/>
    <w:rsid w:val="002F7330"/>
    <w:rsid w:val="00300C20"/>
    <w:rsid w:val="00301C40"/>
    <w:rsid w:val="00302920"/>
    <w:rsid w:val="0030343B"/>
    <w:rsid w:val="00303E05"/>
    <w:rsid w:val="00305306"/>
    <w:rsid w:val="0030589E"/>
    <w:rsid w:val="00310910"/>
    <w:rsid w:val="00310C53"/>
    <w:rsid w:val="00311AF4"/>
    <w:rsid w:val="00312A27"/>
    <w:rsid w:val="00312A52"/>
    <w:rsid w:val="00313A91"/>
    <w:rsid w:val="00314365"/>
    <w:rsid w:val="003147AF"/>
    <w:rsid w:val="00314F99"/>
    <w:rsid w:val="003152E4"/>
    <w:rsid w:val="003156AF"/>
    <w:rsid w:val="00315B83"/>
    <w:rsid w:val="00315F7C"/>
    <w:rsid w:val="00321E56"/>
    <w:rsid w:val="00321EA4"/>
    <w:rsid w:val="00324016"/>
    <w:rsid w:val="00324125"/>
    <w:rsid w:val="00324534"/>
    <w:rsid w:val="003252BA"/>
    <w:rsid w:val="003270BC"/>
    <w:rsid w:val="00327571"/>
    <w:rsid w:val="00327A0A"/>
    <w:rsid w:val="003314DD"/>
    <w:rsid w:val="0033275B"/>
    <w:rsid w:val="0033352E"/>
    <w:rsid w:val="003349D9"/>
    <w:rsid w:val="003353D0"/>
    <w:rsid w:val="00335EA9"/>
    <w:rsid w:val="00335EC6"/>
    <w:rsid w:val="00336D65"/>
    <w:rsid w:val="003377D5"/>
    <w:rsid w:val="00337C91"/>
    <w:rsid w:val="00337C9A"/>
    <w:rsid w:val="003401F5"/>
    <w:rsid w:val="00341185"/>
    <w:rsid w:val="00342818"/>
    <w:rsid w:val="00342F36"/>
    <w:rsid w:val="00343643"/>
    <w:rsid w:val="00343B93"/>
    <w:rsid w:val="0034506C"/>
    <w:rsid w:val="0034621C"/>
    <w:rsid w:val="00346BA7"/>
    <w:rsid w:val="00346C85"/>
    <w:rsid w:val="003470DB"/>
    <w:rsid w:val="0035097D"/>
    <w:rsid w:val="003523FA"/>
    <w:rsid w:val="00353303"/>
    <w:rsid w:val="00353B95"/>
    <w:rsid w:val="00353F45"/>
    <w:rsid w:val="00354185"/>
    <w:rsid w:val="00354E2F"/>
    <w:rsid w:val="0035685B"/>
    <w:rsid w:val="003604DD"/>
    <w:rsid w:val="0036169B"/>
    <w:rsid w:val="003620FD"/>
    <w:rsid w:val="0036320E"/>
    <w:rsid w:val="0036355F"/>
    <w:rsid w:val="0036454E"/>
    <w:rsid w:val="00364665"/>
    <w:rsid w:val="003653CA"/>
    <w:rsid w:val="003658AE"/>
    <w:rsid w:val="0036633C"/>
    <w:rsid w:val="00370D9F"/>
    <w:rsid w:val="00372698"/>
    <w:rsid w:val="00374CEA"/>
    <w:rsid w:val="003757CC"/>
    <w:rsid w:val="0037583C"/>
    <w:rsid w:val="0037713B"/>
    <w:rsid w:val="0038155B"/>
    <w:rsid w:val="00381EB0"/>
    <w:rsid w:val="00382951"/>
    <w:rsid w:val="00383824"/>
    <w:rsid w:val="00384610"/>
    <w:rsid w:val="00385751"/>
    <w:rsid w:val="00385A11"/>
    <w:rsid w:val="0038669B"/>
    <w:rsid w:val="0038683E"/>
    <w:rsid w:val="00387D3E"/>
    <w:rsid w:val="00387EF5"/>
    <w:rsid w:val="0039134B"/>
    <w:rsid w:val="00392AA6"/>
    <w:rsid w:val="00393BE9"/>
    <w:rsid w:val="0039476C"/>
    <w:rsid w:val="003947EB"/>
    <w:rsid w:val="00394932"/>
    <w:rsid w:val="00394C7D"/>
    <w:rsid w:val="00395559"/>
    <w:rsid w:val="00395AF2"/>
    <w:rsid w:val="003963BB"/>
    <w:rsid w:val="00396453"/>
    <w:rsid w:val="00396501"/>
    <w:rsid w:val="003A0325"/>
    <w:rsid w:val="003A042A"/>
    <w:rsid w:val="003A1BB9"/>
    <w:rsid w:val="003A41C2"/>
    <w:rsid w:val="003A595E"/>
    <w:rsid w:val="003A5A2B"/>
    <w:rsid w:val="003A7540"/>
    <w:rsid w:val="003A7E21"/>
    <w:rsid w:val="003B0ABD"/>
    <w:rsid w:val="003B161B"/>
    <w:rsid w:val="003B3930"/>
    <w:rsid w:val="003B4B7A"/>
    <w:rsid w:val="003B4BD8"/>
    <w:rsid w:val="003B58F5"/>
    <w:rsid w:val="003B6B61"/>
    <w:rsid w:val="003B7D43"/>
    <w:rsid w:val="003C05EF"/>
    <w:rsid w:val="003C08A6"/>
    <w:rsid w:val="003C13A4"/>
    <w:rsid w:val="003C1A70"/>
    <w:rsid w:val="003C1B68"/>
    <w:rsid w:val="003C2477"/>
    <w:rsid w:val="003C6A96"/>
    <w:rsid w:val="003C76E0"/>
    <w:rsid w:val="003D0A2C"/>
    <w:rsid w:val="003D1287"/>
    <w:rsid w:val="003D2950"/>
    <w:rsid w:val="003D3436"/>
    <w:rsid w:val="003D398A"/>
    <w:rsid w:val="003D6269"/>
    <w:rsid w:val="003D7E23"/>
    <w:rsid w:val="003E03EF"/>
    <w:rsid w:val="003E0567"/>
    <w:rsid w:val="003E0FEB"/>
    <w:rsid w:val="003E1000"/>
    <w:rsid w:val="003E235F"/>
    <w:rsid w:val="003E2841"/>
    <w:rsid w:val="003E38C0"/>
    <w:rsid w:val="003E423E"/>
    <w:rsid w:val="003E43E3"/>
    <w:rsid w:val="003E463B"/>
    <w:rsid w:val="003E4F73"/>
    <w:rsid w:val="003E58B2"/>
    <w:rsid w:val="003E656D"/>
    <w:rsid w:val="003E7196"/>
    <w:rsid w:val="003F093B"/>
    <w:rsid w:val="003F38D0"/>
    <w:rsid w:val="003F39F3"/>
    <w:rsid w:val="003F4E0E"/>
    <w:rsid w:val="003F54E7"/>
    <w:rsid w:val="003F5543"/>
    <w:rsid w:val="003F587E"/>
    <w:rsid w:val="003F59AC"/>
    <w:rsid w:val="003F5AC3"/>
    <w:rsid w:val="003F6D03"/>
    <w:rsid w:val="003F780E"/>
    <w:rsid w:val="003F7F9F"/>
    <w:rsid w:val="00401552"/>
    <w:rsid w:val="00401824"/>
    <w:rsid w:val="00401D7B"/>
    <w:rsid w:val="00402E70"/>
    <w:rsid w:val="00403595"/>
    <w:rsid w:val="00403B8C"/>
    <w:rsid w:val="004055EE"/>
    <w:rsid w:val="0040643E"/>
    <w:rsid w:val="0040655E"/>
    <w:rsid w:val="00407340"/>
    <w:rsid w:val="00407F31"/>
    <w:rsid w:val="004116F1"/>
    <w:rsid w:val="00412C11"/>
    <w:rsid w:val="0041383F"/>
    <w:rsid w:val="0041478A"/>
    <w:rsid w:val="004149D0"/>
    <w:rsid w:val="004156A6"/>
    <w:rsid w:val="00416830"/>
    <w:rsid w:val="00416EC0"/>
    <w:rsid w:val="004178F9"/>
    <w:rsid w:val="00417A1D"/>
    <w:rsid w:val="004210E7"/>
    <w:rsid w:val="00421E1A"/>
    <w:rsid w:val="00421EC2"/>
    <w:rsid w:val="004265D4"/>
    <w:rsid w:val="00427F3C"/>
    <w:rsid w:val="004300FB"/>
    <w:rsid w:val="00431056"/>
    <w:rsid w:val="00431234"/>
    <w:rsid w:val="004346C4"/>
    <w:rsid w:val="00434DEC"/>
    <w:rsid w:val="00434F57"/>
    <w:rsid w:val="00436E33"/>
    <w:rsid w:val="00437681"/>
    <w:rsid w:val="00440D6E"/>
    <w:rsid w:val="00441832"/>
    <w:rsid w:val="00441CEF"/>
    <w:rsid w:val="00442227"/>
    <w:rsid w:val="00445109"/>
    <w:rsid w:val="0044556B"/>
    <w:rsid w:val="00445862"/>
    <w:rsid w:val="00445A9D"/>
    <w:rsid w:val="0044628E"/>
    <w:rsid w:val="00446F80"/>
    <w:rsid w:val="00447272"/>
    <w:rsid w:val="00450416"/>
    <w:rsid w:val="00451087"/>
    <w:rsid w:val="00451846"/>
    <w:rsid w:val="00452FB0"/>
    <w:rsid w:val="004534FD"/>
    <w:rsid w:val="004539E0"/>
    <w:rsid w:val="00453C97"/>
    <w:rsid w:val="004544E4"/>
    <w:rsid w:val="00454789"/>
    <w:rsid w:val="004547FD"/>
    <w:rsid w:val="004554AB"/>
    <w:rsid w:val="00460398"/>
    <w:rsid w:val="00461C16"/>
    <w:rsid w:val="00462B7F"/>
    <w:rsid w:val="00462E00"/>
    <w:rsid w:val="00462F81"/>
    <w:rsid w:val="00463915"/>
    <w:rsid w:val="00467165"/>
    <w:rsid w:val="004672BC"/>
    <w:rsid w:val="0047030F"/>
    <w:rsid w:val="00473BC1"/>
    <w:rsid w:val="00475D29"/>
    <w:rsid w:val="00476386"/>
    <w:rsid w:val="004763BB"/>
    <w:rsid w:val="004765BA"/>
    <w:rsid w:val="0048067E"/>
    <w:rsid w:val="004813B6"/>
    <w:rsid w:val="00481595"/>
    <w:rsid w:val="0048169B"/>
    <w:rsid w:val="0048331F"/>
    <w:rsid w:val="004836E7"/>
    <w:rsid w:val="00485421"/>
    <w:rsid w:val="004857E2"/>
    <w:rsid w:val="00485EEC"/>
    <w:rsid w:val="00485FA5"/>
    <w:rsid w:val="004862AD"/>
    <w:rsid w:val="00486612"/>
    <w:rsid w:val="00486919"/>
    <w:rsid w:val="00486A97"/>
    <w:rsid w:val="0048791D"/>
    <w:rsid w:val="004903C4"/>
    <w:rsid w:val="004907DF"/>
    <w:rsid w:val="004914D4"/>
    <w:rsid w:val="00491796"/>
    <w:rsid w:val="0049182A"/>
    <w:rsid w:val="00492AD0"/>
    <w:rsid w:val="00493BD8"/>
    <w:rsid w:val="00494EEB"/>
    <w:rsid w:val="00496D89"/>
    <w:rsid w:val="0049741D"/>
    <w:rsid w:val="00497FBD"/>
    <w:rsid w:val="004A0315"/>
    <w:rsid w:val="004A1D43"/>
    <w:rsid w:val="004A38AA"/>
    <w:rsid w:val="004A3E95"/>
    <w:rsid w:val="004A4174"/>
    <w:rsid w:val="004A4A86"/>
    <w:rsid w:val="004A4B35"/>
    <w:rsid w:val="004A5446"/>
    <w:rsid w:val="004A5EA5"/>
    <w:rsid w:val="004A6E27"/>
    <w:rsid w:val="004A6F21"/>
    <w:rsid w:val="004A7224"/>
    <w:rsid w:val="004B0C45"/>
    <w:rsid w:val="004B3FA4"/>
    <w:rsid w:val="004B415E"/>
    <w:rsid w:val="004B66CF"/>
    <w:rsid w:val="004B6801"/>
    <w:rsid w:val="004B7390"/>
    <w:rsid w:val="004B7F5E"/>
    <w:rsid w:val="004C448D"/>
    <w:rsid w:val="004C4D4E"/>
    <w:rsid w:val="004C5907"/>
    <w:rsid w:val="004C5B99"/>
    <w:rsid w:val="004C5D8F"/>
    <w:rsid w:val="004C7FF5"/>
    <w:rsid w:val="004D0B19"/>
    <w:rsid w:val="004D1D77"/>
    <w:rsid w:val="004D215D"/>
    <w:rsid w:val="004D26EF"/>
    <w:rsid w:val="004D2FF1"/>
    <w:rsid w:val="004D38EA"/>
    <w:rsid w:val="004D5C16"/>
    <w:rsid w:val="004D5DB6"/>
    <w:rsid w:val="004D6541"/>
    <w:rsid w:val="004D665D"/>
    <w:rsid w:val="004D6EF5"/>
    <w:rsid w:val="004D7496"/>
    <w:rsid w:val="004E10C8"/>
    <w:rsid w:val="004E13A2"/>
    <w:rsid w:val="004E22CE"/>
    <w:rsid w:val="004E4D6D"/>
    <w:rsid w:val="004E5A18"/>
    <w:rsid w:val="004E5E57"/>
    <w:rsid w:val="004E6CB6"/>
    <w:rsid w:val="004E7C24"/>
    <w:rsid w:val="004F014C"/>
    <w:rsid w:val="004F0193"/>
    <w:rsid w:val="004F2591"/>
    <w:rsid w:val="004F3690"/>
    <w:rsid w:val="004F68F2"/>
    <w:rsid w:val="004F6AD3"/>
    <w:rsid w:val="004F7C51"/>
    <w:rsid w:val="00502DEB"/>
    <w:rsid w:val="0050352A"/>
    <w:rsid w:val="00504352"/>
    <w:rsid w:val="00505DF6"/>
    <w:rsid w:val="005060FB"/>
    <w:rsid w:val="00506C70"/>
    <w:rsid w:val="005111EC"/>
    <w:rsid w:val="005118A7"/>
    <w:rsid w:val="00512DEE"/>
    <w:rsid w:val="0051431E"/>
    <w:rsid w:val="005149C0"/>
    <w:rsid w:val="00514A74"/>
    <w:rsid w:val="00514C8A"/>
    <w:rsid w:val="00515CA6"/>
    <w:rsid w:val="00516B12"/>
    <w:rsid w:val="00516CDD"/>
    <w:rsid w:val="00516FD4"/>
    <w:rsid w:val="005207F8"/>
    <w:rsid w:val="00521412"/>
    <w:rsid w:val="00521519"/>
    <w:rsid w:val="00521B15"/>
    <w:rsid w:val="00522C18"/>
    <w:rsid w:val="0052355F"/>
    <w:rsid w:val="00523777"/>
    <w:rsid w:val="00525308"/>
    <w:rsid w:val="005256D2"/>
    <w:rsid w:val="00526093"/>
    <w:rsid w:val="00527455"/>
    <w:rsid w:val="00527E91"/>
    <w:rsid w:val="00532F10"/>
    <w:rsid w:val="00533A45"/>
    <w:rsid w:val="005342E2"/>
    <w:rsid w:val="00536162"/>
    <w:rsid w:val="0053627D"/>
    <w:rsid w:val="00536AC4"/>
    <w:rsid w:val="00536B2B"/>
    <w:rsid w:val="00537271"/>
    <w:rsid w:val="005372C7"/>
    <w:rsid w:val="00537918"/>
    <w:rsid w:val="00537BF5"/>
    <w:rsid w:val="00537F78"/>
    <w:rsid w:val="00540D68"/>
    <w:rsid w:val="00542E3A"/>
    <w:rsid w:val="00543E09"/>
    <w:rsid w:val="00544AFE"/>
    <w:rsid w:val="00550793"/>
    <w:rsid w:val="005514AB"/>
    <w:rsid w:val="00551BC7"/>
    <w:rsid w:val="00552EFA"/>
    <w:rsid w:val="00553D39"/>
    <w:rsid w:val="005546CD"/>
    <w:rsid w:val="00555B3D"/>
    <w:rsid w:val="00557061"/>
    <w:rsid w:val="00557970"/>
    <w:rsid w:val="00557BF8"/>
    <w:rsid w:val="00560F2E"/>
    <w:rsid w:val="005632DE"/>
    <w:rsid w:val="0056350A"/>
    <w:rsid w:val="0056384A"/>
    <w:rsid w:val="00564859"/>
    <w:rsid w:val="005653BE"/>
    <w:rsid w:val="0056555E"/>
    <w:rsid w:val="00565E24"/>
    <w:rsid w:val="005668EE"/>
    <w:rsid w:val="00566A12"/>
    <w:rsid w:val="00567155"/>
    <w:rsid w:val="0056790A"/>
    <w:rsid w:val="00570B45"/>
    <w:rsid w:val="00570C96"/>
    <w:rsid w:val="00572832"/>
    <w:rsid w:val="00572DA9"/>
    <w:rsid w:val="00572E40"/>
    <w:rsid w:val="00573747"/>
    <w:rsid w:val="00573BBD"/>
    <w:rsid w:val="00575A7F"/>
    <w:rsid w:val="005765ED"/>
    <w:rsid w:val="00576C3E"/>
    <w:rsid w:val="00577D70"/>
    <w:rsid w:val="0058006C"/>
    <w:rsid w:val="00581368"/>
    <w:rsid w:val="00582AFA"/>
    <w:rsid w:val="00582E02"/>
    <w:rsid w:val="00583561"/>
    <w:rsid w:val="00585AFB"/>
    <w:rsid w:val="00586227"/>
    <w:rsid w:val="0058743A"/>
    <w:rsid w:val="00590FCE"/>
    <w:rsid w:val="00591756"/>
    <w:rsid w:val="005921F9"/>
    <w:rsid w:val="00592FE3"/>
    <w:rsid w:val="00593DDB"/>
    <w:rsid w:val="005948DB"/>
    <w:rsid w:val="00594B7A"/>
    <w:rsid w:val="00595B66"/>
    <w:rsid w:val="00597B95"/>
    <w:rsid w:val="00597DCC"/>
    <w:rsid w:val="005A11FA"/>
    <w:rsid w:val="005A2374"/>
    <w:rsid w:val="005A28EC"/>
    <w:rsid w:val="005A2F2F"/>
    <w:rsid w:val="005A3336"/>
    <w:rsid w:val="005A475B"/>
    <w:rsid w:val="005A4A56"/>
    <w:rsid w:val="005A69D7"/>
    <w:rsid w:val="005A69EE"/>
    <w:rsid w:val="005B047C"/>
    <w:rsid w:val="005B1881"/>
    <w:rsid w:val="005B3B2A"/>
    <w:rsid w:val="005B3BB7"/>
    <w:rsid w:val="005B45B2"/>
    <w:rsid w:val="005B56A5"/>
    <w:rsid w:val="005B6BEE"/>
    <w:rsid w:val="005B7F2A"/>
    <w:rsid w:val="005C0A60"/>
    <w:rsid w:val="005C35F0"/>
    <w:rsid w:val="005C69FD"/>
    <w:rsid w:val="005C6CE0"/>
    <w:rsid w:val="005C6DEA"/>
    <w:rsid w:val="005C7B33"/>
    <w:rsid w:val="005C7B74"/>
    <w:rsid w:val="005D2748"/>
    <w:rsid w:val="005D390E"/>
    <w:rsid w:val="005D4ADE"/>
    <w:rsid w:val="005D50E1"/>
    <w:rsid w:val="005D5A5C"/>
    <w:rsid w:val="005D669F"/>
    <w:rsid w:val="005D69A1"/>
    <w:rsid w:val="005E027E"/>
    <w:rsid w:val="005E2457"/>
    <w:rsid w:val="005E25FF"/>
    <w:rsid w:val="005E2CAA"/>
    <w:rsid w:val="005E3A8C"/>
    <w:rsid w:val="005E400D"/>
    <w:rsid w:val="005E4A82"/>
    <w:rsid w:val="005E53DE"/>
    <w:rsid w:val="005E5549"/>
    <w:rsid w:val="005E6862"/>
    <w:rsid w:val="005E77C7"/>
    <w:rsid w:val="005E798F"/>
    <w:rsid w:val="005F0BDD"/>
    <w:rsid w:val="005F18DB"/>
    <w:rsid w:val="005F2CEF"/>
    <w:rsid w:val="005F3C0F"/>
    <w:rsid w:val="005F3F6E"/>
    <w:rsid w:val="005F4886"/>
    <w:rsid w:val="005F57A4"/>
    <w:rsid w:val="005F5BE2"/>
    <w:rsid w:val="005F61FE"/>
    <w:rsid w:val="005F6C5C"/>
    <w:rsid w:val="005F7745"/>
    <w:rsid w:val="006008BD"/>
    <w:rsid w:val="006008C6"/>
    <w:rsid w:val="00600963"/>
    <w:rsid w:val="00602DC8"/>
    <w:rsid w:val="00604625"/>
    <w:rsid w:val="006052E2"/>
    <w:rsid w:val="006058E0"/>
    <w:rsid w:val="00607EDA"/>
    <w:rsid w:val="00610404"/>
    <w:rsid w:val="006121A6"/>
    <w:rsid w:val="00613F06"/>
    <w:rsid w:val="00620A7B"/>
    <w:rsid w:val="00620CF6"/>
    <w:rsid w:val="00621982"/>
    <w:rsid w:val="00621AEE"/>
    <w:rsid w:val="0062342E"/>
    <w:rsid w:val="006244DB"/>
    <w:rsid w:val="00624781"/>
    <w:rsid w:val="00624A01"/>
    <w:rsid w:val="00624E9C"/>
    <w:rsid w:val="006253E3"/>
    <w:rsid w:val="00625818"/>
    <w:rsid w:val="00625B8C"/>
    <w:rsid w:val="0062794A"/>
    <w:rsid w:val="00630BA3"/>
    <w:rsid w:val="00631745"/>
    <w:rsid w:val="006348C3"/>
    <w:rsid w:val="00635841"/>
    <w:rsid w:val="0063635F"/>
    <w:rsid w:val="00636837"/>
    <w:rsid w:val="006369A1"/>
    <w:rsid w:val="00636BEA"/>
    <w:rsid w:val="00637E3D"/>
    <w:rsid w:val="00642E5B"/>
    <w:rsid w:val="006431A5"/>
    <w:rsid w:val="006448E5"/>
    <w:rsid w:val="0064584D"/>
    <w:rsid w:val="006466C2"/>
    <w:rsid w:val="00646817"/>
    <w:rsid w:val="006474AA"/>
    <w:rsid w:val="0065099C"/>
    <w:rsid w:val="00650DF5"/>
    <w:rsid w:val="00650FD1"/>
    <w:rsid w:val="00652D5D"/>
    <w:rsid w:val="00653132"/>
    <w:rsid w:val="00654148"/>
    <w:rsid w:val="00654ACF"/>
    <w:rsid w:val="00654C16"/>
    <w:rsid w:val="00654F4F"/>
    <w:rsid w:val="00655528"/>
    <w:rsid w:val="00656949"/>
    <w:rsid w:val="00657554"/>
    <w:rsid w:val="00657ECA"/>
    <w:rsid w:val="00660CF1"/>
    <w:rsid w:val="00661303"/>
    <w:rsid w:val="00661E1A"/>
    <w:rsid w:val="00661FD8"/>
    <w:rsid w:val="00662109"/>
    <w:rsid w:val="00663E36"/>
    <w:rsid w:val="006640F4"/>
    <w:rsid w:val="00664637"/>
    <w:rsid w:val="00671D21"/>
    <w:rsid w:val="00672396"/>
    <w:rsid w:val="006727E5"/>
    <w:rsid w:val="00673873"/>
    <w:rsid w:val="00673B02"/>
    <w:rsid w:val="0067432B"/>
    <w:rsid w:val="00676402"/>
    <w:rsid w:val="0067671D"/>
    <w:rsid w:val="006770B5"/>
    <w:rsid w:val="0068054B"/>
    <w:rsid w:val="00681065"/>
    <w:rsid w:val="006823DA"/>
    <w:rsid w:val="0068321E"/>
    <w:rsid w:val="00683C77"/>
    <w:rsid w:val="00683D96"/>
    <w:rsid w:val="0068439E"/>
    <w:rsid w:val="00684B56"/>
    <w:rsid w:val="00686704"/>
    <w:rsid w:val="00690F95"/>
    <w:rsid w:val="006921CF"/>
    <w:rsid w:val="006935F6"/>
    <w:rsid w:val="0069394F"/>
    <w:rsid w:val="0069419B"/>
    <w:rsid w:val="00695DA9"/>
    <w:rsid w:val="006A005E"/>
    <w:rsid w:val="006A10B7"/>
    <w:rsid w:val="006A1936"/>
    <w:rsid w:val="006A2019"/>
    <w:rsid w:val="006A264A"/>
    <w:rsid w:val="006A323D"/>
    <w:rsid w:val="006A332A"/>
    <w:rsid w:val="006A3B0B"/>
    <w:rsid w:val="006A6592"/>
    <w:rsid w:val="006A7BA6"/>
    <w:rsid w:val="006B1359"/>
    <w:rsid w:val="006B521E"/>
    <w:rsid w:val="006C04AC"/>
    <w:rsid w:val="006C123B"/>
    <w:rsid w:val="006C17E3"/>
    <w:rsid w:val="006C2926"/>
    <w:rsid w:val="006C3026"/>
    <w:rsid w:val="006C4538"/>
    <w:rsid w:val="006C5436"/>
    <w:rsid w:val="006C7927"/>
    <w:rsid w:val="006C7C14"/>
    <w:rsid w:val="006C7CC4"/>
    <w:rsid w:val="006D04A3"/>
    <w:rsid w:val="006D0C60"/>
    <w:rsid w:val="006D1A60"/>
    <w:rsid w:val="006D221E"/>
    <w:rsid w:val="006D57E1"/>
    <w:rsid w:val="006D6273"/>
    <w:rsid w:val="006D751C"/>
    <w:rsid w:val="006D7D96"/>
    <w:rsid w:val="006E06C5"/>
    <w:rsid w:val="006E0B4A"/>
    <w:rsid w:val="006E1B1D"/>
    <w:rsid w:val="006E2FE7"/>
    <w:rsid w:val="006E3FB1"/>
    <w:rsid w:val="006E42C2"/>
    <w:rsid w:val="006E5C7E"/>
    <w:rsid w:val="006E5D33"/>
    <w:rsid w:val="006E61BB"/>
    <w:rsid w:val="006E6573"/>
    <w:rsid w:val="006E6E2A"/>
    <w:rsid w:val="006E78B1"/>
    <w:rsid w:val="006E7EEF"/>
    <w:rsid w:val="006F14D0"/>
    <w:rsid w:val="006F16F0"/>
    <w:rsid w:val="006F260C"/>
    <w:rsid w:val="006F2A41"/>
    <w:rsid w:val="006F2D67"/>
    <w:rsid w:val="006F3722"/>
    <w:rsid w:val="006F3866"/>
    <w:rsid w:val="006F38E7"/>
    <w:rsid w:val="006F3D69"/>
    <w:rsid w:val="006F4DCB"/>
    <w:rsid w:val="006F5925"/>
    <w:rsid w:val="006F68E3"/>
    <w:rsid w:val="006F68EC"/>
    <w:rsid w:val="006F7153"/>
    <w:rsid w:val="006F78BA"/>
    <w:rsid w:val="006F7E86"/>
    <w:rsid w:val="007006ED"/>
    <w:rsid w:val="00700CF1"/>
    <w:rsid w:val="00701CFB"/>
    <w:rsid w:val="00701ED8"/>
    <w:rsid w:val="00701F3D"/>
    <w:rsid w:val="00702205"/>
    <w:rsid w:val="0070335B"/>
    <w:rsid w:val="007047FF"/>
    <w:rsid w:val="00704C4F"/>
    <w:rsid w:val="007055E8"/>
    <w:rsid w:val="00705A2D"/>
    <w:rsid w:val="00706F91"/>
    <w:rsid w:val="007106A9"/>
    <w:rsid w:val="0071169B"/>
    <w:rsid w:val="00713727"/>
    <w:rsid w:val="007151DE"/>
    <w:rsid w:val="00715A0E"/>
    <w:rsid w:val="00716315"/>
    <w:rsid w:val="0071644A"/>
    <w:rsid w:val="007173E9"/>
    <w:rsid w:val="007179CE"/>
    <w:rsid w:val="00720269"/>
    <w:rsid w:val="007202F4"/>
    <w:rsid w:val="00720AC8"/>
    <w:rsid w:val="007210C0"/>
    <w:rsid w:val="00721241"/>
    <w:rsid w:val="00721887"/>
    <w:rsid w:val="00721B5B"/>
    <w:rsid w:val="00721EDA"/>
    <w:rsid w:val="00721F07"/>
    <w:rsid w:val="00722E12"/>
    <w:rsid w:val="00723058"/>
    <w:rsid w:val="00724874"/>
    <w:rsid w:val="00724A91"/>
    <w:rsid w:val="00724D22"/>
    <w:rsid w:val="0072597D"/>
    <w:rsid w:val="00726DB2"/>
    <w:rsid w:val="00726DDE"/>
    <w:rsid w:val="00727241"/>
    <w:rsid w:val="007277F7"/>
    <w:rsid w:val="00730429"/>
    <w:rsid w:val="00733226"/>
    <w:rsid w:val="007359F9"/>
    <w:rsid w:val="00735B01"/>
    <w:rsid w:val="00735F5A"/>
    <w:rsid w:val="007370E7"/>
    <w:rsid w:val="00737C69"/>
    <w:rsid w:val="00737DBB"/>
    <w:rsid w:val="00740024"/>
    <w:rsid w:val="00740BD3"/>
    <w:rsid w:val="00741116"/>
    <w:rsid w:val="00741F29"/>
    <w:rsid w:val="0074202D"/>
    <w:rsid w:val="007421AF"/>
    <w:rsid w:val="00742E05"/>
    <w:rsid w:val="00743ADB"/>
    <w:rsid w:val="00743F71"/>
    <w:rsid w:val="00746B3E"/>
    <w:rsid w:val="00747073"/>
    <w:rsid w:val="00747950"/>
    <w:rsid w:val="00747B1A"/>
    <w:rsid w:val="0075008B"/>
    <w:rsid w:val="00750686"/>
    <w:rsid w:val="00752EE5"/>
    <w:rsid w:val="00753B32"/>
    <w:rsid w:val="0075401F"/>
    <w:rsid w:val="00755B59"/>
    <w:rsid w:val="00755F92"/>
    <w:rsid w:val="007600D7"/>
    <w:rsid w:val="007604AF"/>
    <w:rsid w:val="007606D1"/>
    <w:rsid w:val="00760719"/>
    <w:rsid w:val="00761FAA"/>
    <w:rsid w:val="007620FF"/>
    <w:rsid w:val="007653B2"/>
    <w:rsid w:val="007663F7"/>
    <w:rsid w:val="007679AE"/>
    <w:rsid w:val="00767C47"/>
    <w:rsid w:val="0077100B"/>
    <w:rsid w:val="00771407"/>
    <w:rsid w:val="00771BC4"/>
    <w:rsid w:val="00772E60"/>
    <w:rsid w:val="00773C0F"/>
    <w:rsid w:val="00774D9C"/>
    <w:rsid w:val="00775868"/>
    <w:rsid w:val="00776127"/>
    <w:rsid w:val="00777694"/>
    <w:rsid w:val="00777A30"/>
    <w:rsid w:val="00777CE7"/>
    <w:rsid w:val="00781E23"/>
    <w:rsid w:val="0078244C"/>
    <w:rsid w:val="0078295F"/>
    <w:rsid w:val="00783722"/>
    <w:rsid w:val="0078380B"/>
    <w:rsid w:val="00783EC7"/>
    <w:rsid w:val="00786FE1"/>
    <w:rsid w:val="00787C6D"/>
    <w:rsid w:val="00787F7B"/>
    <w:rsid w:val="007901B1"/>
    <w:rsid w:val="00790AF1"/>
    <w:rsid w:val="00790CFA"/>
    <w:rsid w:val="00791520"/>
    <w:rsid w:val="00791B69"/>
    <w:rsid w:val="007925C4"/>
    <w:rsid w:val="00794568"/>
    <w:rsid w:val="00795222"/>
    <w:rsid w:val="00797ED2"/>
    <w:rsid w:val="007A01BE"/>
    <w:rsid w:val="007A20E1"/>
    <w:rsid w:val="007A38FD"/>
    <w:rsid w:val="007A46EA"/>
    <w:rsid w:val="007A4A63"/>
    <w:rsid w:val="007A64DD"/>
    <w:rsid w:val="007A76E0"/>
    <w:rsid w:val="007A7891"/>
    <w:rsid w:val="007B1222"/>
    <w:rsid w:val="007B1F18"/>
    <w:rsid w:val="007B295F"/>
    <w:rsid w:val="007B2A30"/>
    <w:rsid w:val="007B32A0"/>
    <w:rsid w:val="007B43B3"/>
    <w:rsid w:val="007B45D5"/>
    <w:rsid w:val="007B4E3D"/>
    <w:rsid w:val="007B7688"/>
    <w:rsid w:val="007B7C1A"/>
    <w:rsid w:val="007B7CEF"/>
    <w:rsid w:val="007B7E56"/>
    <w:rsid w:val="007C04EF"/>
    <w:rsid w:val="007C105D"/>
    <w:rsid w:val="007C27DB"/>
    <w:rsid w:val="007C2B6D"/>
    <w:rsid w:val="007C5E69"/>
    <w:rsid w:val="007C6EE6"/>
    <w:rsid w:val="007C7942"/>
    <w:rsid w:val="007D254E"/>
    <w:rsid w:val="007D2668"/>
    <w:rsid w:val="007D49E0"/>
    <w:rsid w:val="007D49F3"/>
    <w:rsid w:val="007D5A3C"/>
    <w:rsid w:val="007D5BB3"/>
    <w:rsid w:val="007D66A3"/>
    <w:rsid w:val="007E01B1"/>
    <w:rsid w:val="007E03A5"/>
    <w:rsid w:val="007E06F4"/>
    <w:rsid w:val="007E184A"/>
    <w:rsid w:val="007E2712"/>
    <w:rsid w:val="007E3324"/>
    <w:rsid w:val="007E4E38"/>
    <w:rsid w:val="007E569F"/>
    <w:rsid w:val="007F3617"/>
    <w:rsid w:val="007F4D6B"/>
    <w:rsid w:val="007F53B7"/>
    <w:rsid w:val="007F5DE2"/>
    <w:rsid w:val="007F7B9F"/>
    <w:rsid w:val="00800FAF"/>
    <w:rsid w:val="00801025"/>
    <w:rsid w:val="008016F7"/>
    <w:rsid w:val="00802AD2"/>
    <w:rsid w:val="00804192"/>
    <w:rsid w:val="0080460B"/>
    <w:rsid w:val="00804B65"/>
    <w:rsid w:val="00811D32"/>
    <w:rsid w:val="00812C2F"/>
    <w:rsid w:val="0081379F"/>
    <w:rsid w:val="008142B2"/>
    <w:rsid w:val="00817153"/>
    <w:rsid w:val="00817AAA"/>
    <w:rsid w:val="00820B0D"/>
    <w:rsid w:val="008224CB"/>
    <w:rsid w:val="008226B4"/>
    <w:rsid w:val="00822BBA"/>
    <w:rsid w:val="00826605"/>
    <w:rsid w:val="008266CA"/>
    <w:rsid w:val="00826A5F"/>
    <w:rsid w:val="008272E9"/>
    <w:rsid w:val="0083013E"/>
    <w:rsid w:val="008307E3"/>
    <w:rsid w:val="00831061"/>
    <w:rsid w:val="00831253"/>
    <w:rsid w:val="00831D49"/>
    <w:rsid w:val="00833810"/>
    <w:rsid w:val="008357C6"/>
    <w:rsid w:val="00835E0C"/>
    <w:rsid w:val="00836090"/>
    <w:rsid w:val="008364D3"/>
    <w:rsid w:val="00837B68"/>
    <w:rsid w:val="00837F80"/>
    <w:rsid w:val="00840039"/>
    <w:rsid w:val="00840E30"/>
    <w:rsid w:val="0084185D"/>
    <w:rsid w:val="008419E6"/>
    <w:rsid w:val="0084249F"/>
    <w:rsid w:val="00843D51"/>
    <w:rsid w:val="008445E9"/>
    <w:rsid w:val="00844938"/>
    <w:rsid w:val="008450C2"/>
    <w:rsid w:val="00845DF9"/>
    <w:rsid w:val="00845F31"/>
    <w:rsid w:val="008470BB"/>
    <w:rsid w:val="00850F9A"/>
    <w:rsid w:val="008537F4"/>
    <w:rsid w:val="00853BC9"/>
    <w:rsid w:val="00853F24"/>
    <w:rsid w:val="00854B8B"/>
    <w:rsid w:val="00855769"/>
    <w:rsid w:val="00857E8C"/>
    <w:rsid w:val="008620D5"/>
    <w:rsid w:val="0086342B"/>
    <w:rsid w:val="00863751"/>
    <w:rsid w:val="0086475D"/>
    <w:rsid w:val="00864ADD"/>
    <w:rsid w:val="00864D61"/>
    <w:rsid w:val="00865C7B"/>
    <w:rsid w:val="008670A2"/>
    <w:rsid w:val="0086787B"/>
    <w:rsid w:val="0087198F"/>
    <w:rsid w:val="00872218"/>
    <w:rsid w:val="00872A37"/>
    <w:rsid w:val="00873869"/>
    <w:rsid w:val="00875194"/>
    <w:rsid w:val="008772C6"/>
    <w:rsid w:val="00880244"/>
    <w:rsid w:val="00881C66"/>
    <w:rsid w:val="008824E8"/>
    <w:rsid w:val="00882F68"/>
    <w:rsid w:val="008842FA"/>
    <w:rsid w:val="0088558B"/>
    <w:rsid w:val="008855E5"/>
    <w:rsid w:val="008862CD"/>
    <w:rsid w:val="00886757"/>
    <w:rsid w:val="00886CAF"/>
    <w:rsid w:val="00887469"/>
    <w:rsid w:val="00887B77"/>
    <w:rsid w:val="00887D6E"/>
    <w:rsid w:val="00887F8E"/>
    <w:rsid w:val="00891CA6"/>
    <w:rsid w:val="00891F8F"/>
    <w:rsid w:val="00892006"/>
    <w:rsid w:val="00892BCC"/>
    <w:rsid w:val="00892CF7"/>
    <w:rsid w:val="00892E73"/>
    <w:rsid w:val="008A06F4"/>
    <w:rsid w:val="008A114F"/>
    <w:rsid w:val="008A4499"/>
    <w:rsid w:val="008A4C96"/>
    <w:rsid w:val="008A4CD3"/>
    <w:rsid w:val="008A6469"/>
    <w:rsid w:val="008A6B4B"/>
    <w:rsid w:val="008A6C51"/>
    <w:rsid w:val="008A6F92"/>
    <w:rsid w:val="008A7111"/>
    <w:rsid w:val="008A711B"/>
    <w:rsid w:val="008A7654"/>
    <w:rsid w:val="008B02F9"/>
    <w:rsid w:val="008B065D"/>
    <w:rsid w:val="008B06A7"/>
    <w:rsid w:val="008B1761"/>
    <w:rsid w:val="008B1F10"/>
    <w:rsid w:val="008B2177"/>
    <w:rsid w:val="008B3172"/>
    <w:rsid w:val="008B5E8A"/>
    <w:rsid w:val="008B61C2"/>
    <w:rsid w:val="008B61F6"/>
    <w:rsid w:val="008B63FF"/>
    <w:rsid w:val="008B6930"/>
    <w:rsid w:val="008B6CB6"/>
    <w:rsid w:val="008B7112"/>
    <w:rsid w:val="008C0973"/>
    <w:rsid w:val="008C0BDE"/>
    <w:rsid w:val="008C1690"/>
    <w:rsid w:val="008C287E"/>
    <w:rsid w:val="008C2B19"/>
    <w:rsid w:val="008C2EC0"/>
    <w:rsid w:val="008C33A1"/>
    <w:rsid w:val="008C3D5E"/>
    <w:rsid w:val="008C451D"/>
    <w:rsid w:val="008C5348"/>
    <w:rsid w:val="008C56E9"/>
    <w:rsid w:val="008C6643"/>
    <w:rsid w:val="008C6E8B"/>
    <w:rsid w:val="008C7289"/>
    <w:rsid w:val="008D0679"/>
    <w:rsid w:val="008D1BF1"/>
    <w:rsid w:val="008D1E7E"/>
    <w:rsid w:val="008D3193"/>
    <w:rsid w:val="008D51A3"/>
    <w:rsid w:val="008D5EA3"/>
    <w:rsid w:val="008D67B7"/>
    <w:rsid w:val="008E09D1"/>
    <w:rsid w:val="008E1D3C"/>
    <w:rsid w:val="008E2762"/>
    <w:rsid w:val="008E2B51"/>
    <w:rsid w:val="008E30CF"/>
    <w:rsid w:val="008E370D"/>
    <w:rsid w:val="008E4753"/>
    <w:rsid w:val="008E4CDB"/>
    <w:rsid w:val="008E5420"/>
    <w:rsid w:val="008E6162"/>
    <w:rsid w:val="008F08AB"/>
    <w:rsid w:val="008F410D"/>
    <w:rsid w:val="008F4269"/>
    <w:rsid w:val="008F5A65"/>
    <w:rsid w:val="008F72C2"/>
    <w:rsid w:val="008F7EB2"/>
    <w:rsid w:val="00900604"/>
    <w:rsid w:val="00900FF7"/>
    <w:rsid w:val="009025DE"/>
    <w:rsid w:val="00902AD3"/>
    <w:rsid w:val="00902DC5"/>
    <w:rsid w:val="00904868"/>
    <w:rsid w:val="00906332"/>
    <w:rsid w:val="0090729B"/>
    <w:rsid w:val="00907AC9"/>
    <w:rsid w:val="00907F88"/>
    <w:rsid w:val="00910028"/>
    <w:rsid w:val="009105BD"/>
    <w:rsid w:val="00912CB0"/>
    <w:rsid w:val="009138F6"/>
    <w:rsid w:val="0091421D"/>
    <w:rsid w:val="0091426F"/>
    <w:rsid w:val="0091462E"/>
    <w:rsid w:val="00914AD9"/>
    <w:rsid w:val="00916FE3"/>
    <w:rsid w:val="009174AD"/>
    <w:rsid w:val="00917665"/>
    <w:rsid w:val="0092042B"/>
    <w:rsid w:val="00920887"/>
    <w:rsid w:val="00921566"/>
    <w:rsid w:val="00921FAB"/>
    <w:rsid w:val="009225C1"/>
    <w:rsid w:val="00922EDF"/>
    <w:rsid w:val="0092498B"/>
    <w:rsid w:val="00925451"/>
    <w:rsid w:val="00926038"/>
    <w:rsid w:val="0092756F"/>
    <w:rsid w:val="00927CA1"/>
    <w:rsid w:val="009337FE"/>
    <w:rsid w:val="00934ED7"/>
    <w:rsid w:val="00935145"/>
    <w:rsid w:val="00935455"/>
    <w:rsid w:val="0093553C"/>
    <w:rsid w:val="00935FD5"/>
    <w:rsid w:val="009361FD"/>
    <w:rsid w:val="00940240"/>
    <w:rsid w:val="0094043A"/>
    <w:rsid w:val="00940754"/>
    <w:rsid w:val="00940803"/>
    <w:rsid w:val="00941DD9"/>
    <w:rsid w:val="00941E60"/>
    <w:rsid w:val="00942094"/>
    <w:rsid w:val="00942AE5"/>
    <w:rsid w:val="00943600"/>
    <w:rsid w:val="00943655"/>
    <w:rsid w:val="00943A8C"/>
    <w:rsid w:val="00944411"/>
    <w:rsid w:val="00945A01"/>
    <w:rsid w:val="00950006"/>
    <w:rsid w:val="00950382"/>
    <w:rsid w:val="00950AAF"/>
    <w:rsid w:val="00950C0C"/>
    <w:rsid w:val="0095267E"/>
    <w:rsid w:val="00956496"/>
    <w:rsid w:val="009566EA"/>
    <w:rsid w:val="00956821"/>
    <w:rsid w:val="00956C64"/>
    <w:rsid w:val="00961A04"/>
    <w:rsid w:val="0096313C"/>
    <w:rsid w:val="009638F9"/>
    <w:rsid w:val="00963FC2"/>
    <w:rsid w:val="009645B6"/>
    <w:rsid w:val="00965415"/>
    <w:rsid w:val="009662D4"/>
    <w:rsid w:val="00970FB4"/>
    <w:rsid w:val="00973782"/>
    <w:rsid w:val="00974B66"/>
    <w:rsid w:val="00975586"/>
    <w:rsid w:val="009765F3"/>
    <w:rsid w:val="00981055"/>
    <w:rsid w:val="00982549"/>
    <w:rsid w:val="00983353"/>
    <w:rsid w:val="00983497"/>
    <w:rsid w:val="009852F0"/>
    <w:rsid w:val="00986131"/>
    <w:rsid w:val="0098624A"/>
    <w:rsid w:val="009867DC"/>
    <w:rsid w:val="009875AF"/>
    <w:rsid w:val="00990812"/>
    <w:rsid w:val="00991B8B"/>
    <w:rsid w:val="00991C3B"/>
    <w:rsid w:val="00992C81"/>
    <w:rsid w:val="009939D1"/>
    <w:rsid w:val="009949DC"/>
    <w:rsid w:val="00994B95"/>
    <w:rsid w:val="00994E12"/>
    <w:rsid w:val="00995B1B"/>
    <w:rsid w:val="00997F5C"/>
    <w:rsid w:val="009A3DE3"/>
    <w:rsid w:val="009A3EE5"/>
    <w:rsid w:val="009A3FB9"/>
    <w:rsid w:val="009A4116"/>
    <w:rsid w:val="009A4756"/>
    <w:rsid w:val="009A5A80"/>
    <w:rsid w:val="009B0735"/>
    <w:rsid w:val="009B0F63"/>
    <w:rsid w:val="009B1787"/>
    <w:rsid w:val="009B1F2A"/>
    <w:rsid w:val="009B2A9C"/>
    <w:rsid w:val="009B59B9"/>
    <w:rsid w:val="009B5BB5"/>
    <w:rsid w:val="009B5D08"/>
    <w:rsid w:val="009B5F83"/>
    <w:rsid w:val="009B621A"/>
    <w:rsid w:val="009B631B"/>
    <w:rsid w:val="009B7BC7"/>
    <w:rsid w:val="009C12BB"/>
    <w:rsid w:val="009C20C1"/>
    <w:rsid w:val="009C3215"/>
    <w:rsid w:val="009C32B4"/>
    <w:rsid w:val="009C3756"/>
    <w:rsid w:val="009C654F"/>
    <w:rsid w:val="009C69D4"/>
    <w:rsid w:val="009D03BF"/>
    <w:rsid w:val="009D0A41"/>
    <w:rsid w:val="009D0F48"/>
    <w:rsid w:val="009D112B"/>
    <w:rsid w:val="009D2EBA"/>
    <w:rsid w:val="009D32AD"/>
    <w:rsid w:val="009D60B3"/>
    <w:rsid w:val="009D6357"/>
    <w:rsid w:val="009D64CB"/>
    <w:rsid w:val="009D6D95"/>
    <w:rsid w:val="009D7B02"/>
    <w:rsid w:val="009D7DB5"/>
    <w:rsid w:val="009D7F27"/>
    <w:rsid w:val="009E08F0"/>
    <w:rsid w:val="009E0D21"/>
    <w:rsid w:val="009E1673"/>
    <w:rsid w:val="009E1FE7"/>
    <w:rsid w:val="009E226D"/>
    <w:rsid w:val="009E3768"/>
    <w:rsid w:val="009E3BEA"/>
    <w:rsid w:val="009E4E30"/>
    <w:rsid w:val="009E6305"/>
    <w:rsid w:val="009F2BFE"/>
    <w:rsid w:val="009F3A4C"/>
    <w:rsid w:val="009F5385"/>
    <w:rsid w:val="009F5F9A"/>
    <w:rsid w:val="009F628B"/>
    <w:rsid w:val="009F673F"/>
    <w:rsid w:val="009F6945"/>
    <w:rsid w:val="009F6F95"/>
    <w:rsid w:val="009F7456"/>
    <w:rsid w:val="00A016A6"/>
    <w:rsid w:val="00A01DC5"/>
    <w:rsid w:val="00A02621"/>
    <w:rsid w:val="00A02910"/>
    <w:rsid w:val="00A04CDA"/>
    <w:rsid w:val="00A05248"/>
    <w:rsid w:val="00A0544C"/>
    <w:rsid w:val="00A05690"/>
    <w:rsid w:val="00A108C9"/>
    <w:rsid w:val="00A11A8B"/>
    <w:rsid w:val="00A11D37"/>
    <w:rsid w:val="00A128AA"/>
    <w:rsid w:val="00A1460E"/>
    <w:rsid w:val="00A14616"/>
    <w:rsid w:val="00A14B33"/>
    <w:rsid w:val="00A14F46"/>
    <w:rsid w:val="00A1652B"/>
    <w:rsid w:val="00A23057"/>
    <w:rsid w:val="00A240E5"/>
    <w:rsid w:val="00A24C92"/>
    <w:rsid w:val="00A24DDC"/>
    <w:rsid w:val="00A264D2"/>
    <w:rsid w:val="00A32695"/>
    <w:rsid w:val="00A334DE"/>
    <w:rsid w:val="00A34E81"/>
    <w:rsid w:val="00A35101"/>
    <w:rsid w:val="00A3581D"/>
    <w:rsid w:val="00A36669"/>
    <w:rsid w:val="00A43653"/>
    <w:rsid w:val="00A4385C"/>
    <w:rsid w:val="00A43FDD"/>
    <w:rsid w:val="00A456CD"/>
    <w:rsid w:val="00A47D50"/>
    <w:rsid w:val="00A5019D"/>
    <w:rsid w:val="00A50FCD"/>
    <w:rsid w:val="00A51D5C"/>
    <w:rsid w:val="00A5214D"/>
    <w:rsid w:val="00A527F6"/>
    <w:rsid w:val="00A53A13"/>
    <w:rsid w:val="00A53C7B"/>
    <w:rsid w:val="00A53EB2"/>
    <w:rsid w:val="00A56366"/>
    <w:rsid w:val="00A56D92"/>
    <w:rsid w:val="00A60C50"/>
    <w:rsid w:val="00A60DC2"/>
    <w:rsid w:val="00A6498E"/>
    <w:rsid w:val="00A64B4A"/>
    <w:rsid w:val="00A65B00"/>
    <w:rsid w:val="00A65CA3"/>
    <w:rsid w:val="00A66101"/>
    <w:rsid w:val="00A6689D"/>
    <w:rsid w:val="00A71050"/>
    <w:rsid w:val="00A71BA5"/>
    <w:rsid w:val="00A71F49"/>
    <w:rsid w:val="00A720E3"/>
    <w:rsid w:val="00A753F5"/>
    <w:rsid w:val="00A75A1F"/>
    <w:rsid w:val="00A771D0"/>
    <w:rsid w:val="00A77F92"/>
    <w:rsid w:val="00A806CF"/>
    <w:rsid w:val="00A80AE8"/>
    <w:rsid w:val="00A80C6F"/>
    <w:rsid w:val="00A82B9E"/>
    <w:rsid w:val="00A835BF"/>
    <w:rsid w:val="00A83CD5"/>
    <w:rsid w:val="00A849FB"/>
    <w:rsid w:val="00A84E40"/>
    <w:rsid w:val="00A85D23"/>
    <w:rsid w:val="00A8611B"/>
    <w:rsid w:val="00A909B7"/>
    <w:rsid w:val="00A91400"/>
    <w:rsid w:val="00A920DD"/>
    <w:rsid w:val="00A922AE"/>
    <w:rsid w:val="00A9288A"/>
    <w:rsid w:val="00A92FAE"/>
    <w:rsid w:val="00A93119"/>
    <w:rsid w:val="00A9317C"/>
    <w:rsid w:val="00A93854"/>
    <w:rsid w:val="00A94982"/>
    <w:rsid w:val="00A95EC2"/>
    <w:rsid w:val="00A96B3D"/>
    <w:rsid w:val="00A97AF6"/>
    <w:rsid w:val="00AA192D"/>
    <w:rsid w:val="00AA2490"/>
    <w:rsid w:val="00AA25E0"/>
    <w:rsid w:val="00AA4079"/>
    <w:rsid w:val="00AA52F7"/>
    <w:rsid w:val="00AA5EC0"/>
    <w:rsid w:val="00AA5F38"/>
    <w:rsid w:val="00AA673D"/>
    <w:rsid w:val="00AA7BFE"/>
    <w:rsid w:val="00AB0693"/>
    <w:rsid w:val="00AB12F5"/>
    <w:rsid w:val="00AB1831"/>
    <w:rsid w:val="00AB194D"/>
    <w:rsid w:val="00AB1F7D"/>
    <w:rsid w:val="00AB23D1"/>
    <w:rsid w:val="00AB350E"/>
    <w:rsid w:val="00AB4553"/>
    <w:rsid w:val="00AB5DBB"/>
    <w:rsid w:val="00AB6899"/>
    <w:rsid w:val="00AB6B9E"/>
    <w:rsid w:val="00AB7DB7"/>
    <w:rsid w:val="00AB7DB8"/>
    <w:rsid w:val="00AC0699"/>
    <w:rsid w:val="00AC08D2"/>
    <w:rsid w:val="00AC16C5"/>
    <w:rsid w:val="00AC39BD"/>
    <w:rsid w:val="00AC41DC"/>
    <w:rsid w:val="00AC53E3"/>
    <w:rsid w:val="00AC5D16"/>
    <w:rsid w:val="00AC63F0"/>
    <w:rsid w:val="00AC6756"/>
    <w:rsid w:val="00AC6CF1"/>
    <w:rsid w:val="00AC7728"/>
    <w:rsid w:val="00AD0394"/>
    <w:rsid w:val="00AD0B8F"/>
    <w:rsid w:val="00AD19DE"/>
    <w:rsid w:val="00AD1B97"/>
    <w:rsid w:val="00AD2128"/>
    <w:rsid w:val="00AD2FD8"/>
    <w:rsid w:val="00AD36CC"/>
    <w:rsid w:val="00AD37A4"/>
    <w:rsid w:val="00AD5032"/>
    <w:rsid w:val="00AD54F9"/>
    <w:rsid w:val="00AD59FE"/>
    <w:rsid w:val="00AD6170"/>
    <w:rsid w:val="00AD643A"/>
    <w:rsid w:val="00AD669A"/>
    <w:rsid w:val="00AD6D34"/>
    <w:rsid w:val="00AD6F54"/>
    <w:rsid w:val="00AD728A"/>
    <w:rsid w:val="00AD72DB"/>
    <w:rsid w:val="00AE2BCD"/>
    <w:rsid w:val="00AE3660"/>
    <w:rsid w:val="00AE3F05"/>
    <w:rsid w:val="00AE4B01"/>
    <w:rsid w:val="00AE4C74"/>
    <w:rsid w:val="00AE5BB8"/>
    <w:rsid w:val="00AF0688"/>
    <w:rsid w:val="00AF06B0"/>
    <w:rsid w:val="00AF0894"/>
    <w:rsid w:val="00AF3077"/>
    <w:rsid w:val="00AF3E91"/>
    <w:rsid w:val="00AF446C"/>
    <w:rsid w:val="00AF515F"/>
    <w:rsid w:val="00AF5201"/>
    <w:rsid w:val="00AF5C14"/>
    <w:rsid w:val="00AF785D"/>
    <w:rsid w:val="00AF7F89"/>
    <w:rsid w:val="00B005BC"/>
    <w:rsid w:val="00B0263F"/>
    <w:rsid w:val="00B03147"/>
    <w:rsid w:val="00B0450E"/>
    <w:rsid w:val="00B04672"/>
    <w:rsid w:val="00B0709E"/>
    <w:rsid w:val="00B07E4A"/>
    <w:rsid w:val="00B118B2"/>
    <w:rsid w:val="00B11BE2"/>
    <w:rsid w:val="00B12051"/>
    <w:rsid w:val="00B12658"/>
    <w:rsid w:val="00B14268"/>
    <w:rsid w:val="00B143BF"/>
    <w:rsid w:val="00B1540A"/>
    <w:rsid w:val="00B1682C"/>
    <w:rsid w:val="00B16C93"/>
    <w:rsid w:val="00B17B2B"/>
    <w:rsid w:val="00B17E58"/>
    <w:rsid w:val="00B2088D"/>
    <w:rsid w:val="00B21D1D"/>
    <w:rsid w:val="00B23587"/>
    <w:rsid w:val="00B24A12"/>
    <w:rsid w:val="00B261AD"/>
    <w:rsid w:val="00B2691D"/>
    <w:rsid w:val="00B26D9A"/>
    <w:rsid w:val="00B303BE"/>
    <w:rsid w:val="00B31C8A"/>
    <w:rsid w:val="00B33778"/>
    <w:rsid w:val="00B33AA6"/>
    <w:rsid w:val="00B33D75"/>
    <w:rsid w:val="00B34A28"/>
    <w:rsid w:val="00B351BB"/>
    <w:rsid w:val="00B35E87"/>
    <w:rsid w:val="00B371A4"/>
    <w:rsid w:val="00B373F3"/>
    <w:rsid w:val="00B376D5"/>
    <w:rsid w:val="00B377D4"/>
    <w:rsid w:val="00B37DF3"/>
    <w:rsid w:val="00B40596"/>
    <w:rsid w:val="00B4084B"/>
    <w:rsid w:val="00B40D3F"/>
    <w:rsid w:val="00B41215"/>
    <w:rsid w:val="00B41256"/>
    <w:rsid w:val="00B42964"/>
    <w:rsid w:val="00B43DE8"/>
    <w:rsid w:val="00B4516A"/>
    <w:rsid w:val="00B4615D"/>
    <w:rsid w:val="00B46E50"/>
    <w:rsid w:val="00B475CF"/>
    <w:rsid w:val="00B476DE"/>
    <w:rsid w:val="00B47E6B"/>
    <w:rsid w:val="00B503DA"/>
    <w:rsid w:val="00B50CC1"/>
    <w:rsid w:val="00B50D2D"/>
    <w:rsid w:val="00B522B1"/>
    <w:rsid w:val="00B52642"/>
    <w:rsid w:val="00B536E2"/>
    <w:rsid w:val="00B54766"/>
    <w:rsid w:val="00B5578D"/>
    <w:rsid w:val="00B578F9"/>
    <w:rsid w:val="00B60ACC"/>
    <w:rsid w:val="00B619EE"/>
    <w:rsid w:val="00B61A43"/>
    <w:rsid w:val="00B632A0"/>
    <w:rsid w:val="00B63ACF"/>
    <w:rsid w:val="00B63F0B"/>
    <w:rsid w:val="00B652AA"/>
    <w:rsid w:val="00B656E0"/>
    <w:rsid w:val="00B6593A"/>
    <w:rsid w:val="00B65DD1"/>
    <w:rsid w:val="00B66A45"/>
    <w:rsid w:val="00B671C0"/>
    <w:rsid w:val="00B67A32"/>
    <w:rsid w:val="00B702B8"/>
    <w:rsid w:val="00B70F79"/>
    <w:rsid w:val="00B724F6"/>
    <w:rsid w:val="00B73136"/>
    <w:rsid w:val="00B7359C"/>
    <w:rsid w:val="00B73786"/>
    <w:rsid w:val="00B74C16"/>
    <w:rsid w:val="00B757A4"/>
    <w:rsid w:val="00B75FE1"/>
    <w:rsid w:val="00B767D2"/>
    <w:rsid w:val="00B76A0B"/>
    <w:rsid w:val="00B7762B"/>
    <w:rsid w:val="00B80392"/>
    <w:rsid w:val="00B812DE"/>
    <w:rsid w:val="00B8156B"/>
    <w:rsid w:val="00B8173C"/>
    <w:rsid w:val="00B81CBA"/>
    <w:rsid w:val="00B820BE"/>
    <w:rsid w:val="00B831D3"/>
    <w:rsid w:val="00B835D1"/>
    <w:rsid w:val="00B83CF5"/>
    <w:rsid w:val="00B84FAE"/>
    <w:rsid w:val="00B85303"/>
    <w:rsid w:val="00B86BF5"/>
    <w:rsid w:val="00B86CDA"/>
    <w:rsid w:val="00B9346A"/>
    <w:rsid w:val="00B93B08"/>
    <w:rsid w:val="00B96361"/>
    <w:rsid w:val="00B97672"/>
    <w:rsid w:val="00BA320E"/>
    <w:rsid w:val="00BA4C99"/>
    <w:rsid w:val="00BA5961"/>
    <w:rsid w:val="00BA72F2"/>
    <w:rsid w:val="00BA75AE"/>
    <w:rsid w:val="00BA77FC"/>
    <w:rsid w:val="00BB0C07"/>
    <w:rsid w:val="00BB0C0D"/>
    <w:rsid w:val="00BB16A7"/>
    <w:rsid w:val="00BB17A1"/>
    <w:rsid w:val="00BB2975"/>
    <w:rsid w:val="00BB34A9"/>
    <w:rsid w:val="00BB48CB"/>
    <w:rsid w:val="00BB545E"/>
    <w:rsid w:val="00BB5529"/>
    <w:rsid w:val="00BB6047"/>
    <w:rsid w:val="00BB6A68"/>
    <w:rsid w:val="00BB73C0"/>
    <w:rsid w:val="00BC0AD1"/>
    <w:rsid w:val="00BC115F"/>
    <w:rsid w:val="00BC28F0"/>
    <w:rsid w:val="00BC2BA0"/>
    <w:rsid w:val="00BC3CF2"/>
    <w:rsid w:val="00BC43A3"/>
    <w:rsid w:val="00BC465A"/>
    <w:rsid w:val="00BC5728"/>
    <w:rsid w:val="00BC673D"/>
    <w:rsid w:val="00BC698E"/>
    <w:rsid w:val="00BC6D64"/>
    <w:rsid w:val="00BC7EE2"/>
    <w:rsid w:val="00BD0260"/>
    <w:rsid w:val="00BD09E4"/>
    <w:rsid w:val="00BD14F3"/>
    <w:rsid w:val="00BD358D"/>
    <w:rsid w:val="00BD35CD"/>
    <w:rsid w:val="00BD36E6"/>
    <w:rsid w:val="00BD375E"/>
    <w:rsid w:val="00BD394C"/>
    <w:rsid w:val="00BD3BD3"/>
    <w:rsid w:val="00BD40AE"/>
    <w:rsid w:val="00BD4C6A"/>
    <w:rsid w:val="00BD6343"/>
    <w:rsid w:val="00BD670E"/>
    <w:rsid w:val="00BD74EB"/>
    <w:rsid w:val="00BD784A"/>
    <w:rsid w:val="00BE0417"/>
    <w:rsid w:val="00BE0E90"/>
    <w:rsid w:val="00BE18DF"/>
    <w:rsid w:val="00BE2188"/>
    <w:rsid w:val="00BE28BC"/>
    <w:rsid w:val="00BE2A9D"/>
    <w:rsid w:val="00BE7E40"/>
    <w:rsid w:val="00BF0DEE"/>
    <w:rsid w:val="00BF1A5C"/>
    <w:rsid w:val="00BF236D"/>
    <w:rsid w:val="00BF2D29"/>
    <w:rsid w:val="00BF43B7"/>
    <w:rsid w:val="00BF5E2B"/>
    <w:rsid w:val="00BF5F35"/>
    <w:rsid w:val="00BF61F1"/>
    <w:rsid w:val="00BF6D97"/>
    <w:rsid w:val="00BF791C"/>
    <w:rsid w:val="00C02996"/>
    <w:rsid w:val="00C035C0"/>
    <w:rsid w:val="00C0368D"/>
    <w:rsid w:val="00C04848"/>
    <w:rsid w:val="00C04FF6"/>
    <w:rsid w:val="00C05BF1"/>
    <w:rsid w:val="00C05C05"/>
    <w:rsid w:val="00C066D3"/>
    <w:rsid w:val="00C06913"/>
    <w:rsid w:val="00C06DB6"/>
    <w:rsid w:val="00C073D2"/>
    <w:rsid w:val="00C07823"/>
    <w:rsid w:val="00C103A5"/>
    <w:rsid w:val="00C127CC"/>
    <w:rsid w:val="00C13256"/>
    <w:rsid w:val="00C136BF"/>
    <w:rsid w:val="00C13810"/>
    <w:rsid w:val="00C141CA"/>
    <w:rsid w:val="00C14777"/>
    <w:rsid w:val="00C17124"/>
    <w:rsid w:val="00C17C7F"/>
    <w:rsid w:val="00C20310"/>
    <w:rsid w:val="00C20454"/>
    <w:rsid w:val="00C2056D"/>
    <w:rsid w:val="00C219B6"/>
    <w:rsid w:val="00C229F9"/>
    <w:rsid w:val="00C22E96"/>
    <w:rsid w:val="00C2454F"/>
    <w:rsid w:val="00C25B15"/>
    <w:rsid w:val="00C265B5"/>
    <w:rsid w:val="00C26B29"/>
    <w:rsid w:val="00C26EB5"/>
    <w:rsid w:val="00C276DE"/>
    <w:rsid w:val="00C27C00"/>
    <w:rsid w:val="00C304CD"/>
    <w:rsid w:val="00C319EF"/>
    <w:rsid w:val="00C31C53"/>
    <w:rsid w:val="00C33A2D"/>
    <w:rsid w:val="00C33C41"/>
    <w:rsid w:val="00C33C9C"/>
    <w:rsid w:val="00C351A9"/>
    <w:rsid w:val="00C35884"/>
    <w:rsid w:val="00C358F3"/>
    <w:rsid w:val="00C4024E"/>
    <w:rsid w:val="00C40A78"/>
    <w:rsid w:val="00C431FA"/>
    <w:rsid w:val="00C437F1"/>
    <w:rsid w:val="00C4435D"/>
    <w:rsid w:val="00C44B5D"/>
    <w:rsid w:val="00C44C26"/>
    <w:rsid w:val="00C457ED"/>
    <w:rsid w:val="00C469DE"/>
    <w:rsid w:val="00C469E9"/>
    <w:rsid w:val="00C46CFA"/>
    <w:rsid w:val="00C472BC"/>
    <w:rsid w:val="00C47B83"/>
    <w:rsid w:val="00C47C75"/>
    <w:rsid w:val="00C47F07"/>
    <w:rsid w:val="00C504B2"/>
    <w:rsid w:val="00C50BE2"/>
    <w:rsid w:val="00C50F35"/>
    <w:rsid w:val="00C510BA"/>
    <w:rsid w:val="00C53D5D"/>
    <w:rsid w:val="00C54A7F"/>
    <w:rsid w:val="00C555F9"/>
    <w:rsid w:val="00C5626D"/>
    <w:rsid w:val="00C563B0"/>
    <w:rsid w:val="00C56D98"/>
    <w:rsid w:val="00C56EA4"/>
    <w:rsid w:val="00C60C5A"/>
    <w:rsid w:val="00C611D7"/>
    <w:rsid w:val="00C61ACC"/>
    <w:rsid w:val="00C62045"/>
    <w:rsid w:val="00C62E45"/>
    <w:rsid w:val="00C6476A"/>
    <w:rsid w:val="00C64CB6"/>
    <w:rsid w:val="00C64D10"/>
    <w:rsid w:val="00C65535"/>
    <w:rsid w:val="00C65E3C"/>
    <w:rsid w:val="00C666A6"/>
    <w:rsid w:val="00C666EF"/>
    <w:rsid w:val="00C67502"/>
    <w:rsid w:val="00C67962"/>
    <w:rsid w:val="00C67EE4"/>
    <w:rsid w:val="00C70244"/>
    <w:rsid w:val="00C70594"/>
    <w:rsid w:val="00C707F7"/>
    <w:rsid w:val="00C708D1"/>
    <w:rsid w:val="00C717FC"/>
    <w:rsid w:val="00C7240C"/>
    <w:rsid w:val="00C7284D"/>
    <w:rsid w:val="00C730F9"/>
    <w:rsid w:val="00C7386E"/>
    <w:rsid w:val="00C76248"/>
    <w:rsid w:val="00C822F6"/>
    <w:rsid w:val="00C82E33"/>
    <w:rsid w:val="00C83442"/>
    <w:rsid w:val="00C83633"/>
    <w:rsid w:val="00C83A3A"/>
    <w:rsid w:val="00C85A89"/>
    <w:rsid w:val="00C85F4D"/>
    <w:rsid w:val="00C8659D"/>
    <w:rsid w:val="00C87929"/>
    <w:rsid w:val="00C900AD"/>
    <w:rsid w:val="00C90263"/>
    <w:rsid w:val="00C90E32"/>
    <w:rsid w:val="00C90FAF"/>
    <w:rsid w:val="00C91903"/>
    <w:rsid w:val="00C91E97"/>
    <w:rsid w:val="00C95557"/>
    <w:rsid w:val="00C9588D"/>
    <w:rsid w:val="00C96AE6"/>
    <w:rsid w:val="00CA027F"/>
    <w:rsid w:val="00CA19A0"/>
    <w:rsid w:val="00CA1AEB"/>
    <w:rsid w:val="00CA2455"/>
    <w:rsid w:val="00CA2C32"/>
    <w:rsid w:val="00CA3C38"/>
    <w:rsid w:val="00CA3D24"/>
    <w:rsid w:val="00CA4E51"/>
    <w:rsid w:val="00CA5700"/>
    <w:rsid w:val="00CA7624"/>
    <w:rsid w:val="00CB188F"/>
    <w:rsid w:val="00CB2381"/>
    <w:rsid w:val="00CB318F"/>
    <w:rsid w:val="00CB34F1"/>
    <w:rsid w:val="00CB3AFF"/>
    <w:rsid w:val="00CB6731"/>
    <w:rsid w:val="00CC02DD"/>
    <w:rsid w:val="00CC1666"/>
    <w:rsid w:val="00CC1748"/>
    <w:rsid w:val="00CC1778"/>
    <w:rsid w:val="00CC314D"/>
    <w:rsid w:val="00CC392B"/>
    <w:rsid w:val="00CC3C97"/>
    <w:rsid w:val="00CC48FF"/>
    <w:rsid w:val="00CC5843"/>
    <w:rsid w:val="00CC5D9D"/>
    <w:rsid w:val="00CC7B90"/>
    <w:rsid w:val="00CC7FE6"/>
    <w:rsid w:val="00CD01B4"/>
    <w:rsid w:val="00CD0D4F"/>
    <w:rsid w:val="00CD14D0"/>
    <w:rsid w:val="00CD1D43"/>
    <w:rsid w:val="00CD2488"/>
    <w:rsid w:val="00CD2B32"/>
    <w:rsid w:val="00CD30C5"/>
    <w:rsid w:val="00CD34FA"/>
    <w:rsid w:val="00CD512F"/>
    <w:rsid w:val="00CD5D8E"/>
    <w:rsid w:val="00CD6497"/>
    <w:rsid w:val="00CD6ABE"/>
    <w:rsid w:val="00CD7A7F"/>
    <w:rsid w:val="00CE1361"/>
    <w:rsid w:val="00CE2A16"/>
    <w:rsid w:val="00CE5049"/>
    <w:rsid w:val="00CE60A6"/>
    <w:rsid w:val="00CE7A2E"/>
    <w:rsid w:val="00CF0418"/>
    <w:rsid w:val="00CF0BCB"/>
    <w:rsid w:val="00CF171C"/>
    <w:rsid w:val="00CF29C4"/>
    <w:rsid w:val="00CF35D0"/>
    <w:rsid w:val="00CF384C"/>
    <w:rsid w:val="00CF4829"/>
    <w:rsid w:val="00CF53D8"/>
    <w:rsid w:val="00CF656D"/>
    <w:rsid w:val="00D00271"/>
    <w:rsid w:val="00D006CD"/>
    <w:rsid w:val="00D00C96"/>
    <w:rsid w:val="00D00CC2"/>
    <w:rsid w:val="00D010F8"/>
    <w:rsid w:val="00D0138C"/>
    <w:rsid w:val="00D0171E"/>
    <w:rsid w:val="00D02409"/>
    <w:rsid w:val="00D0248C"/>
    <w:rsid w:val="00D03A11"/>
    <w:rsid w:val="00D03BC6"/>
    <w:rsid w:val="00D03ED7"/>
    <w:rsid w:val="00D05D81"/>
    <w:rsid w:val="00D06276"/>
    <w:rsid w:val="00D06A9A"/>
    <w:rsid w:val="00D06B35"/>
    <w:rsid w:val="00D06BE9"/>
    <w:rsid w:val="00D10263"/>
    <w:rsid w:val="00D11F49"/>
    <w:rsid w:val="00D12FEF"/>
    <w:rsid w:val="00D135A9"/>
    <w:rsid w:val="00D15E74"/>
    <w:rsid w:val="00D20706"/>
    <w:rsid w:val="00D20F62"/>
    <w:rsid w:val="00D214F1"/>
    <w:rsid w:val="00D229F6"/>
    <w:rsid w:val="00D22FCB"/>
    <w:rsid w:val="00D242C2"/>
    <w:rsid w:val="00D243DD"/>
    <w:rsid w:val="00D253BA"/>
    <w:rsid w:val="00D26C34"/>
    <w:rsid w:val="00D3084C"/>
    <w:rsid w:val="00D32EB6"/>
    <w:rsid w:val="00D35F0A"/>
    <w:rsid w:val="00D360CF"/>
    <w:rsid w:val="00D367E6"/>
    <w:rsid w:val="00D36F21"/>
    <w:rsid w:val="00D372CB"/>
    <w:rsid w:val="00D37990"/>
    <w:rsid w:val="00D37B16"/>
    <w:rsid w:val="00D37DE9"/>
    <w:rsid w:val="00D40670"/>
    <w:rsid w:val="00D41A0B"/>
    <w:rsid w:val="00D42353"/>
    <w:rsid w:val="00D423B3"/>
    <w:rsid w:val="00D42430"/>
    <w:rsid w:val="00D42A03"/>
    <w:rsid w:val="00D43E1A"/>
    <w:rsid w:val="00D44551"/>
    <w:rsid w:val="00D4470E"/>
    <w:rsid w:val="00D47663"/>
    <w:rsid w:val="00D47763"/>
    <w:rsid w:val="00D51872"/>
    <w:rsid w:val="00D51D5E"/>
    <w:rsid w:val="00D52EB0"/>
    <w:rsid w:val="00D53334"/>
    <w:rsid w:val="00D5347A"/>
    <w:rsid w:val="00D54EEF"/>
    <w:rsid w:val="00D5665E"/>
    <w:rsid w:val="00D56D75"/>
    <w:rsid w:val="00D5783E"/>
    <w:rsid w:val="00D57998"/>
    <w:rsid w:val="00D60974"/>
    <w:rsid w:val="00D60ABB"/>
    <w:rsid w:val="00D6217F"/>
    <w:rsid w:val="00D645CC"/>
    <w:rsid w:val="00D645DA"/>
    <w:rsid w:val="00D66B17"/>
    <w:rsid w:val="00D66B8A"/>
    <w:rsid w:val="00D66B8C"/>
    <w:rsid w:val="00D66EA5"/>
    <w:rsid w:val="00D66FB8"/>
    <w:rsid w:val="00D7127F"/>
    <w:rsid w:val="00D71784"/>
    <w:rsid w:val="00D71992"/>
    <w:rsid w:val="00D74779"/>
    <w:rsid w:val="00D74E74"/>
    <w:rsid w:val="00D76D3B"/>
    <w:rsid w:val="00D81A6D"/>
    <w:rsid w:val="00D82113"/>
    <w:rsid w:val="00D83F50"/>
    <w:rsid w:val="00D84746"/>
    <w:rsid w:val="00D85168"/>
    <w:rsid w:val="00D86BDA"/>
    <w:rsid w:val="00D87AF5"/>
    <w:rsid w:val="00D90B35"/>
    <w:rsid w:val="00D92216"/>
    <w:rsid w:val="00D92EA7"/>
    <w:rsid w:val="00D9318F"/>
    <w:rsid w:val="00D93D6E"/>
    <w:rsid w:val="00D9531A"/>
    <w:rsid w:val="00D961EC"/>
    <w:rsid w:val="00D96376"/>
    <w:rsid w:val="00D96401"/>
    <w:rsid w:val="00D96B81"/>
    <w:rsid w:val="00D96CCA"/>
    <w:rsid w:val="00D96D2D"/>
    <w:rsid w:val="00D9725F"/>
    <w:rsid w:val="00D975B9"/>
    <w:rsid w:val="00D97911"/>
    <w:rsid w:val="00D97A57"/>
    <w:rsid w:val="00D97A9F"/>
    <w:rsid w:val="00D97D5C"/>
    <w:rsid w:val="00D97E76"/>
    <w:rsid w:val="00DA15CB"/>
    <w:rsid w:val="00DA1D93"/>
    <w:rsid w:val="00DA389D"/>
    <w:rsid w:val="00DA5356"/>
    <w:rsid w:val="00DB07A3"/>
    <w:rsid w:val="00DB0B9E"/>
    <w:rsid w:val="00DB29DF"/>
    <w:rsid w:val="00DB31A6"/>
    <w:rsid w:val="00DB3429"/>
    <w:rsid w:val="00DB40BC"/>
    <w:rsid w:val="00DB40F8"/>
    <w:rsid w:val="00DB47DD"/>
    <w:rsid w:val="00DB54DF"/>
    <w:rsid w:val="00DB55A1"/>
    <w:rsid w:val="00DB7B33"/>
    <w:rsid w:val="00DC1C84"/>
    <w:rsid w:val="00DC4D39"/>
    <w:rsid w:val="00DC50B2"/>
    <w:rsid w:val="00DC5D47"/>
    <w:rsid w:val="00DC60DF"/>
    <w:rsid w:val="00DC6169"/>
    <w:rsid w:val="00DC63D3"/>
    <w:rsid w:val="00DC67FE"/>
    <w:rsid w:val="00DC6D38"/>
    <w:rsid w:val="00DC7364"/>
    <w:rsid w:val="00DC7A0C"/>
    <w:rsid w:val="00DC7E72"/>
    <w:rsid w:val="00DD0020"/>
    <w:rsid w:val="00DD1D47"/>
    <w:rsid w:val="00DD2476"/>
    <w:rsid w:val="00DD28F6"/>
    <w:rsid w:val="00DD38A8"/>
    <w:rsid w:val="00DD4290"/>
    <w:rsid w:val="00DD4F0F"/>
    <w:rsid w:val="00DD611F"/>
    <w:rsid w:val="00DE3C7F"/>
    <w:rsid w:val="00DE45D7"/>
    <w:rsid w:val="00DE4BAF"/>
    <w:rsid w:val="00DE5A99"/>
    <w:rsid w:val="00DE5C9A"/>
    <w:rsid w:val="00DE5E97"/>
    <w:rsid w:val="00DF0713"/>
    <w:rsid w:val="00DF1186"/>
    <w:rsid w:val="00DF1C6E"/>
    <w:rsid w:val="00DF1C7F"/>
    <w:rsid w:val="00DF1CC3"/>
    <w:rsid w:val="00DF2818"/>
    <w:rsid w:val="00DF37CB"/>
    <w:rsid w:val="00DF44F8"/>
    <w:rsid w:val="00DF4E3F"/>
    <w:rsid w:val="00DF5C58"/>
    <w:rsid w:val="00DF626E"/>
    <w:rsid w:val="00DF65EE"/>
    <w:rsid w:val="00DF6834"/>
    <w:rsid w:val="00DF78B8"/>
    <w:rsid w:val="00E00544"/>
    <w:rsid w:val="00E0148F"/>
    <w:rsid w:val="00E01617"/>
    <w:rsid w:val="00E01AB7"/>
    <w:rsid w:val="00E01E4C"/>
    <w:rsid w:val="00E02057"/>
    <w:rsid w:val="00E02C53"/>
    <w:rsid w:val="00E02D87"/>
    <w:rsid w:val="00E0308A"/>
    <w:rsid w:val="00E03A09"/>
    <w:rsid w:val="00E03D29"/>
    <w:rsid w:val="00E03E69"/>
    <w:rsid w:val="00E04CBD"/>
    <w:rsid w:val="00E05578"/>
    <w:rsid w:val="00E05D91"/>
    <w:rsid w:val="00E06718"/>
    <w:rsid w:val="00E0671C"/>
    <w:rsid w:val="00E075F2"/>
    <w:rsid w:val="00E07978"/>
    <w:rsid w:val="00E10D43"/>
    <w:rsid w:val="00E111FC"/>
    <w:rsid w:val="00E114E8"/>
    <w:rsid w:val="00E12CA1"/>
    <w:rsid w:val="00E20E32"/>
    <w:rsid w:val="00E21641"/>
    <w:rsid w:val="00E22CE9"/>
    <w:rsid w:val="00E24501"/>
    <w:rsid w:val="00E24B51"/>
    <w:rsid w:val="00E25482"/>
    <w:rsid w:val="00E266AD"/>
    <w:rsid w:val="00E2698C"/>
    <w:rsid w:val="00E277B3"/>
    <w:rsid w:val="00E27EEE"/>
    <w:rsid w:val="00E27F4D"/>
    <w:rsid w:val="00E31956"/>
    <w:rsid w:val="00E3263B"/>
    <w:rsid w:val="00E34236"/>
    <w:rsid w:val="00E3465D"/>
    <w:rsid w:val="00E36BA3"/>
    <w:rsid w:val="00E36CB6"/>
    <w:rsid w:val="00E37111"/>
    <w:rsid w:val="00E37C0A"/>
    <w:rsid w:val="00E401B2"/>
    <w:rsid w:val="00E40566"/>
    <w:rsid w:val="00E405F4"/>
    <w:rsid w:val="00E40C4E"/>
    <w:rsid w:val="00E444AA"/>
    <w:rsid w:val="00E44FEF"/>
    <w:rsid w:val="00E5369B"/>
    <w:rsid w:val="00E53955"/>
    <w:rsid w:val="00E554DE"/>
    <w:rsid w:val="00E60592"/>
    <w:rsid w:val="00E60F2E"/>
    <w:rsid w:val="00E61984"/>
    <w:rsid w:val="00E61C9F"/>
    <w:rsid w:val="00E620BD"/>
    <w:rsid w:val="00E62113"/>
    <w:rsid w:val="00E6239A"/>
    <w:rsid w:val="00E63276"/>
    <w:rsid w:val="00E63976"/>
    <w:rsid w:val="00E63B02"/>
    <w:rsid w:val="00E63C4A"/>
    <w:rsid w:val="00E656B4"/>
    <w:rsid w:val="00E66354"/>
    <w:rsid w:val="00E678AD"/>
    <w:rsid w:val="00E67F26"/>
    <w:rsid w:val="00E70A3D"/>
    <w:rsid w:val="00E72293"/>
    <w:rsid w:val="00E7299F"/>
    <w:rsid w:val="00E73451"/>
    <w:rsid w:val="00E73B7E"/>
    <w:rsid w:val="00E748B0"/>
    <w:rsid w:val="00E74F5A"/>
    <w:rsid w:val="00E75946"/>
    <w:rsid w:val="00E7651C"/>
    <w:rsid w:val="00E765EB"/>
    <w:rsid w:val="00E766DB"/>
    <w:rsid w:val="00E80F4C"/>
    <w:rsid w:val="00E81BA3"/>
    <w:rsid w:val="00E82547"/>
    <w:rsid w:val="00E82606"/>
    <w:rsid w:val="00E83C07"/>
    <w:rsid w:val="00E84F7D"/>
    <w:rsid w:val="00E8578B"/>
    <w:rsid w:val="00E85926"/>
    <w:rsid w:val="00E8605D"/>
    <w:rsid w:val="00E8788C"/>
    <w:rsid w:val="00E90CF4"/>
    <w:rsid w:val="00E90D9E"/>
    <w:rsid w:val="00E913E3"/>
    <w:rsid w:val="00E91A41"/>
    <w:rsid w:val="00E92B71"/>
    <w:rsid w:val="00E949AE"/>
    <w:rsid w:val="00E97733"/>
    <w:rsid w:val="00EA17DE"/>
    <w:rsid w:val="00EA2A6E"/>
    <w:rsid w:val="00EA3B56"/>
    <w:rsid w:val="00EA3D23"/>
    <w:rsid w:val="00EA3F85"/>
    <w:rsid w:val="00EA4325"/>
    <w:rsid w:val="00EA444A"/>
    <w:rsid w:val="00EA5C64"/>
    <w:rsid w:val="00EA5D5A"/>
    <w:rsid w:val="00EA5DB1"/>
    <w:rsid w:val="00EA5DD7"/>
    <w:rsid w:val="00EA6183"/>
    <w:rsid w:val="00EA74DA"/>
    <w:rsid w:val="00EA77BA"/>
    <w:rsid w:val="00EB1217"/>
    <w:rsid w:val="00EB1387"/>
    <w:rsid w:val="00EB147F"/>
    <w:rsid w:val="00EB2476"/>
    <w:rsid w:val="00EB2924"/>
    <w:rsid w:val="00EB37C9"/>
    <w:rsid w:val="00EB39E1"/>
    <w:rsid w:val="00EB5123"/>
    <w:rsid w:val="00EB5576"/>
    <w:rsid w:val="00EB5E11"/>
    <w:rsid w:val="00EB6C28"/>
    <w:rsid w:val="00EB6DB9"/>
    <w:rsid w:val="00EB7C00"/>
    <w:rsid w:val="00EC0207"/>
    <w:rsid w:val="00EC5D9A"/>
    <w:rsid w:val="00EC5F40"/>
    <w:rsid w:val="00EC6668"/>
    <w:rsid w:val="00ED1035"/>
    <w:rsid w:val="00ED1BF7"/>
    <w:rsid w:val="00ED1C40"/>
    <w:rsid w:val="00ED2247"/>
    <w:rsid w:val="00ED34DC"/>
    <w:rsid w:val="00ED3EF4"/>
    <w:rsid w:val="00ED5A02"/>
    <w:rsid w:val="00ED6D47"/>
    <w:rsid w:val="00ED7F5A"/>
    <w:rsid w:val="00EE02B3"/>
    <w:rsid w:val="00EE0658"/>
    <w:rsid w:val="00EE0DF2"/>
    <w:rsid w:val="00EE1063"/>
    <w:rsid w:val="00EE174A"/>
    <w:rsid w:val="00EE1B2F"/>
    <w:rsid w:val="00EE2C71"/>
    <w:rsid w:val="00EE2C99"/>
    <w:rsid w:val="00EE38F9"/>
    <w:rsid w:val="00EE40CD"/>
    <w:rsid w:val="00EE68D2"/>
    <w:rsid w:val="00EE6B41"/>
    <w:rsid w:val="00EE78B1"/>
    <w:rsid w:val="00EF0149"/>
    <w:rsid w:val="00EF19F3"/>
    <w:rsid w:val="00EF1BCA"/>
    <w:rsid w:val="00EF4741"/>
    <w:rsid w:val="00EF47A4"/>
    <w:rsid w:val="00EF6B2E"/>
    <w:rsid w:val="00EF6CAB"/>
    <w:rsid w:val="00EF7CDD"/>
    <w:rsid w:val="00F00856"/>
    <w:rsid w:val="00F03697"/>
    <w:rsid w:val="00F03B67"/>
    <w:rsid w:val="00F0501D"/>
    <w:rsid w:val="00F06293"/>
    <w:rsid w:val="00F1534F"/>
    <w:rsid w:val="00F15563"/>
    <w:rsid w:val="00F157C9"/>
    <w:rsid w:val="00F164F0"/>
    <w:rsid w:val="00F16A84"/>
    <w:rsid w:val="00F16B8E"/>
    <w:rsid w:val="00F16C2E"/>
    <w:rsid w:val="00F16F2B"/>
    <w:rsid w:val="00F17634"/>
    <w:rsid w:val="00F232CA"/>
    <w:rsid w:val="00F23D3C"/>
    <w:rsid w:val="00F2667C"/>
    <w:rsid w:val="00F26FB9"/>
    <w:rsid w:val="00F27944"/>
    <w:rsid w:val="00F32CB6"/>
    <w:rsid w:val="00F33F36"/>
    <w:rsid w:val="00F343E3"/>
    <w:rsid w:val="00F36C0D"/>
    <w:rsid w:val="00F3710B"/>
    <w:rsid w:val="00F37450"/>
    <w:rsid w:val="00F3777A"/>
    <w:rsid w:val="00F40EFF"/>
    <w:rsid w:val="00F4144D"/>
    <w:rsid w:val="00F42E18"/>
    <w:rsid w:val="00F438AE"/>
    <w:rsid w:val="00F460D1"/>
    <w:rsid w:val="00F4617E"/>
    <w:rsid w:val="00F46FA1"/>
    <w:rsid w:val="00F518E1"/>
    <w:rsid w:val="00F51A54"/>
    <w:rsid w:val="00F52C56"/>
    <w:rsid w:val="00F537B7"/>
    <w:rsid w:val="00F56BC3"/>
    <w:rsid w:val="00F56C87"/>
    <w:rsid w:val="00F5723A"/>
    <w:rsid w:val="00F57629"/>
    <w:rsid w:val="00F578A7"/>
    <w:rsid w:val="00F613CC"/>
    <w:rsid w:val="00F6251E"/>
    <w:rsid w:val="00F62FDF"/>
    <w:rsid w:val="00F6382B"/>
    <w:rsid w:val="00F63B46"/>
    <w:rsid w:val="00F64180"/>
    <w:rsid w:val="00F64C3E"/>
    <w:rsid w:val="00F64DBC"/>
    <w:rsid w:val="00F651AF"/>
    <w:rsid w:val="00F6541F"/>
    <w:rsid w:val="00F654F5"/>
    <w:rsid w:val="00F665FC"/>
    <w:rsid w:val="00F67980"/>
    <w:rsid w:val="00F67BD0"/>
    <w:rsid w:val="00F7008E"/>
    <w:rsid w:val="00F719ED"/>
    <w:rsid w:val="00F71C19"/>
    <w:rsid w:val="00F741A4"/>
    <w:rsid w:val="00F74DD0"/>
    <w:rsid w:val="00F75888"/>
    <w:rsid w:val="00F77E19"/>
    <w:rsid w:val="00F805E3"/>
    <w:rsid w:val="00F81C5A"/>
    <w:rsid w:val="00F821DE"/>
    <w:rsid w:val="00F83207"/>
    <w:rsid w:val="00F83F58"/>
    <w:rsid w:val="00F84FA5"/>
    <w:rsid w:val="00F8549E"/>
    <w:rsid w:val="00F86879"/>
    <w:rsid w:val="00F87556"/>
    <w:rsid w:val="00F9047C"/>
    <w:rsid w:val="00F907B8"/>
    <w:rsid w:val="00F90E6F"/>
    <w:rsid w:val="00F91F37"/>
    <w:rsid w:val="00F930F1"/>
    <w:rsid w:val="00F93134"/>
    <w:rsid w:val="00F939DC"/>
    <w:rsid w:val="00F95337"/>
    <w:rsid w:val="00F953A9"/>
    <w:rsid w:val="00F95663"/>
    <w:rsid w:val="00F95D29"/>
    <w:rsid w:val="00F964A1"/>
    <w:rsid w:val="00F97D92"/>
    <w:rsid w:val="00FA27A9"/>
    <w:rsid w:val="00FA2B8F"/>
    <w:rsid w:val="00FA318C"/>
    <w:rsid w:val="00FA31BD"/>
    <w:rsid w:val="00FA4197"/>
    <w:rsid w:val="00FA4854"/>
    <w:rsid w:val="00FA4E37"/>
    <w:rsid w:val="00FA6931"/>
    <w:rsid w:val="00FA7190"/>
    <w:rsid w:val="00FA72EA"/>
    <w:rsid w:val="00FA7751"/>
    <w:rsid w:val="00FA7C30"/>
    <w:rsid w:val="00FB179D"/>
    <w:rsid w:val="00FB1AA9"/>
    <w:rsid w:val="00FB26CE"/>
    <w:rsid w:val="00FB2E97"/>
    <w:rsid w:val="00FB32BD"/>
    <w:rsid w:val="00FB45E3"/>
    <w:rsid w:val="00FB5D3B"/>
    <w:rsid w:val="00FB73FE"/>
    <w:rsid w:val="00FB7CD3"/>
    <w:rsid w:val="00FC00F9"/>
    <w:rsid w:val="00FC0637"/>
    <w:rsid w:val="00FC3A67"/>
    <w:rsid w:val="00FC3B02"/>
    <w:rsid w:val="00FC3DA9"/>
    <w:rsid w:val="00FC43B0"/>
    <w:rsid w:val="00FC5DE4"/>
    <w:rsid w:val="00FC73EF"/>
    <w:rsid w:val="00FC7DFC"/>
    <w:rsid w:val="00FD06F1"/>
    <w:rsid w:val="00FD0713"/>
    <w:rsid w:val="00FD0A6B"/>
    <w:rsid w:val="00FD19A2"/>
    <w:rsid w:val="00FD394C"/>
    <w:rsid w:val="00FD4105"/>
    <w:rsid w:val="00FD46EC"/>
    <w:rsid w:val="00FD4E61"/>
    <w:rsid w:val="00FD61D1"/>
    <w:rsid w:val="00FD7DC2"/>
    <w:rsid w:val="00FE005A"/>
    <w:rsid w:val="00FE1012"/>
    <w:rsid w:val="00FE111A"/>
    <w:rsid w:val="00FE20F6"/>
    <w:rsid w:val="00FE216C"/>
    <w:rsid w:val="00FE4194"/>
    <w:rsid w:val="00FE62D5"/>
    <w:rsid w:val="00FE71CE"/>
    <w:rsid w:val="00FF0532"/>
    <w:rsid w:val="00FF103B"/>
    <w:rsid w:val="00FF1556"/>
    <w:rsid w:val="00FF174B"/>
    <w:rsid w:val="00FF2D68"/>
    <w:rsid w:val="00FF30A2"/>
    <w:rsid w:val="00FF4081"/>
    <w:rsid w:val="00FF4F68"/>
    <w:rsid w:val="00FF55F4"/>
    <w:rsid w:val="00FF6A57"/>
    <w:rsid w:val="00FF6DD9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4B85A-A37F-462A-8364-A89E31ED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/>
    <w:lsdException w:name="heading 4" w:locked="0" w:qFormat="1"/>
    <w:lsdException w:name="heading 5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rsid w:val="00111E05"/>
    <w:pPr>
      <w:jc w:val="both"/>
    </w:pPr>
    <w:rPr>
      <w:rFonts w:ascii="Arial" w:hAnsi="Arial"/>
      <w:sz w:val="24"/>
      <w:szCs w:val="18"/>
    </w:rPr>
  </w:style>
  <w:style w:type="paragraph" w:styleId="Heading1">
    <w:name w:val="heading 1"/>
    <w:basedOn w:val="Normal"/>
    <w:link w:val="Heading1Char"/>
    <w:uiPriority w:val="9"/>
    <w:qFormat/>
    <w:rsid w:val="00B42964"/>
    <w:pPr>
      <w:keepNext/>
      <w:keepLines/>
      <w:tabs>
        <w:tab w:val="left" w:pos="567"/>
      </w:tabs>
      <w:spacing w:before="240"/>
      <w:outlineLvl w:val="0"/>
    </w:pPr>
    <w:rPr>
      <w:rFonts w:eastAsia="Times New Roman"/>
      <w:b/>
      <w:color w:val="000000"/>
      <w:shd w:val="clear" w:color="auto" w:fill="FFFFFF"/>
    </w:rPr>
  </w:style>
  <w:style w:type="paragraph" w:styleId="Heading2">
    <w:name w:val="heading 2"/>
    <w:basedOn w:val="Heading1"/>
    <w:link w:val="Heading2Char"/>
    <w:uiPriority w:val="9"/>
    <w:qFormat/>
    <w:rsid w:val="00F86879"/>
    <w:pPr>
      <w:spacing w:before="120" w:after="120"/>
      <w:ind w:firstLine="142"/>
      <w:jc w:val="left"/>
      <w:outlineLvl w:val="1"/>
    </w:pPr>
  </w:style>
  <w:style w:type="paragraph" w:styleId="Heading3">
    <w:name w:val="heading 3"/>
    <w:basedOn w:val="Heading2"/>
    <w:link w:val="Heading3Char"/>
    <w:uiPriority w:val="99"/>
    <w:unhideWhenUsed/>
    <w:rsid w:val="00401824"/>
    <w:pPr>
      <w:numPr>
        <w:ilvl w:val="2"/>
      </w:numPr>
      <w:ind w:left="567" w:firstLine="142"/>
      <w:outlineLvl w:val="2"/>
    </w:pPr>
  </w:style>
  <w:style w:type="paragraph" w:styleId="Heading4">
    <w:name w:val="heading 4"/>
    <w:basedOn w:val="Heading3"/>
    <w:link w:val="Heading4Char"/>
    <w:uiPriority w:val="99"/>
    <w:unhideWhenUsed/>
    <w:qFormat/>
    <w:rsid w:val="00C83633"/>
    <w:pPr>
      <w:numPr>
        <w:ilvl w:val="3"/>
      </w:numPr>
      <w:ind w:left="1418" w:firstLine="142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semiHidden/>
    <w:qFormat/>
    <w:locked/>
    <w:rsid w:val="008A7654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2964"/>
    <w:rPr>
      <w:rFonts w:ascii="Arial" w:eastAsia="Times New Roman" w:hAnsi="Arial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F86879"/>
    <w:rPr>
      <w:rFonts w:ascii="Arial" w:eastAsia="Times New Roman" w:hAnsi="Arial" w:cs="Times New Roman"/>
      <w:b/>
      <w:color w:val="000000"/>
      <w:sz w:val="24"/>
    </w:rPr>
  </w:style>
  <w:style w:type="paragraph" w:customStyle="1" w:styleId="MarkIndent">
    <w:name w:val="MarkIndent"/>
    <w:basedOn w:val="Normal"/>
    <w:link w:val="MarkIndentChar"/>
    <w:qFormat/>
    <w:rsid w:val="007663F7"/>
    <w:pPr>
      <w:numPr>
        <w:numId w:val="3"/>
      </w:numPr>
      <w:tabs>
        <w:tab w:val="left" w:pos="1134"/>
      </w:tabs>
      <w:ind w:left="0" w:firstLine="567"/>
    </w:pPr>
  </w:style>
  <w:style w:type="character" w:customStyle="1" w:styleId="MarkIndentChar">
    <w:name w:val="MarkIndent Char"/>
    <w:link w:val="MarkIndent"/>
    <w:rsid w:val="007663F7"/>
    <w:rPr>
      <w:rFonts w:ascii="Arial" w:hAnsi="Arial"/>
      <w:sz w:val="24"/>
    </w:rPr>
  </w:style>
  <w:style w:type="paragraph" w:customStyle="1" w:styleId="NumberIndent">
    <w:name w:val="NumberIndent"/>
    <w:basedOn w:val="Normal"/>
    <w:link w:val="NumberIndentChar"/>
    <w:qFormat/>
    <w:rsid w:val="005546CD"/>
    <w:pPr>
      <w:numPr>
        <w:numId w:val="4"/>
      </w:numPr>
      <w:tabs>
        <w:tab w:val="left" w:pos="1134"/>
      </w:tabs>
      <w:ind w:left="0" w:firstLine="567"/>
    </w:pPr>
  </w:style>
  <w:style w:type="paragraph" w:customStyle="1" w:styleId="IndentInterval">
    <w:name w:val="Indent (Interval)"/>
    <w:basedOn w:val="Indent"/>
    <w:link w:val="IndentIntervalChar"/>
    <w:qFormat/>
    <w:rsid w:val="00C9588D"/>
    <w:pPr>
      <w:spacing w:before="120" w:after="120"/>
    </w:pPr>
  </w:style>
  <w:style w:type="character" w:customStyle="1" w:styleId="NumberIndentChar">
    <w:name w:val="NumberIndent Char"/>
    <w:link w:val="NumberIndent"/>
    <w:rsid w:val="005546CD"/>
    <w:rPr>
      <w:rFonts w:ascii="Times New Roman" w:hAnsi="Times New Roman"/>
      <w:sz w:val="24"/>
    </w:rPr>
  </w:style>
  <w:style w:type="paragraph" w:customStyle="1" w:styleId="MarkTire">
    <w:name w:val="MarkTire"/>
    <w:basedOn w:val="Normal"/>
    <w:link w:val="MarkTireChar"/>
    <w:qFormat/>
    <w:rsid w:val="00701ED8"/>
    <w:pPr>
      <w:numPr>
        <w:numId w:val="6"/>
      </w:numPr>
      <w:tabs>
        <w:tab w:val="left" w:pos="1701"/>
      </w:tabs>
      <w:ind w:left="567" w:firstLine="567"/>
    </w:pPr>
  </w:style>
  <w:style w:type="character" w:customStyle="1" w:styleId="IndentIntervalChar">
    <w:name w:val="Indent (Interval) Char"/>
    <w:link w:val="IndentInterval"/>
    <w:rsid w:val="00C9588D"/>
    <w:rPr>
      <w:rFonts w:ascii="Arial" w:hAnsi="Arial"/>
      <w:sz w:val="24"/>
      <w:szCs w:val="18"/>
      <w:lang w:val="en-US" w:eastAsia="en-US"/>
    </w:rPr>
  </w:style>
  <w:style w:type="character" w:customStyle="1" w:styleId="MarkTireChar">
    <w:name w:val="MarkTire Char"/>
    <w:link w:val="MarkTire"/>
    <w:rsid w:val="00701ED8"/>
    <w:rPr>
      <w:rFonts w:ascii="Times New Roman" w:hAnsi="Times New Roman"/>
      <w:sz w:val="24"/>
    </w:rPr>
  </w:style>
  <w:style w:type="paragraph" w:customStyle="1" w:styleId="Indent">
    <w:name w:val="Indent"/>
    <w:basedOn w:val="Normal"/>
    <w:link w:val="IndentChar"/>
    <w:qFormat/>
    <w:rsid w:val="00EE1063"/>
    <w:pPr>
      <w:ind w:firstLine="567"/>
    </w:pPr>
  </w:style>
  <w:style w:type="paragraph" w:customStyle="1" w:styleId="MarkIndentInterval">
    <w:name w:val="MarkIndent (Interval)"/>
    <w:basedOn w:val="MarkIndent"/>
    <w:link w:val="MarkIndentIntervalChar"/>
    <w:qFormat/>
    <w:rsid w:val="00975586"/>
    <w:pPr>
      <w:spacing w:before="120" w:after="120"/>
    </w:pPr>
  </w:style>
  <w:style w:type="paragraph" w:customStyle="1" w:styleId="MarkTireInterval">
    <w:name w:val="MarkTire (Interval)"/>
    <w:basedOn w:val="MarkTire"/>
    <w:link w:val="MarkTireIntervalChar"/>
    <w:qFormat/>
    <w:rsid w:val="00CD0D4F"/>
    <w:pPr>
      <w:spacing w:before="120" w:after="120"/>
    </w:pPr>
  </w:style>
  <w:style w:type="character" w:customStyle="1" w:styleId="MarkIndentIntervalChar">
    <w:name w:val="MarkIndent (Interval) Char"/>
    <w:link w:val="MarkIndentInterval"/>
    <w:rsid w:val="00975586"/>
    <w:rPr>
      <w:rFonts w:ascii="Arial" w:hAnsi="Arial"/>
      <w:sz w:val="24"/>
    </w:rPr>
  </w:style>
  <w:style w:type="paragraph" w:customStyle="1" w:styleId="NumberIndentInterval">
    <w:name w:val="NumberIndent (Interval)"/>
    <w:basedOn w:val="NumberIndent"/>
    <w:link w:val="NumberIndentIntervalChar"/>
    <w:qFormat/>
    <w:rsid w:val="00975586"/>
    <w:pPr>
      <w:spacing w:before="120" w:after="120"/>
    </w:pPr>
  </w:style>
  <w:style w:type="character" w:styleId="LineNumber">
    <w:name w:val="line number"/>
    <w:basedOn w:val="DefaultParagraphFont"/>
    <w:uiPriority w:val="99"/>
    <w:semiHidden/>
    <w:locked/>
    <w:rsid w:val="00D66FB8"/>
  </w:style>
  <w:style w:type="paragraph" w:styleId="Header">
    <w:name w:val="header"/>
    <w:basedOn w:val="Normal"/>
    <w:link w:val="HeaderChar"/>
    <w:uiPriority w:val="99"/>
    <w:semiHidden/>
    <w:locked/>
    <w:rsid w:val="0043123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semiHidden/>
    <w:rsid w:val="00F87556"/>
    <w:rPr>
      <w:rFonts w:ascii="Arial" w:hAnsi="Arial"/>
      <w:sz w:val="24"/>
    </w:rPr>
  </w:style>
  <w:style w:type="paragraph" w:customStyle="1" w:styleId="NormalInterval">
    <w:name w:val="Normal (Interval)"/>
    <w:basedOn w:val="Normal"/>
    <w:link w:val="NormalIntervalChar"/>
    <w:qFormat/>
    <w:rsid w:val="00C85A89"/>
    <w:pPr>
      <w:spacing w:before="120" w:after="120"/>
    </w:pPr>
  </w:style>
  <w:style w:type="paragraph" w:customStyle="1" w:styleId="BoldInterval-Center">
    <w:name w:val="Bold (Interval-Center)"/>
    <w:basedOn w:val="BoldInterval"/>
    <w:qFormat/>
    <w:rsid w:val="00111E05"/>
    <w:pPr>
      <w:spacing w:after="240"/>
      <w:jc w:val="center"/>
    </w:pPr>
  </w:style>
  <w:style w:type="paragraph" w:customStyle="1" w:styleId="BoldInterval">
    <w:name w:val="Bold (Interval)"/>
    <w:basedOn w:val="NormalInterval"/>
    <w:link w:val="BoldIntervalChar"/>
    <w:qFormat/>
    <w:rsid w:val="00D06BE9"/>
    <w:pPr>
      <w:spacing w:before="160"/>
    </w:pPr>
    <w:rPr>
      <w:b/>
    </w:rPr>
  </w:style>
  <w:style w:type="character" w:customStyle="1" w:styleId="Heading3Char">
    <w:name w:val="Heading 3 Char"/>
    <w:link w:val="Heading3"/>
    <w:uiPriority w:val="99"/>
    <w:rsid w:val="00401824"/>
    <w:rPr>
      <w:rFonts w:ascii="Arial" w:eastAsia="Calibri" w:hAnsi="Arial" w:cs="Times New Roman"/>
      <w:sz w:val="24"/>
      <w:szCs w:val="28"/>
    </w:rPr>
  </w:style>
  <w:style w:type="character" w:customStyle="1" w:styleId="Heading4Char">
    <w:name w:val="Heading 4 Char"/>
    <w:link w:val="Heading4"/>
    <w:uiPriority w:val="99"/>
    <w:rsid w:val="00C83633"/>
    <w:rPr>
      <w:rFonts w:ascii="Arial" w:eastAsia="Calibri" w:hAnsi="Arial" w:cs="Times New Roman"/>
      <w:sz w:val="24"/>
      <w:szCs w:val="28"/>
    </w:rPr>
  </w:style>
  <w:style w:type="character" w:customStyle="1" w:styleId="Heading5Char">
    <w:name w:val="Heading 5 Char"/>
    <w:link w:val="Heading5"/>
    <w:uiPriority w:val="99"/>
    <w:semiHidden/>
    <w:rsid w:val="00F87556"/>
    <w:rPr>
      <w:rFonts w:ascii="Cambria" w:eastAsia="Times New Roman" w:hAnsi="Cambria" w:cs="Times New Roman"/>
      <w:color w:val="243F60"/>
      <w:sz w:val="24"/>
    </w:rPr>
  </w:style>
  <w:style w:type="paragraph" w:styleId="ListNumber">
    <w:name w:val="List Number"/>
    <w:basedOn w:val="Normal"/>
    <w:uiPriority w:val="99"/>
    <w:semiHidden/>
    <w:locked/>
    <w:rsid w:val="000F6B62"/>
    <w:pPr>
      <w:numPr>
        <w:numId w:val="12"/>
      </w:numPr>
      <w:contextualSpacing/>
    </w:pPr>
  </w:style>
  <w:style w:type="paragraph" w:styleId="ListParagraph">
    <w:name w:val="List Paragraph"/>
    <w:basedOn w:val="Normal"/>
    <w:link w:val="ListParagraphChar"/>
    <w:uiPriority w:val="99"/>
    <w:semiHidden/>
    <w:locked/>
    <w:rsid w:val="00D60ABB"/>
    <w:pPr>
      <w:ind w:left="720"/>
      <w:contextualSpacing/>
    </w:pPr>
  </w:style>
  <w:style w:type="paragraph" w:customStyle="1" w:styleId="Roma">
    <w:name w:val="Roma"/>
    <w:basedOn w:val="Normal"/>
    <w:link w:val="RomaChar"/>
    <w:qFormat/>
    <w:rsid w:val="001B4F4C"/>
    <w:pPr>
      <w:numPr>
        <w:numId w:val="14"/>
      </w:numPr>
      <w:tabs>
        <w:tab w:val="left" w:pos="567"/>
      </w:tabs>
      <w:spacing w:before="160" w:after="160"/>
      <w:ind w:left="0" w:firstLine="0"/>
    </w:pPr>
    <w:rPr>
      <w:b/>
    </w:rPr>
  </w:style>
  <w:style w:type="table" w:styleId="TableGrid">
    <w:name w:val="Table Grid"/>
    <w:basedOn w:val="TableNormal"/>
    <w:uiPriority w:val="39"/>
    <w:locked/>
    <w:rsid w:val="00956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">
    <w:name w:val="Number"/>
    <w:basedOn w:val="NumberIndent"/>
    <w:link w:val="NumberChar"/>
    <w:qFormat/>
    <w:rsid w:val="004862AD"/>
    <w:pPr>
      <w:tabs>
        <w:tab w:val="clear" w:pos="1134"/>
        <w:tab w:val="left" w:pos="567"/>
      </w:tabs>
      <w:ind w:firstLine="0"/>
    </w:pPr>
  </w:style>
  <w:style w:type="paragraph" w:customStyle="1" w:styleId="NumberInterval">
    <w:name w:val="Number (Interval)"/>
    <w:basedOn w:val="Number"/>
    <w:link w:val="NumberIntervalChar"/>
    <w:qFormat/>
    <w:rsid w:val="00F16C2E"/>
    <w:pPr>
      <w:spacing w:before="120" w:after="120"/>
    </w:pPr>
  </w:style>
  <w:style w:type="paragraph" w:customStyle="1" w:styleId="Marker">
    <w:name w:val="Marker"/>
    <w:basedOn w:val="ListParagraph"/>
    <w:link w:val="MarkerChar"/>
    <w:qFormat/>
    <w:rsid w:val="00286031"/>
    <w:pPr>
      <w:numPr>
        <w:numId w:val="16"/>
      </w:numPr>
      <w:tabs>
        <w:tab w:val="left" w:pos="567"/>
      </w:tabs>
      <w:ind w:left="0" w:firstLine="0"/>
      <w:contextualSpacing w:val="0"/>
    </w:pPr>
  </w:style>
  <w:style w:type="paragraph" w:customStyle="1" w:styleId="MarkerInterval">
    <w:name w:val="Marker (Interval)"/>
    <w:basedOn w:val="Marker"/>
    <w:link w:val="MarkerIntervalChar"/>
    <w:qFormat/>
    <w:rsid w:val="00CD0D4F"/>
    <w:pPr>
      <w:spacing w:before="120" w:after="120"/>
    </w:pPr>
  </w:style>
  <w:style w:type="character" w:customStyle="1" w:styleId="NormalIntervalChar">
    <w:name w:val="Normal (Interval) Char"/>
    <w:link w:val="NormalInterval"/>
    <w:rsid w:val="00C85A89"/>
    <w:rPr>
      <w:rFonts w:ascii="Arial" w:hAnsi="Arial"/>
      <w:sz w:val="20"/>
      <w:szCs w:val="18"/>
      <w:lang w:val="en-US"/>
    </w:rPr>
  </w:style>
  <w:style w:type="character" w:customStyle="1" w:styleId="BoldIntervalChar">
    <w:name w:val="Bold (Interval) Char"/>
    <w:link w:val="BoldInterval"/>
    <w:rsid w:val="008C33A1"/>
    <w:rPr>
      <w:rFonts w:ascii="Arial" w:hAnsi="Arial"/>
      <w:b/>
      <w:sz w:val="24"/>
      <w:szCs w:val="18"/>
      <w:lang w:val="en-US"/>
    </w:rPr>
  </w:style>
  <w:style w:type="character" w:customStyle="1" w:styleId="IndentChar">
    <w:name w:val="Indent Char"/>
    <w:link w:val="Indent"/>
    <w:rsid w:val="00EE1063"/>
    <w:rPr>
      <w:rFonts w:ascii="Arial" w:hAnsi="Arial"/>
      <w:sz w:val="24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99"/>
    <w:semiHidden/>
    <w:rsid w:val="006E6573"/>
    <w:rPr>
      <w:rFonts w:ascii="Arial" w:hAnsi="Arial"/>
      <w:sz w:val="24"/>
    </w:rPr>
  </w:style>
  <w:style w:type="character" w:customStyle="1" w:styleId="MarkerChar">
    <w:name w:val="Marker Char"/>
    <w:link w:val="Marker"/>
    <w:rsid w:val="006E6573"/>
    <w:rPr>
      <w:rFonts w:ascii="Arial" w:hAnsi="Arial"/>
      <w:sz w:val="24"/>
    </w:rPr>
  </w:style>
  <w:style w:type="character" w:customStyle="1" w:styleId="MarkerIntervalChar">
    <w:name w:val="Marker (Interval) Char"/>
    <w:link w:val="MarkerInterval"/>
    <w:rsid w:val="0018403B"/>
    <w:rPr>
      <w:rFonts w:ascii="Arial" w:hAnsi="Arial"/>
      <w:sz w:val="24"/>
    </w:rPr>
  </w:style>
  <w:style w:type="character" w:customStyle="1" w:styleId="MarkTireIntervalChar">
    <w:name w:val="MarkTire (Interval) Char"/>
    <w:link w:val="MarkTireInterval"/>
    <w:rsid w:val="00565E24"/>
    <w:rPr>
      <w:rFonts w:ascii="Arial" w:hAnsi="Arial"/>
      <w:sz w:val="24"/>
    </w:rPr>
  </w:style>
  <w:style w:type="character" w:customStyle="1" w:styleId="NumberChar">
    <w:name w:val="Number Char"/>
    <w:link w:val="Number"/>
    <w:rsid w:val="00747073"/>
    <w:rPr>
      <w:rFonts w:ascii="Arial" w:hAnsi="Arial"/>
      <w:sz w:val="24"/>
    </w:rPr>
  </w:style>
  <w:style w:type="character" w:customStyle="1" w:styleId="NumberIntervalChar">
    <w:name w:val="Number (Interval) Char"/>
    <w:link w:val="NumberInterval"/>
    <w:rsid w:val="004A6E27"/>
    <w:rPr>
      <w:rFonts w:ascii="Arial" w:hAnsi="Arial"/>
      <w:sz w:val="24"/>
    </w:rPr>
  </w:style>
  <w:style w:type="character" w:customStyle="1" w:styleId="NumberIndentIntervalChar">
    <w:name w:val="NumberIndent (Interval) Char"/>
    <w:link w:val="NumberIndentInterval"/>
    <w:rsid w:val="00212CF6"/>
    <w:rPr>
      <w:rFonts w:ascii="Arial" w:hAnsi="Arial"/>
      <w:sz w:val="24"/>
    </w:rPr>
  </w:style>
  <w:style w:type="character" w:customStyle="1" w:styleId="RomaChar">
    <w:name w:val="Roma Char"/>
    <w:link w:val="Roma"/>
    <w:rsid w:val="007A7891"/>
    <w:rPr>
      <w:rFonts w:ascii="Arial" w:hAnsi="Arial"/>
      <w:b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CA7624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CA7624"/>
    <w:rPr>
      <w:rFonts w:ascii="Arial" w:hAnsi="Arial"/>
      <w:sz w:val="24"/>
    </w:rPr>
  </w:style>
  <w:style w:type="character" w:styleId="Hyperlink">
    <w:name w:val="Hyperlink"/>
    <w:uiPriority w:val="99"/>
    <w:unhideWhenUsed/>
    <w:locked/>
    <w:rsid w:val="00C05BF1"/>
    <w:rPr>
      <w:color w:val="0000FF"/>
      <w:u w:val="single"/>
    </w:rPr>
  </w:style>
  <w:style w:type="paragraph" w:customStyle="1" w:styleId="Bold">
    <w:name w:val="Bold"/>
    <w:basedOn w:val="Normal"/>
    <w:link w:val="BoldChar"/>
    <w:qFormat/>
    <w:rsid w:val="00B005BC"/>
    <w:rPr>
      <w:b/>
      <w:szCs w:val="20"/>
      <w:lang w:eastAsia="ru-RU"/>
    </w:rPr>
  </w:style>
  <w:style w:type="character" w:customStyle="1" w:styleId="BoldChar">
    <w:name w:val="Bold Char"/>
    <w:link w:val="Bold"/>
    <w:rsid w:val="00B005BC"/>
    <w:rPr>
      <w:rFonts w:ascii="Arial" w:eastAsia="Calibri" w:hAnsi="Arial" w:cs="Times New Roman"/>
      <w:b/>
      <w:szCs w:val="20"/>
      <w:lang w:eastAsia="ru-RU"/>
    </w:rPr>
  </w:style>
  <w:style w:type="character" w:styleId="FollowedHyperlink">
    <w:name w:val="FollowedHyperlink"/>
    <w:uiPriority w:val="99"/>
    <w:semiHidden/>
    <w:unhideWhenUsed/>
    <w:locked/>
    <w:rsid w:val="00536A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998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5790">
          <w:marLeft w:val="0"/>
          <w:marRight w:val="0"/>
          <w:marTop w:val="31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-%20Theory\Sample\Offices\Books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1A00E-01C7-4F8D-94A4-4F3461ED5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Books</Template>
  <TotalTime>55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RePack by Diakov</cp:lastModifiedBy>
  <cp:revision>50</cp:revision>
  <dcterms:created xsi:type="dcterms:W3CDTF">2020-02-14T04:32:00Z</dcterms:created>
  <dcterms:modified xsi:type="dcterms:W3CDTF">2020-04-02T14:22:00Z</dcterms:modified>
</cp:coreProperties>
</file>